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A2AC" w14:textId="77777777" w:rsidR="005A39FE" w:rsidRPr="00BF1FA4" w:rsidRDefault="00D13E15" w:rsidP="00723ADA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1FA4">
        <w:rPr>
          <w:rFonts w:ascii="Arial" w:hAnsi="Arial" w:cs="Arial"/>
          <w:b/>
          <w:sz w:val="32"/>
        </w:rPr>
        <w:t>INSTITUTO TECNOL</w:t>
      </w:r>
      <w:r w:rsidR="00B06768" w:rsidRPr="00BF1FA4">
        <w:rPr>
          <w:rFonts w:ascii="Arial" w:hAnsi="Arial" w:cs="Arial"/>
          <w:b/>
          <w:sz w:val="32"/>
        </w:rPr>
        <w:t>Ó</w:t>
      </w:r>
      <w:r w:rsidRPr="00BF1FA4">
        <w:rPr>
          <w:rFonts w:ascii="Arial" w:hAnsi="Arial" w:cs="Arial"/>
          <w:b/>
          <w:sz w:val="32"/>
        </w:rPr>
        <w:t>GICO DE CULIAC</w:t>
      </w:r>
      <w:r w:rsidR="00B06768" w:rsidRPr="00BF1FA4">
        <w:rPr>
          <w:rFonts w:ascii="Arial" w:hAnsi="Arial" w:cs="Arial"/>
          <w:b/>
          <w:sz w:val="32"/>
        </w:rPr>
        <w:t>Á</w:t>
      </w:r>
      <w:r w:rsidRPr="00BF1FA4">
        <w:rPr>
          <w:rFonts w:ascii="Arial" w:hAnsi="Arial" w:cs="Arial"/>
          <w:b/>
          <w:sz w:val="32"/>
        </w:rPr>
        <w:t>N</w:t>
      </w:r>
    </w:p>
    <w:p w14:paraId="033988CA" w14:textId="791FCECA" w:rsidR="00D13E15" w:rsidRPr="00BF1FA4" w:rsidRDefault="00052851" w:rsidP="00D13E1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F1FA4">
        <w:rPr>
          <w:rFonts w:ascii="Arial" w:hAnsi="Arial" w:cs="Arial"/>
          <w:b/>
          <w:sz w:val="28"/>
        </w:rPr>
        <w:t>Departamento</w:t>
      </w:r>
      <w:r w:rsidR="00D13E15" w:rsidRPr="00BF1FA4">
        <w:rPr>
          <w:rFonts w:ascii="Arial" w:hAnsi="Arial" w:cs="Arial"/>
          <w:b/>
          <w:sz w:val="28"/>
        </w:rPr>
        <w:t xml:space="preserve"> </w:t>
      </w:r>
      <w:r w:rsidRPr="00BF1FA4">
        <w:rPr>
          <w:rFonts w:ascii="Arial" w:hAnsi="Arial" w:cs="Arial"/>
          <w:b/>
          <w:sz w:val="28"/>
        </w:rPr>
        <w:t>de</w:t>
      </w:r>
      <w:r w:rsidR="00D13E15" w:rsidRPr="00BF1FA4">
        <w:rPr>
          <w:rFonts w:ascii="Arial" w:hAnsi="Arial" w:cs="Arial"/>
          <w:b/>
          <w:sz w:val="28"/>
        </w:rPr>
        <w:t xml:space="preserve"> </w:t>
      </w:r>
      <w:sdt>
        <w:sdtPr>
          <w:rPr>
            <w:rFonts w:ascii="Arial" w:hAnsi="Arial" w:cs="Arial"/>
            <w:b/>
            <w:sz w:val="28"/>
          </w:rPr>
          <w:alias w:val="Depto. de:"/>
          <w:tag w:val="Depto. de:"/>
          <w:id w:val="-1414389390"/>
          <w:lock w:val="sdtLocked"/>
          <w:placeholder>
            <w:docPart w:val="A67870D8A88D42569F1AA036AF099250"/>
          </w:placeholder>
          <w:comboBox>
            <w:listItem w:value="Elija un elemento."/>
            <w:listItem w:displayText="Ciencias Básicas" w:value="Ciencias Básicas"/>
            <w:listItem w:displayText="Ciencias Económico-Administrativas" w:value="Ciencias Económico-Administrativas"/>
            <w:listItem w:displayText="Eléctrica-Electrónica" w:value="Eléctrica-Electrónica"/>
            <w:listItem w:displayText="Industrial" w:value="Industrial"/>
            <w:listItem w:displayText="Metal-Mecánica" w:value="Metal-Mecánica"/>
            <w:listItem w:displayText="Química-Bioquímica" w:value="Química-Bioquímica"/>
            <w:listItem w:displayText="Sistemas y Computación" w:value="Sistemas y Computación"/>
          </w:comboBox>
        </w:sdtPr>
        <w:sdtContent>
          <w:r w:rsidR="0064265E">
            <w:rPr>
              <w:rFonts w:ascii="Arial" w:hAnsi="Arial" w:cs="Arial"/>
              <w:b/>
              <w:sz w:val="28"/>
            </w:rPr>
            <w:t>Sistemas y Computación</w:t>
          </w:r>
        </w:sdtContent>
      </w:sdt>
    </w:p>
    <w:p w14:paraId="51415ADD" w14:textId="77777777" w:rsidR="00D13E15" w:rsidRPr="00BF1FA4" w:rsidRDefault="00D13E15" w:rsidP="00D13E1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5347B3F1" w14:textId="77777777" w:rsidR="00D13E15" w:rsidRPr="00BF1FA4" w:rsidRDefault="00D13E15" w:rsidP="002E222F">
      <w:pPr>
        <w:spacing w:after="0" w:line="240" w:lineRule="auto"/>
        <w:rPr>
          <w:rFonts w:ascii="Arial" w:hAnsi="Arial" w:cs="Arial"/>
          <w:b/>
          <w:sz w:val="24"/>
        </w:rPr>
      </w:pPr>
    </w:p>
    <w:p w14:paraId="00CF055D" w14:textId="77777777" w:rsidR="00D13E15" w:rsidRPr="00BF1FA4" w:rsidRDefault="002D35D6" w:rsidP="00D13E1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F1FA4">
        <w:rPr>
          <w:rFonts w:ascii="Arial" w:hAnsi="Arial" w:cs="Arial"/>
          <w:b/>
          <w:sz w:val="28"/>
        </w:rPr>
        <w:t>REPORTE PRELIMINAR</w:t>
      </w:r>
      <w:r w:rsidR="00D13E15" w:rsidRPr="00BF1FA4">
        <w:rPr>
          <w:rFonts w:ascii="Arial" w:hAnsi="Arial" w:cs="Arial"/>
          <w:b/>
          <w:sz w:val="28"/>
        </w:rPr>
        <w:t xml:space="preserve"> DE RESIDENCIAS PROFE</w:t>
      </w:r>
      <w:r w:rsidR="00B06768" w:rsidRPr="00BF1FA4">
        <w:rPr>
          <w:rFonts w:ascii="Arial" w:hAnsi="Arial" w:cs="Arial"/>
          <w:b/>
          <w:sz w:val="28"/>
        </w:rPr>
        <w:t>S</w:t>
      </w:r>
      <w:r w:rsidR="00D13E15" w:rsidRPr="00BF1FA4">
        <w:rPr>
          <w:rFonts w:ascii="Arial" w:hAnsi="Arial" w:cs="Arial"/>
          <w:b/>
          <w:sz w:val="28"/>
        </w:rPr>
        <w:t xml:space="preserve">IONALES </w:t>
      </w:r>
    </w:p>
    <w:p w14:paraId="210D67FA" w14:textId="77777777" w:rsidR="00D13E15" w:rsidRPr="00BF1FA4" w:rsidRDefault="00D13E15" w:rsidP="00D13E1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1A5A953A" w14:textId="77777777" w:rsidR="007C0764" w:rsidRPr="00BF1FA4" w:rsidRDefault="007C0764" w:rsidP="00D13E1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201B81EA" w14:textId="77777777" w:rsidR="007C0764" w:rsidRPr="00BF1FA4" w:rsidRDefault="00AB04F5" w:rsidP="00133211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BF1FA4">
        <w:rPr>
          <w:rFonts w:ascii="Arial" w:hAnsi="Arial" w:cs="Arial"/>
          <w:b/>
          <w:sz w:val="24"/>
        </w:rPr>
        <w:t>TÍ</w:t>
      </w:r>
      <w:r w:rsidR="00D13E15" w:rsidRPr="00BF1FA4">
        <w:rPr>
          <w:rFonts w:ascii="Arial" w:hAnsi="Arial" w:cs="Arial"/>
          <w:b/>
          <w:sz w:val="24"/>
        </w:rPr>
        <w:t>TUL</w:t>
      </w:r>
      <w:r w:rsidR="00133211" w:rsidRPr="00BF1FA4">
        <w:rPr>
          <w:rFonts w:ascii="Arial" w:hAnsi="Arial" w:cs="Arial"/>
          <w:b/>
          <w:sz w:val="24"/>
        </w:rPr>
        <w:t>O</w:t>
      </w:r>
    </w:p>
    <w:sdt>
      <w:sdtPr>
        <w:rPr>
          <w:rFonts w:ascii="Arial" w:hAnsi="Arial" w:cs="Arial"/>
          <w:b/>
          <w:sz w:val="28"/>
        </w:rPr>
        <w:alias w:val="TITULO"/>
        <w:tag w:val="TITULO"/>
        <w:id w:val="-1728602285"/>
        <w:lock w:val="sdtLocked"/>
        <w:placeholder>
          <w:docPart w:val="6E8B8A1AEB3544308D4EAF0E1C83C167"/>
        </w:placeholder>
      </w:sdtPr>
      <w:sdtContent>
        <w:p w14:paraId="5A53B3CD" w14:textId="123BC61F" w:rsidR="00D13E15" w:rsidRPr="00BF1FA4" w:rsidRDefault="004562F6" w:rsidP="002243AB">
          <w:pPr>
            <w:spacing w:after="0" w:line="240" w:lineRule="auto"/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Corpus en español para reconocimiento de personalidad</w:t>
          </w:r>
        </w:p>
      </w:sdtContent>
    </w:sdt>
    <w:p w14:paraId="5825B419" w14:textId="77777777" w:rsidR="005A39FE" w:rsidRPr="00BF1FA4" w:rsidRDefault="005A39FE" w:rsidP="00723ADA">
      <w:pPr>
        <w:spacing w:after="0" w:line="240" w:lineRule="auto"/>
        <w:jc w:val="center"/>
        <w:rPr>
          <w:rFonts w:ascii="Arial" w:hAnsi="Arial" w:cs="Arial"/>
          <w:b/>
          <w:color w:val="339966"/>
          <w:sz w:val="24"/>
        </w:rPr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2211"/>
        <w:gridCol w:w="4443"/>
        <w:gridCol w:w="2184"/>
      </w:tblGrid>
      <w:tr w:rsidR="005A39FE" w:rsidRPr="00BF1FA4" w14:paraId="0CF89388" w14:textId="77777777" w:rsidTr="15318CE7">
        <w:trPr>
          <w:trHeight w:val="463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FF3300"/>
          </w:tcPr>
          <w:p w14:paraId="397B058A" w14:textId="77777777" w:rsidR="005A39FE" w:rsidRPr="00BF1FA4" w:rsidRDefault="005A39FE" w:rsidP="0048191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BF1FA4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NO. CONTROL</w:t>
            </w:r>
          </w:p>
        </w:tc>
        <w:tc>
          <w:tcPr>
            <w:tcW w:w="4443" w:type="dxa"/>
            <w:tcBorders>
              <w:bottom w:val="single" w:sz="4" w:space="0" w:color="auto"/>
            </w:tcBorders>
            <w:shd w:val="clear" w:color="auto" w:fill="FF3300"/>
          </w:tcPr>
          <w:p w14:paraId="3F904C89" w14:textId="77777777" w:rsidR="005A39FE" w:rsidRPr="00BF1FA4" w:rsidRDefault="005A39FE" w:rsidP="0048191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BF1FA4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184" w:type="dxa"/>
            <w:tcBorders>
              <w:bottom w:val="single" w:sz="4" w:space="0" w:color="auto"/>
            </w:tcBorders>
            <w:shd w:val="clear" w:color="auto" w:fill="FF3300"/>
          </w:tcPr>
          <w:p w14:paraId="1DD4EF99" w14:textId="77777777" w:rsidR="005A39FE" w:rsidRPr="00BF1FA4" w:rsidRDefault="005A39FE" w:rsidP="0048191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BF1FA4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CARRERA</w:t>
            </w:r>
          </w:p>
        </w:tc>
      </w:tr>
      <w:tr w:rsidR="003332A9" w:rsidRPr="00BF1FA4" w14:paraId="7F1E6EEB" w14:textId="77777777" w:rsidTr="15318CE7">
        <w:trPr>
          <w:trHeight w:val="405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rFonts w:ascii="Arial" w:hAnsi="Arial" w:cs="Arial"/>
                <w:b/>
                <w:color w:val="000000"/>
                <w:sz w:val="24"/>
              </w:rPr>
              <w:alias w:val="No. Control"/>
              <w:tag w:val="No. Control"/>
              <w:id w:val="-1570653625"/>
              <w:lock w:val="sdtLocked"/>
              <w:placeholder>
                <w:docPart w:val="6E8B8A1AEB3544308D4EAF0E1C83C167"/>
              </w:placeholder>
            </w:sdtPr>
            <w:sdtContent>
              <w:p w14:paraId="37407ECE" w14:textId="113458B5" w:rsidR="36E42E2F" w:rsidRPr="00937488" w:rsidRDefault="004562F6" w:rsidP="00937488">
                <w:pPr>
                  <w:spacing w:after="0" w:line="240" w:lineRule="auto"/>
                  <w:rPr>
                    <w:rFonts w:ascii="Arial" w:hAnsi="Arial" w:cs="Arial"/>
                    <w:b/>
                    <w:color w:val="000000"/>
                    <w:sz w:val="24"/>
                  </w:rPr>
                </w:pPr>
                <w:r>
                  <w:rPr>
                    <w:rFonts w:ascii="Arial" w:hAnsi="Arial" w:cs="Arial"/>
                    <w:b/>
                    <w:color w:val="000000"/>
                    <w:sz w:val="24"/>
                  </w:rPr>
                  <w:t>18170281</w:t>
                </w:r>
              </w:p>
            </w:sdtContent>
          </w:sdt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rFonts w:ascii="Arial" w:hAnsi="Arial" w:cs="Arial"/>
                <w:b/>
                <w:color w:val="000000"/>
                <w:sz w:val="24"/>
              </w:rPr>
              <w:id w:val="-1440599960"/>
              <w:placeholder>
                <w:docPart w:val="6E8B8A1AEB3544308D4EAF0E1C83C167"/>
              </w:placeholder>
            </w:sdtPr>
            <w:sdtContent>
              <w:p w14:paraId="404D79BB" w14:textId="4D368C7C" w:rsidR="36E42E2F" w:rsidRPr="00937488" w:rsidRDefault="00000000" w:rsidP="00937488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808080"/>
                  </w:rPr>
                </w:pPr>
                <w:sdt>
                  <w:sdt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alias w:val="Apellido(s) y Nombre(s)"/>
                    <w:tag w:val="Apellidos"/>
                    <w:id w:val="314495904"/>
                    <w:lock w:val="sdtLocked"/>
                    <w:placeholder>
                      <w:docPart w:val="D4BE1626A8F84BA78ECA53F6267E9A08"/>
                    </w:placeholder>
                  </w:sdtPr>
                  <w:sdtContent>
                    <w:r w:rsidR="004562F6"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  <w:t>Beltrán Ruiz Gerardo Angel</w:t>
                    </w:r>
                  </w:sdtContent>
                </w:sdt>
              </w:p>
            </w:sdtContent>
          </w:sdt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alias w:val="Ingeniería"/>
            <w:tag w:val="Ingeniería"/>
            <w:id w:val="1661727832"/>
            <w:lock w:val="sdtLocked"/>
            <w:placeholder>
              <w:docPart w:val="B0D3C1FD057441D1871057889404E889"/>
            </w:placeholder>
            <w:comboBox>
              <w:listItem w:value="Elija un elemento."/>
              <w:listItem w:displayText="Ingeniería Ambiental" w:value="Ingeniería Ambiental"/>
              <w:listItem w:displayText="Ingeniería Bioquímica" w:value="Ingeniería Bioquímica"/>
              <w:listItem w:displayText="Ingeniería Eléctrica" w:value="Ingeniería Eléctrica"/>
              <w:listItem w:displayText="Ingeniería Electrónica" w:value="Ingeniería Electrónica"/>
              <w:listItem w:displayText="Ingeniería en Energías Renovables" w:value="Ingeniería en Energías Renovables"/>
              <w:listItem w:displayText="Ingeniería en Gestión Empresarial" w:value="Ingeniería en Gestión Empresarial"/>
              <w:listItem w:displayText="Ingeniería Industrial" w:value="Ingeniería Industrial"/>
              <w:listItem w:displayText="Ingeniería Mecánica" w:value="Ingeniería Mecánica"/>
              <w:listItem w:displayText="Ingeniería Mecatrónica" w:value="Ingeniería Mecatrónica"/>
              <w:listItem w:displayText="Ingeniería en Sistemas Computacionales" w:value="Ingeniería en Sistemas Computacionales"/>
              <w:listItem w:displayText="Ingeniería en Tecnologías de la Información y Comunicaciones" w:value="Ingeniería en Tecnologías de la Información y Comunicaciones"/>
            </w:comboBox>
          </w:sdtPr>
          <w:sdtContent>
            <w:tc>
              <w:tcPr>
                <w:tcW w:w="21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14:paraId="7743CD0D" w14:textId="7709F00F" w:rsidR="005A39FE" w:rsidRPr="00BF1FA4" w:rsidRDefault="004562F6" w:rsidP="0096453F">
                <w:pPr>
                  <w:spacing w:after="0" w:line="240" w:lineRule="auto"/>
                  <w:rPr>
                    <w:rFonts w:ascii="Arial" w:hAnsi="Arial" w:cs="Arial"/>
                    <w:b/>
                    <w:color w:val="000000"/>
                    <w:sz w:val="24"/>
                  </w:rPr>
                </w:pPr>
                <w:r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Ingeniería en Sistemas Computacionales</w:t>
                </w:r>
              </w:p>
            </w:tc>
          </w:sdtContent>
        </w:sdt>
      </w:tr>
    </w:tbl>
    <w:p w14:paraId="4D922FAC" w14:textId="77777777" w:rsidR="00937488" w:rsidRDefault="00937488" w:rsidP="00937488">
      <w:pPr>
        <w:spacing w:after="0" w:line="240" w:lineRule="auto"/>
      </w:pPr>
    </w:p>
    <w:p w14:paraId="7C3BAE86" w14:textId="0F3B1486" w:rsidR="00833FF4" w:rsidRDefault="00920BA9" w:rsidP="00937488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833FF4">
        <w:rPr>
          <w:rFonts w:ascii="Arial" w:hAnsi="Arial" w:cs="Arial"/>
          <w:b/>
          <w:color w:val="000000" w:themeColor="text1"/>
        </w:rPr>
        <w:t>Elección del Proyecto</w:t>
      </w:r>
      <w:r w:rsidRPr="00937488">
        <w:rPr>
          <w:rFonts w:ascii="Arial" w:hAnsi="Arial" w:cs="Arial"/>
          <w:color w:val="000000" w:themeColor="text1"/>
        </w:rPr>
        <w:t>:</w:t>
      </w:r>
      <w:r w:rsidR="00937488" w:rsidRPr="00937488">
        <w:rPr>
          <w:rFonts w:ascii="Arial" w:hAnsi="Arial" w:cs="Arial"/>
          <w:color w:val="000000" w:themeColor="text1"/>
        </w:rPr>
        <w:t xml:space="preserve"> </w:t>
      </w:r>
      <w:sdt>
        <w:sdtPr>
          <w:rPr>
            <w:rFonts w:ascii="Arial" w:hAnsi="Arial" w:cs="Arial"/>
            <w:color w:val="000000" w:themeColor="text1"/>
            <w:u w:val="single"/>
          </w:rPr>
          <w:alias w:val="Como elige el proyecto"/>
          <w:tag w:val="Como eligue el proyecto"/>
          <w:id w:val="378906621"/>
          <w:placeholder>
            <w:docPart w:val="A67870D8A88D42569F1AA036AF099250"/>
          </w:placeholder>
          <w:comboBox>
            <w:listItem w:value="Elija un elemento."/>
            <w:listItem w:displayText="Banco de proyectos del ITC" w:value="Banco de proyectos del ITC"/>
            <w:listItem w:displayText="Propuesta propia " w:value="Propuesta propia "/>
            <w:listItem w:displayText="Trabajador en la Empresa" w:value="Trabajador en la Empresa"/>
          </w:comboBox>
        </w:sdtPr>
        <w:sdtContent>
          <w:r w:rsidR="004562F6">
            <w:rPr>
              <w:rFonts w:ascii="Arial" w:hAnsi="Arial" w:cs="Arial"/>
              <w:color w:val="000000" w:themeColor="text1"/>
              <w:u w:val="single"/>
            </w:rPr>
            <w:t>Banco de proyectos del ITC</w:t>
          </w:r>
        </w:sdtContent>
      </w:sdt>
      <w:r w:rsidR="00937488" w:rsidRPr="00937488">
        <w:rPr>
          <w:rFonts w:ascii="Arial" w:hAnsi="Arial" w:cs="Arial"/>
          <w:color w:val="000000" w:themeColor="text1"/>
        </w:rPr>
        <w:t xml:space="preserve">      </w:t>
      </w:r>
    </w:p>
    <w:p w14:paraId="18A3511B" w14:textId="77777777" w:rsidR="00833FF4" w:rsidRDefault="00833FF4" w:rsidP="00937488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14:paraId="4C6B2730" w14:textId="565BA377" w:rsidR="00920BA9" w:rsidRPr="00937488" w:rsidRDefault="00956173" w:rsidP="00937488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833FF4">
        <w:rPr>
          <w:rFonts w:ascii="Arial" w:hAnsi="Arial" w:cs="Arial"/>
          <w:b/>
          <w:color w:val="000000" w:themeColor="text1"/>
        </w:rPr>
        <w:t>Como se Realiza</w:t>
      </w:r>
      <w:r w:rsidR="00937488" w:rsidRPr="00833FF4">
        <w:rPr>
          <w:rFonts w:ascii="Arial" w:hAnsi="Arial" w:cs="Arial"/>
          <w:b/>
          <w:color w:val="000000" w:themeColor="text1"/>
        </w:rPr>
        <w:t>rá</w:t>
      </w:r>
      <w:r w:rsidRPr="00833FF4">
        <w:rPr>
          <w:rFonts w:ascii="Arial" w:hAnsi="Arial" w:cs="Arial"/>
          <w:b/>
          <w:color w:val="000000" w:themeColor="text1"/>
        </w:rPr>
        <w:t>:</w:t>
      </w:r>
      <w:r w:rsidR="00937488">
        <w:rPr>
          <w:rFonts w:ascii="Arial" w:hAnsi="Arial" w:cs="Arial"/>
          <w:color w:val="000000" w:themeColor="text1"/>
        </w:rPr>
        <w:t xml:space="preserve"> </w:t>
      </w:r>
      <w:sdt>
        <w:sdtPr>
          <w:rPr>
            <w:rFonts w:ascii="Arial" w:hAnsi="Arial" w:cs="Arial"/>
            <w:color w:val="000000" w:themeColor="text1"/>
            <w:u w:val="single"/>
          </w:rPr>
          <w:alias w:val="Forma de realización"/>
          <w:tag w:val="Forma de realización"/>
          <w:id w:val="647558747"/>
          <w:placeholder>
            <w:docPart w:val="A67870D8A88D42569F1AA036AF099250"/>
          </w:placeholder>
          <w:comboBox>
            <w:listItem w:value="Elija un elemento."/>
            <w:listItem w:displayText="Individual" w:value="Individual"/>
            <w:listItem w:displayText="Grupal" w:value="Grupal"/>
            <w:listItem w:displayText="Interdisciplinaria" w:value="Interdisciplinaria"/>
          </w:comboBox>
        </w:sdtPr>
        <w:sdtContent>
          <w:r w:rsidR="004562F6">
            <w:rPr>
              <w:rFonts w:ascii="Arial" w:hAnsi="Arial" w:cs="Arial"/>
              <w:color w:val="000000" w:themeColor="text1"/>
              <w:u w:val="single"/>
            </w:rPr>
            <w:t>Individual</w:t>
          </w:r>
        </w:sdtContent>
      </w:sdt>
    </w:p>
    <w:p w14:paraId="45CB46FC" w14:textId="77777777" w:rsidR="007C0764" w:rsidRPr="00BF1FA4" w:rsidRDefault="007C0764" w:rsidP="00723ADA">
      <w:pPr>
        <w:spacing w:after="0" w:line="240" w:lineRule="auto"/>
        <w:jc w:val="center"/>
        <w:rPr>
          <w:rFonts w:ascii="Arial" w:hAnsi="Arial" w:cs="Arial"/>
          <w:b/>
          <w:color w:val="339966"/>
          <w:sz w:val="24"/>
        </w:rPr>
      </w:pPr>
    </w:p>
    <w:p w14:paraId="226F16A1" w14:textId="77777777" w:rsidR="00891992" w:rsidRPr="00BF1FA4" w:rsidRDefault="00891992" w:rsidP="00723ADA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1AC3D33E" w14:textId="77777777" w:rsidR="005A39FE" w:rsidRPr="00BF1FA4" w:rsidRDefault="005A39FE" w:rsidP="005A39FE">
      <w:pPr>
        <w:spacing w:after="0" w:line="240" w:lineRule="auto"/>
        <w:jc w:val="center"/>
        <w:rPr>
          <w:rFonts w:ascii="Arial" w:hAnsi="Arial" w:cs="Arial"/>
          <w:b/>
          <w:bCs/>
          <w:sz w:val="24"/>
          <w:lang w:val="es-ES"/>
        </w:rPr>
      </w:pPr>
      <w:r w:rsidRPr="00BF1FA4">
        <w:rPr>
          <w:rFonts w:ascii="Arial" w:hAnsi="Arial" w:cs="Arial"/>
          <w:b/>
          <w:bCs/>
          <w:sz w:val="24"/>
          <w:lang w:val="es-ES"/>
        </w:rPr>
        <w:t>ASESORES</w:t>
      </w:r>
      <w:r w:rsidR="00F21EA3" w:rsidRPr="00BF1FA4">
        <w:rPr>
          <w:rFonts w:ascii="Arial" w:hAnsi="Arial" w:cs="Arial"/>
          <w:b/>
          <w:bCs/>
          <w:sz w:val="24"/>
          <w:lang w:val="es-ES"/>
        </w:rPr>
        <w:t>(AS)</w:t>
      </w:r>
      <w:r w:rsidRPr="00BF1FA4">
        <w:rPr>
          <w:rFonts w:ascii="Arial" w:hAnsi="Arial" w:cs="Arial"/>
          <w:b/>
          <w:bCs/>
          <w:sz w:val="24"/>
          <w:lang w:val="es-ES"/>
        </w:rPr>
        <w:t>:</w:t>
      </w:r>
    </w:p>
    <w:p w14:paraId="658BA034" w14:textId="77777777" w:rsidR="00891992" w:rsidRPr="00BF1FA4" w:rsidRDefault="00891992" w:rsidP="005A39FE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388DCAF3" w14:textId="77777777" w:rsidR="007C0764" w:rsidRDefault="005A39FE" w:rsidP="002E222F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  <w:r w:rsidRPr="00BF1FA4">
        <w:rPr>
          <w:rFonts w:ascii="Arial" w:hAnsi="Arial" w:cs="Arial"/>
          <w:b/>
          <w:bCs/>
          <w:sz w:val="24"/>
          <w:lang w:val="es-ES"/>
        </w:rPr>
        <w:t>INTERNO</w:t>
      </w:r>
      <w:r w:rsidR="00F21EA3" w:rsidRPr="00BF1FA4">
        <w:rPr>
          <w:rFonts w:ascii="Arial" w:hAnsi="Arial" w:cs="Arial"/>
          <w:b/>
          <w:bCs/>
          <w:sz w:val="24"/>
          <w:lang w:val="es-ES"/>
        </w:rPr>
        <w:t>(A)</w:t>
      </w:r>
      <w:r w:rsidRPr="00BF1FA4">
        <w:rPr>
          <w:rFonts w:ascii="Arial" w:hAnsi="Arial" w:cs="Arial"/>
          <w:b/>
          <w:bCs/>
          <w:sz w:val="24"/>
          <w:lang w:val="es-ES"/>
        </w:rPr>
        <w:t>:   (</w:t>
      </w:r>
      <w:r w:rsidRPr="00BF1FA4">
        <w:rPr>
          <w:rFonts w:ascii="Arial" w:hAnsi="Arial" w:cs="Arial"/>
          <w:b/>
          <w:sz w:val="24"/>
          <w:lang w:val="es-ES"/>
        </w:rPr>
        <w:t>PROPUESTO</w:t>
      </w:r>
      <w:r w:rsidR="007C0764" w:rsidRPr="00BF1FA4">
        <w:rPr>
          <w:rFonts w:ascii="Arial" w:hAnsi="Arial" w:cs="Arial"/>
          <w:b/>
          <w:sz w:val="24"/>
          <w:lang w:val="es-ES"/>
        </w:rPr>
        <w:t>S</w:t>
      </w:r>
      <w:r w:rsidRPr="00BF1FA4">
        <w:rPr>
          <w:rFonts w:ascii="Arial" w:hAnsi="Arial" w:cs="Arial"/>
          <w:b/>
          <w:sz w:val="24"/>
          <w:lang w:val="es-ES"/>
        </w:rPr>
        <w:t>)</w:t>
      </w:r>
    </w:p>
    <w:p w14:paraId="32AFA0DF" w14:textId="682C3C96" w:rsidR="002E222F" w:rsidRPr="00903371" w:rsidRDefault="00000000" w:rsidP="002E222F">
      <w:pPr>
        <w:pStyle w:val="Prrafodelista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sdt>
        <w:sdtPr>
          <w:rPr>
            <w:lang w:val="es-ES"/>
          </w:rPr>
          <w:alias w:val="Propuesto1"/>
          <w:tag w:val="Propuesto1"/>
          <w:id w:val="1916361297"/>
          <w:placeholder>
            <w:docPart w:val="008ABB064D054233BEE9C519D0304158"/>
          </w:placeholder>
        </w:sdtPr>
        <w:sdtContent>
          <w:sdt>
            <w:sdtPr>
              <w:rPr>
                <w:rStyle w:val="NombreActividad1Car"/>
                <w:rFonts w:ascii="Arial" w:hAnsi="Arial" w:cs="Arial"/>
                <w:sz w:val="24"/>
                <w:szCs w:val="24"/>
              </w:rPr>
              <w:alias w:val="Propuesta 1 Asesor(a) interno(a) "/>
              <w:tag w:val="Propuesta 1 Asesor(a) interno(a) "/>
              <w:id w:val="1590661440"/>
              <w:placeholder>
                <w:docPart w:val="ED5A6731B5BC4BEBB3ECFD99AA645AE1"/>
              </w:placeholder>
              <w:comboBox>
                <w:listItem w:value="Elija un elemento."/>
                <w:listItem w:displayText="BAYLISS CARRILLO ANA MARIA, MC." w:value="BAYLISS CARRILLO ANA MARIA, MC."/>
                <w:listItem w:displayText="BARRAZA GARCÍA ELIZABETH, MEH." w:value="BARRAZA GARCÍA ELIZABETH, MEH."/>
                <w:listItem w:displayText="BARRÓN ESTRADA MARIA LUCÍA, DRA." w:value="BARRÓN ESTRADA MARIA LUCÍA, DRA."/>
                <w:listItem w:displayText="BASTIDAS ORTIZ MARIO ALBERTO, MC." w:value="BASTIDAS ORTIZ MARIO ALBERTO, MC."/>
                <w:listItem w:displayText="BUSTILLOS MARTINEZ ARCELIA JUDITH, MCC." w:value="BUSTILLOS MARTINEZ ARCELIA JUDITH, MCC."/>
                <w:listItem w:displayText="CANCELA GARCÍA NORA ESMERALDA, MC." w:value="CANCELA GARCÍA NORA ESMERALDA, MC."/>
                <w:listItem w:displayText="CECEÑA NIEBLA ELIZABETH, MC." w:value="CECEÑA NIEBLA ELIZABETH, MC."/>
                <w:listItem w:displayText="DEL RINCÓN SAINZ GRACIELA JANNETH, MTI." w:value="DEL RINCÓN SAINZ GRACIELA JANNETH, MTI."/>
                <w:listItem w:displayText="ESPARZA SOTO DANIEL, MC." w:value="ESPARZA SOTO DANIEL, MC."/>
                <w:listItem w:displayText="FELIX MEDINA JAIME ARTURO, MC." w:value="FELIX MEDINA JAIME ARTURO, MC."/>
                <w:listItem w:displayText="GAMEZ ROMAN FERNANDO ALFONSO, MC." w:value="GAMEZ ROMAN FERNANDO ALFONSO, MC."/>
                <w:listItem w:displayText="GARCIA GERARDO CLEMENTE, DR." w:value="GARCIA GERARDO CLEMENTE, DR."/>
                <w:listItem w:displayText="LOPEZ AUDEVES JOSE LUIS, LIC." w:value="LOPEZ AUDEVES JOSE LUIS, LIC."/>
                <w:listItem w:displayText="LOPEZ MENDOZA LUIS ESTEBAN, MC." w:value="LOPEZ MENDOZA LUIS ESTEBAN, MC."/>
                <w:listItem w:displayText="LOPEZ VELÁZQUEZ JACOBO NATANAEL, ING. " w:value="LOPEZ VELÁZQUEZ JACOBO NATANAEL, ING. "/>
                <w:listItem w:displayText="NEVAREZ RIVAS MARTIN LEONARDO, MC." w:value="NEVAREZ RIVAS MARTIN LEONARDO, MC."/>
                <w:listItem w:displayText="PERALTA PEÑUÑURI GLORIA EKATERINE, MCC." w:value="PERALTA PEÑUÑURI GLORIA EKATERINE, MCC."/>
                <w:listItem w:displayText="QUEVEDO CAMACHO MIRNA DEL ROSARIO, MTE." w:value="QUEVEDO CAMACHO MIRNA DEL ROSARIO, MTE."/>
                <w:listItem w:displayText="QUINTERO MEZA RICARDO RAFAEL, DR." w:value="QUINTERO MEZA RICARDO RAFAEL, DR."/>
                <w:listItem w:displayText="RODRIGUEZ AVILES MARCO ANTONIO, MS." w:value="RODRIGUEZ AVILES MARCO ANTONIO, MS."/>
                <w:listItem w:displayText="RODRIGUEZ RÁNGEL HÉCTOR, DR." w:value="RODRIGUEZ RÁNGEL HÉCTOR, DR."/>
                <w:listItem w:displayText="SALAZAR ARAUJO JOAQUIN GUADALUPE, LIC." w:value="SALAZAR ARAUJO JOAQUIN GUADALUPE, LIC."/>
                <w:listItem w:displayText="SANDOVAL CASTELLANOS CARLOS, MC." w:value="SANDOVAL CASTELLANOS CARLOS, MC."/>
                <w:listItem w:displayText="URIARTE MONZON FIDEL DESPOSORIO, MC. " w:value="URIARTE MONZON FIDEL DESPOSORIO, MC. "/>
                <w:listItem w:displayText="VALENZUELA TIRADO MARTHA ESTELA, MC." w:value="VALENZUELA TIRADO MARTHA ESTELA, MC."/>
                <w:listItem w:displayText="VILLA CASAS PEDRO, LIC." w:value="VILLA CASAS PEDRO, LIC."/>
                <w:listItem w:displayText="ZATARAIN CABADA ROSALIO, MC." w:value="ZATARAIN CABADA ROSALIO, MC."/>
                <w:listItem w:displayText="ZEPEDA SANCHEZ LEOPOLDO ZENAIDO, DR." w:value="ZEPEDA SANCHEZ LEOPOLDO ZENAIDO, DR."/>
                <w:listItem w:displayText="GODOY CASTRO NORMA REBECA, MGTI." w:value="GODOY CASTRO NORMA REBECA, MGTI."/>
                <w:listItem w:displayText="RAMIREZ SALAZAR ANGELICA, MC." w:value="RAMIREZ SALAZAR ANGELICA, MC."/>
                <w:listItem w:displayText="ARREOLA CHAIDEZ ROSALINA ALEJANDRA, DRA." w:value="ARREOLA CHAIDEZ ROSALINA ALEJANDRA, DRA."/>
                <w:listItem w:displayText="GONZALEZ ALVAREZ MARIA DEL ROSARIO, MTI." w:value="GONZALEZ ALVAREZ MARIA DEL ROSARIO, MTI."/>
              </w:comboBox>
            </w:sdtPr>
            <w:sdtContent>
              <w:r w:rsidR="00CD64D4">
                <w:rPr>
                  <w:rStyle w:val="NombreActividad1Car"/>
                  <w:rFonts w:ascii="Arial" w:hAnsi="Arial" w:cs="Arial"/>
                  <w:sz w:val="24"/>
                  <w:szCs w:val="24"/>
                </w:rPr>
                <w:t xml:space="preserve">Dr. Ramón Zatarin Cabada </w:t>
              </w:r>
            </w:sdtContent>
          </w:sdt>
        </w:sdtContent>
      </w:sdt>
    </w:p>
    <w:p w14:paraId="16BB67A0" w14:textId="77777777" w:rsidR="002E222F" w:rsidRPr="00876F14" w:rsidRDefault="00000000" w:rsidP="002E222F">
      <w:pPr>
        <w:pStyle w:val="Prrafodelista"/>
        <w:numPr>
          <w:ilvl w:val="1"/>
          <w:numId w:val="15"/>
        </w:numPr>
        <w:pBdr>
          <w:bottom w:val="single" w:sz="12" w:space="0" w:color="auto"/>
        </w:pBd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sdt>
        <w:sdtPr>
          <w:rPr>
            <w:rStyle w:val="NombreActividad1Car"/>
            <w:rFonts w:ascii="Arial" w:hAnsi="Arial" w:cs="Arial"/>
            <w:sz w:val="24"/>
            <w:szCs w:val="24"/>
          </w:rPr>
          <w:alias w:val="Propuesta 2 Asesor(a) interno(a) "/>
          <w:tag w:val="Propuesta 2 Asesor(a) interno(a) "/>
          <w:id w:val="418534752"/>
          <w:placeholder>
            <w:docPart w:val="DFDC7BC8949F4AE7B488F88C1797CFF4"/>
          </w:placeholder>
          <w:showingPlcHdr/>
          <w:comboBox>
            <w:listItem w:value="Elija un elemento."/>
            <w:listItem w:displayText="BAYLISS CARRILLO ANA MARIA, MC." w:value="BAYLISS CARRILLO ANA MARIA, MC."/>
            <w:listItem w:displayText="BARRAZA GARCÍA ELIZABETH, MEH." w:value="BARRAZA GARCÍA ELIZABETH, MEH."/>
            <w:listItem w:displayText="BARRÓN ESTRADA MARIA LUCÍA, DRA." w:value="BARRÓN ESTRADA MARIA LUCÍA, DRA."/>
            <w:listItem w:displayText="BASTIDAS ORTIZ MARIO ALBERTO, MC." w:value="BASTIDAS ORTIZ MARIO ALBERTO, MC."/>
            <w:listItem w:displayText="BUSTILLOS MARTINEZ ARCELIA JUDITH, MCC." w:value="BUSTILLOS MARTINEZ ARCELIA JUDITH, MCC."/>
            <w:listItem w:displayText="CANCELA GARCÍA NORA ESMERALDA, MC." w:value="CANCELA GARCÍA NORA ESMERALDA, MC."/>
            <w:listItem w:displayText="CECEÑA NIEBLA ELIZABETH, MC." w:value="CECEÑA NIEBLA ELIZABETH, MC."/>
            <w:listItem w:displayText="DEL RINCÓN SAINZ GRACIELA JANNETH, MTI." w:value="DEL RINCÓN SAINZ GRACIELA JANNETH, MTI."/>
            <w:listItem w:displayText="ESPARZA SOTO DANIEL, MC." w:value="ESPARZA SOTO DANIEL, MC."/>
            <w:listItem w:displayText="FELIX MEDINA JAIME ARTURO, MC." w:value="FELIX MEDINA JAIME ARTURO, MC."/>
            <w:listItem w:displayText="GAMEZ ROMAN FERNANDO ALFONSO, MC." w:value="GAMEZ ROMAN FERNANDO ALFONSO, MC."/>
            <w:listItem w:displayText="GARCIA GERARDO CLEMENTE, DR." w:value="GARCIA GERARDO CLEMENTE, DR."/>
            <w:listItem w:displayText="LOPEZ AUDEVES JOSE LUIS, LIC." w:value="LOPEZ AUDEVES JOSE LUIS, LIC."/>
            <w:listItem w:displayText="LOPEZ MENDOZA LUIS ESTEBAN, MC." w:value="LOPEZ MENDOZA LUIS ESTEBAN, MC."/>
            <w:listItem w:displayText="LOPEZ VELÁZQUEZ JACOBO NATANAEL, ING. " w:value="LOPEZ VELÁZQUEZ JACOBO NATANAEL, ING. "/>
            <w:listItem w:displayText="NEVAREZ RIVAS MARTIN LEONARDO, MC." w:value="NEVAREZ RIVAS MARTIN LEONARDO, MC."/>
            <w:listItem w:displayText="PERALTA PEÑUÑURI GLORIA EKATERINE, MCC." w:value="PERALTA PEÑUÑURI GLORIA EKATERINE, MCC."/>
            <w:listItem w:displayText="QUEVEDO CAMACHO MIRNA DEL ROSARIO, MTE." w:value="QUEVEDO CAMACHO MIRNA DEL ROSARIO, MTE."/>
            <w:listItem w:displayText="QUINTERO MEZA RICARDO RAFAEL, DR." w:value="QUINTERO MEZA RICARDO RAFAEL, DR."/>
            <w:listItem w:displayText="RODRIGUEZ AVILES MARCO ANTONIO, MS." w:value="RODRIGUEZ AVILES MARCO ANTONIO, MS."/>
            <w:listItem w:displayText="RODRIGUEZ RÁNGEL HÉCTOR, DR." w:value="RODRIGUEZ RÁNGEL HÉCTOR, DR."/>
            <w:listItem w:displayText="SALAZAR ARAUJO JOAQUIN GUADALUPE, LIC." w:value="SALAZAR ARAUJO JOAQUIN GUADALUPE, LIC."/>
            <w:listItem w:displayText="SANDOVAL CASTELLANOS CARLOS, MC." w:value="SANDOVAL CASTELLANOS CARLOS, MC."/>
            <w:listItem w:displayText="URIARTE MONZON FIDEL DESPOSORIO, MC. " w:value="URIARTE MONZON FIDEL DESPOSORIO, MC. "/>
            <w:listItem w:displayText="VALENZUELA TIRADO MARTHA ESTELA, MC." w:value="VALENZUELA TIRADO MARTHA ESTELA, MC."/>
            <w:listItem w:displayText="VILLA CASAS PEDRO, LIC." w:value="VILLA CASAS PEDRO, LIC."/>
            <w:listItem w:displayText="ZATARAIN CABADA ROSALIO, MC." w:value="ZATARAIN CABADA ROSALIO, MC."/>
            <w:listItem w:displayText="ZEPEDA SANCHEZ LEOPOLDO ZENAIDO, DR." w:value="ZEPEDA SANCHEZ LEOPOLDO ZENAIDO, DR."/>
            <w:listItem w:displayText="GODOY CASTRO NORMA REBECA, MGTI." w:value="GODOY CASTRO NORMA REBECA, MGTI."/>
            <w:listItem w:displayText="RAMIREZ SALAZAR ANGELICA, MC." w:value="RAMIREZ SALAZAR ANGELICA, MC."/>
            <w:listItem w:displayText="ARREOLA CHAIDEZ ROSALINA ALEJANDRA, DRA." w:value="ARREOLA CHAIDEZ ROSALINA ALEJANDRA, DRA."/>
            <w:listItem w:displayText="GONZALEZ ALVAREZ MARIA DEL ROSARIO, MTI." w:value="GONZALEZ ALVAREZ MARIA DEL ROSARIO, MTI."/>
          </w:comboBox>
        </w:sdtPr>
        <w:sdtEndPr>
          <w:rPr>
            <w:rStyle w:val="Fuentedeprrafopredeter"/>
            <w:rFonts w:ascii="Calibri" w:hAnsi="Calibri" w:cs="Times New Roman"/>
            <w:b w:val="0"/>
            <w:color w:val="auto"/>
            <w:sz w:val="22"/>
            <w:szCs w:val="22"/>
            <w:lang w:val="es-ES"/>
          </w:rPr>
        </w:sdtEndPr>
        <w:sdtContent>
          <w:r w:rsidR="002E222F" w:rsidRPr="00FF4C7F">
            <w:rPr>
              <w:rStyle w:val="Textodelmarcadordeposicin"/>
            </w:rPr>
            <w:t>Elija un elemento.</w:t>
          </w:r>
        </w:sdtContent>
      </w:sdt>
    </w:p>
    <w:p w14:paraId="2E832C15" w14:textId="77777777" w:rsidR="002E222F" w:rsidRPr="002E222F" w:rsidRDefault="00000000" w:rsidP="002E222F">
      <w:pPr>
        <w:pStyle w:val="Prrafodelista"/>
        <w:numPr>
          <w:ilvl w:val="2"/>
          <w:numId w:val="15"/>
        </w:numPr>
        <w:spacing w:after="0" w:line="240" w:lineRule="auto"/>
        <w:rPr>
          <w:rFonts w:ascii="Arial" w:hAnsi="Arial" w:cs="Arial"/>
          <w:b/>
          <w:sz w:val="24"/>
          <w:lang w:val="es-ES"/>
        </w:rPr>
      </w:pPr>
      <w:sdt>
        <w:sdtPr>
          <w:rPr>
            <w:rStyle w:val="NombreActividad1Car"/>
            <w:rFonts w:ascii="Arial" w:hAnsi="Arial" w:cs="Arial"/>
            <w:szCs w:val="24"/>
          </w:rPr>
          <w:alias w:val="Propuesta 3 Asesor(a) interno(a) "/>
          <w:tag w:val="Propuesta 3 Asesor(a) interno(a) "/>
          <w:id w:val="-564177120"/>
          <w:placeholder>
            <w:docPart w:val="3C84288A185243ECADC12302B4C1E7C7"/>
          </w:placeholder>
          <w:showingPlcHdr/>
          <w:comboBox>
            <w:listItem w:value="Elija un elemento."/>
            <w:listItem w:displayText="BAYLISS CARRILLO ANA MARIA, MC." w:value="BAYLISS CARRILLO ANA MARIA, MC."/>
            <w:listItem w:displayText="BARRAZA GARCÍA ELIZABETH, MEH." w:value="BARRAZA GARCÍA ELIZABETH, MEH."/>
            <w:listItem w:displayText="BARRÓN ESTRADA MARIA LUCÍA, DRA." w:value="BARRÓN ESTRADA MARIA LUCÍA, DRA."/>
            <w:listItem w:displayText="BASTIDAS ORTIZ MARIO ALBERTO, MC." w:value="BASTIDAS ORTIZ MARIO ALBERTO, MC."/>
            <w:listItem w:displayText="BUSTILLOS MARTINEZ ARCELIA JUDITH, MCC." w:value="BUSTILLOS MARTINEZ ARCELIA JUDITH, MCC."/>
            <w:listItem w:displayText="CANCELA GARCÍA NORA ESMERALDA, MC." w:value="CANCELA GARCÍA NORA ESMERALDA, MC."/>
            <w:listItem w:displayText="CECEÑA NIEBLA ELIZABETH, MC." w:value="CECEÑA NIEBLA ELIZABETH, MC."/>
            <w:listItem w:displayText="DEL RINCÓN SAINZ GRACIELA JANNETH, MTI." w:value="DEL RINCÓN SAINZ GRACIELA JANNETH, MTI."/>
            <w:listItem w:displayText="ESPARZA SOTO DANIEL, MC." w:value="ESPARZA SOTO DANIEL, MC."/>
            <w:listItem w:displayText="FELIX MEDINA JAIME ARTURO, MC." w:value="FELIX MEDINA JAIME ARTURO, MC."/>
            <w:listItem w:displayText="GAMEZ ROMAN FERNANDO ALFONSO, MC." w:value="GAMEZ ROMAN FERNANDO ALFONSO, MC."/>
            <w:listItem w:displayText="GARCIA GERARDO CLEMENTE, DR." w:value="GARCIA GERARDO CLEMENTE, DR."/>
            <w:listItem w:displayText="LOPEZ AUDEVES JOSE LUIS, LIC." w:value="LOPEZ AUDEVES JOSE LUIS, LIC."/>
            <w:listItem w:displayText="LOPEZ MENDOZA LUIS ESTEBAN, MC." w:value="LOPEZ MENDOZA LUIS ESTEBAN, MC."/>
            <w:listItem w:displayText="LOPEZ VELÁZQUEZ JACOBO NATANAEL, ING. " w:value="LOPEZ VELÁZQUEZ JACOBO NATANAEL, ING. "/>
            <w:listItem w:displayText="NEVAREZ RIVAS MARTIN LEONARDO, MC." w:value="NEVAREZ RIVAS MARTIN LEONARDO, MC."/>
            <w:listItem w:displayText="PERALTA PEÑUÑURI GLORIA EKATERINE, MCC." w:value="PERALTA PEÑUÑURI GLORIA EKATERINE, MCC."/>
            <w:listItem w:displayText="QUEVEDO CAMACHO MIRNA DEL ROSARIO, MTE." w:value="QUEVEDO CAMACHO MIRNA DEL ROSARIO, MTE."/>
            <w:listItem w:displayText="QUINTERO MEZA RICARDO RAFAEL, DR." w:value="QUINTERO MEZA RICARDO RAFAEL, DR."/>
            <w:listItem w:displayText="RODRIGUEZ AVILES MARCO ANTONIO, MS." w:value="RODRIGUEZ AVILES MARCO ANTONIO, MS."/>
            <w:listItem w:displayText="RODRIGUEZ RÁNGEL HÉCTOR, DR." w:value="RODRIGUEZ RÁNGEL HÉCTOR, DR."/>
            <w:listItem w:displayText="SALAZAR ARAUJO JOAQUIN GUADALUPE, LIC." w:value="SALAZAR ARAUJO JOAQUIN GUADALUPE, LIC."/>
            <w:listItem w:displayText="SANDOVAL CASTELLANOS CARLOS, MC." w:value="SANDOVAL CASTELLANOS CARLOS, MC."/>
            <w:listItem w:displayText="URIARTE MONZON FIDEL DESPOSORIO, MC. " w:value="URIARTE MONZON FIDEL DESPOSORIO, MC. "/>
            <w:listItem w:displayText="VALENZUELA TIRADO MARTHA ESTELA, MC." w:value="VALENZUELA TIRADO MARTHA ESTELA, MC."/>
            <w:listItem w:displayText="VILLA CASAS PEDRO, LIC." w:value="VILLA CASAS PEDRO, LIC."/>
            <w:listItem w:displayText="ZATARAIN CABADA ROSALIO, MC." w:value="ZATARAIN CABADA ROSALIO, MC."/>
            <w:listItem w:displayText="ZEPEDA SANCHEZ LEOPOLDO ZENAIDO, DR." w:value="ZEPEDA SANCHEZ LEOPOLDO ZENAIDO, DR."/>
            <w:listItem w:displayText="GODOY CASTRO NORMA REBECA, MGTI." w:value="GODOY CASTRO NORMA REBECA, MGTI."/>
            <w:listItem w:displayText="RAMIREZ SALAZAR ANGELICA, MC." w:value="RAMIREZ SALAZAR ANGELICA, MC."/>
            <w:listItem w:displayText="ARREOLA CHAIDEZ ROSALINA ALEJANDRA, DRA." w:value="ARREOLA CHAIDEZ ROSALINA ALEJANDRA, DRA."/>
            <w:listItem w:displayText="GONZALEZ ALVAREZ MARIA DEL ROSARIO, MTI." w:value="GONZALEZ ALVAREZ MARIA DEL ROSARIO, MTI."/>
          </w:comboBox>
        </w:sdtPr>
        <w:sdtContent>
          <w:r w:rsidR="002E222F" w:rsidRPr="00FF4C7F">
            <w:rPr>
              <w:rStyle w:val="Textodelmarcadordeposicin"/>
            </w:rPr>
            <w:t>Elija un elemento.</w:t>
          </w:r>
        </w:sdtContent>
      </w:sdt>
    </w:p>
    <w:p w14:paraId="793EFBFD" w14:textId="77777777" w:rsidR="002E222F" w:rsidRPr="002E222F" w:rsidRDefault="002E222F" w:rsidP="002E222F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</w:p>
    <w:p w14:paraId="00561B5D" w14:textId="5E17DE9C" w:rsidR="005A39FE" w:rsidRPr="00BF1FA4" w:rsidRDefault="005C2528" w:rsidP="00891992">
      <w:pPr>
        <w:spacing w:after="0" w:line="240" w:lineRule="auto"/>
        <w:rPr>
          <w:rFonts w:ascii="Arial" w:hAnsi="Arial" w:cs="Arial"/>
          <w:b/>
          <w:sz w:val="24"/>
        </w:rPr>
      </w:pPr>
      <w:r w:rsidRPr="00BF1FA4">
        <w:rPr>
          <w:rFonts w:ascii="Arial" w:hAnsi="Arial" w:cs="Arial"/>
          <w:b/>
          <w:bCs/>
          <w:sz w:val="24"/>
          <w:lang w:val="es-ES"/>
        </w:rPr>
        <w:t>EXTERNO</w:t>
      </w:r>
      <w:r w:rsidR="00F21EA3" w:rsidRPr="00BF1FA4">
        <w:rPr>
          <w:rFonts w:ascii="Arial" w:hAnsi="Arial" w:cs="Arial"/>
          <w:b/>
          <w:bCs/>
          <w:sz w:val="24"/>
          <w:lang w:val="es-ES"/>
        </w:rPr>
        <w:t>(A)</w:t>
      </w:r>
      <w:r w:rsidRPr="00BF1FA4">
        <w:rPr>
          <w:rFonts w:ascii="Arial" w:hAnsi="Arial" w:cs="Arial"/>
          <w:b/>
          <w:bCs/>
          <w:sz w:val="24"/>
          <w:lang w:val="es-ES"/>
        </w:rPr>
        <w:t>:</w:t>
      </w:r>
      <w:r w:rsidR="005A39FE" w:rsidRPr="00BF1FA4">
        <w:rPr>
          <w:rFonts w:ascii="Arial" w:hAnsi="Arial" w:cs="Arial"/>
          <w:b/>
          <w:bCs/>
          <w:sz w:val="24"/>
          <w:lang w:val="es-ES"/>
        </w:rPr>
        <w:t xml:space="preserve"> </w:t>
      </w:r>
      <w:r w:rsidR="00891992" w:rsidRPr="00BF1FA4">
        <w:rPr>
          <w:rFonts w:ascii="Arial" w:hAnsi="Arial" w:cs="Arial"/>
          <w:b/>
          <w:bCs/>
          <w:sz w:val="24"/>
          <w:lang w:val="es-ES"/>
        </w:rPr>
        <w:t>(</w:t>
      </w:r>
      <w:r w:rsidR="00AB04F5" w:rsidRPr="00BF1FA4">
        <w:rPr>
          <w:rFonts w:ascii="Arial" w:hAnsi="Arial" w:cs="Arial"/>
          <w:b/>
          <w:sz w:val="24"/>
          <w:lang w:val="es-ES"/>
        </w:rPr>
        <w:t>TÍ</w:t>
      </w:r>
      <w:r w:rsidR="00891992" w:rsidRPr="00BF1FA4">
        <w:rPr>
          <w:rFonts w:ascii="Arial" w:hAnsi="Arial" w:cs="Arial"/>
          <w:b/>
          <w:sz w:val="24"/>
          <w:lang w:val="es-ES"/>
        </w:rPr>
        <w:t>TULO ING. LIC. MC)</w:t>
      </w:r>
      <w:r w:rsidR="005A39FE" w:rsidRPr="00BF1FA4">
        <w:rPr>
          <w:rFonts w:ascii="Arial" w:hAnsi="Arial" w:cs="Arial"/>
          <w:b/>
          <w:sz w:val="24"/>
          <w:lang w:val="es-ES"/>
        </w:rPr>
        <w:t xml:space="preserve"> </w:t>
      </w:r>
      <w:sdt>
        <w:sdtPr>
          <w:rPr>
            <w:rFonts w:ascii="Arial" w:hAnsi="Arial" w:cs="Arial"/>
            <w:b/>
            <w:sz w:val="24"/>
            <w:lang w:val="es-ES"/>
          </w:rPr>
          <w:alias w:val="EXTERNO(A): (TÍTULO ING. LIC. MC)"/>
          <w:tag w:val="EXTERNO(A): (TÍTULO ING. LIC. MC)"/>
          <w:id w:val="744222660"/>
          <w:lock w:val="sdtLocked"/>
          <w:placeholder>
            <w:docPart w:val="6E8B8A1AEB3544308D4EAF0E1C83C167"/>
          </w:placeholder>
        </w:sdtPr>
        <w:sdtContent>
          <w:r w:rsidR="00C7378E" w:rsidRPr="00C7378E">
            <w:rPr>
              <w:rFonts w:ascii="Arial" w:hAnsi="Arial" w:cs="Arial"/>
              <w:b/>
              <w:sz w:val="24"/>
              <w:lang w:val="es-ES"/>
            </w:rPr>
            <w:t>Dra</w:t>
          </w:r>
          <w:r w:rsidR="00C7378E">
            <w:rPr>
              <w:rFonts w:ascii="Arial" w:hAnsi="Arial" w:cs="Arial"/>
              <w:b/>
              <w:sz w:val="24"/>
              <w:lang w:val="es-ES"/>
            </w:rPr>
            <w:t xml:space="preserve">. </w:t>
          </w:r>
          <w:r w:rsidR="00C7378E" w:rsidRPr="00C7378E">
            <w:rPr>
              <w:rFonts w:ascii="Arial" w:hAnsi="Arial" w:cs="Arial"/>
              <w:b/>
              <w:sz w:val="24"/>
              <w:lang w:val="es-ES"/>
            </w:rPr>
            <w:t>María Lucía B</w:t>
          </w:r>
          <w:r w:rsidR="00C7378E">
            <w:rPr>
              <w:rFonts w:ascii="Arial" w:hAnsi="Arial" w:cs="Arial"/>
              <w:b/>
              <w:sz w:val="24"/>
              <w:lang w:val="es-ES"/>
            </w:rPr>
            <w:t>arr</w:t>
          </w:r>
          <w:r w:rsidR="00C7378E">
            <w:rPr>
              <w:rFonts w:ascii="Arial" w:hAnsi="Arial" w:cs="Arial"/>
              <w:b/>
              <w:sz w:val="24"/>
            </w:rPr>
            <w:t xml:space="preserve">ón </w:t>
          </w:r>
          <w:r w:rsidR="00C7378E">
            <w:rPr>
              <w:rFonts w:ascii="Arial" w:hAnsi="Arial" w:cs="Arial"/>
              <w:b/>
              <w:sz w:val="24"/>
              <w:lang w:val="es-ES"/>
            </w:rPr>
            <w:t>E</w:t>
          </w:r>
          <w:r w:rsidR="00C7378E" w:rsidRPr="00C7378E">
            <w:rPr>
              <w:rFonts w:ascii="Arial" w:hAnsi="Arial" w:cs="Arial"/>
              <w:b/>
              <w:sz w:val="24"/>
              <w:lang w:val="es-ES"/>
            </w:rPr>
            <w:t>strada</w:t>
          </w:r>
        </w:sdtContent>
      </w:sdt>
    </w:p>
    <w:p w14:paraId="02647B68" w14:textId="77777777" w:rsidR="007C0764" w:rsidRPr="00BF1FA4" w:rsidRDefault="007C0764" w:rsidP="0096453F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</w:p>
    <w:p w14:paraId="63DEF63C" w14:textId="77777777" w:rsidR="00891992" w:rsidRPr="00BF1FA4" w:rsidRDefault="00660F6E" w:rsidP="00133211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  <w:r w:rsidRPr="00BF1FA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AC3C7B" wp14:editId="2B991E31">
                <wp:simplePos x="0" y="0"/>
                <wp:positionH relativeFrom="column">
                  <wp:posOffset>4871085</wp:posOffset>
                </wp:positionH>
                <wp:positionV relativeFrom="paragraph">
                  <wp:posOffset>177800</wp:posOffset>
                </wp:positionV>
                <wp:extent cx="1005840" cy="1013460"/>
                <wp:effectExtent l="19050" t="19050" r="22860" b="1524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z w:val="17"/>
                                <w:szCs w:val="17"/>
                                <w:lang w:val="es-ES"/>
                              </w:rPr>
                              <w:alias w:val="Logotipo de la Empresa"/>
                              <w:tag w:val="Logotipo de la Empresa"/>
                              <w:id w:val="-1152750166"/>
                              <w:showingPlcHdr/>
                              <w:picture/>
                            </w:sdtPr>
                            <w:sdtContent>
                              <w:p w14:paraId="320BCC08" w14:textId="77777777" w:rsidR="00765A54" w:rsidRPr="001D2BF9" w:rsidRDefault="00765A54" w:rsidP="00D13E15">
                                <w:pPr>
                                  <w:jc w:val="center"/>
                                  <w:rPr>
                                    <w:b/>
                                    <w:sz w:val="17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17"/>
                                    <w:szCs w:val="17"/>
                                    <w:lang w:eastAsia="es-MX"/>
                                  </w:rPr>
                                  <w:drawing>
                                    <wp:inline distT="0" distB="0" distL="0" distR="0" wp14:anchorId="47933A16" wp14:editId="7628289E">
                                      <wp:extent cx="777240" cy="777240"/>
                                      <wp:effectExtent l="0" t="0" r="3810" b="381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77240" cy="7772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C3C7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83.55pt;margin-top:14pt;width:79.2pt;height:7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" strokeweight="3pt">
                <v:stroke linestyle="thinThin"/>
                <v:textbox>
                  <w:txbxContent>
                    <w:sdt>
                      <w:sdtPr>
                        <w:rPr>
                          <w:b/>
                          <w:sz w:val="17"/>
                          <w:szCs w:val="17"/>
                          <w:lang w:val="es-ES"/>
                        </w:rPr>
                        <w:alias w:val="Logotipo de la Empresa"/>
                        <w:tag w:val="Logotipo de la Empresa"/>
                        <w:id w:val="-1152750166"/>
                        <w:showingPlcHdr/>
                        <w:picture/>
                      </w:sdtPr>
                      <w:sdtContent>
                        <w:p w14:paraId="320BCC08" w14:textId="77777777" w:rsidR="00765A54" w:rsidRPr="001D2BF9" w:rsidRDefault="00765A54" w:rsidP="00D13E15">
                          <w:pPr>
                            <w:jc w:val="center"/>
                            <w:rPr>
                              <w:b/>
                              <w:sz w:val="17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noProof/>
                              <w:sz w:val="17"/>
                              <w:szCs w:val="17"/>
                              <w:lang w:eastAsia="es-MX"/>
                            </w:rPr>
                            <w:drawing>
                              <wp:inline distT="0" distB="0" distL="0" distR="0" wp14:anchorId="47933A16" wp14:editId="7628289E">
                                <wp:extent cx="777240" cy="777240"/>
                                <wp:effectExtent l="0" t="0" r="3810" b="381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7240" cy="7772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B993F83" w14:textId="77777777" w:rsidR="00891992" w:rsidRPr="00BF1FA4" w:rsidRDefault="005A39FE" w:rsidP="002E222F">
      <w:pPr>
        <w:spacing w:after="0" w:line="240" w:lineRule="auto"/>
        <w:jc w:val="center"/>
        <w:rPr>
          <w:rFonts w:ascii="Arial" w:hAnsi="Arial" w:cs="Arial"/>
          <w:b/>
          <w:sz w:val="24"/>
          <w:lang w:val="es-ES"/>
        </w:rPr>
      </w:pPr>
      <w:r w:rsidRPr="00BF1FA4">
        <w:rPr>
          <w:rFonts w:ascii="Arial" w:hAnsi="Arial" w:cs="Arial"/>
          <w:b/>
          <w:sz w:val="24"/>
          <w:lang w:val="es-ES"/>
        </w:rPr>
        <w:t>EMPRESA:</w:t>
      </w:r>
    </w:p>
    <w:p w14:paraId="41267BCD" w14:textId="082AE1F3" w:rsidR="005A39FE" w:rsidRPr="00BF1FA4" w:rsidRDefault="00000000" w:rsidP="00723ADA">
      <w:pPr>
        <w:spacing w:after="0" w:line="240" w:lineRule="auto"/>
        <w:jc w:val="center"/>
        <w:rPr>
          <w:rFonts w:ascii="Arial" w:hAnsi="Arial" w:cs="Arial"/>
          <w:b/>
          <w:sz w:val="24"/>
          <w:lang w:val="es-ES"/>
        </w:rPr>
      </w:pPr>
      <w:sdt>
        <w:sdtPr>
          <w:rPr>
            <w:rFonts w:ascii="Arial" w:hAnsi="Arial" w:cs="Arial"/>
            <w:b/>
            <w:sz w:val="24"/>
            <w:lang w:val="es-ES"/>
          </w:rPr>
          <w:alias w:val="Empresa y/o Institución"/>
          <w:tag w:val="Empresa y/o Institución"/>
          <w:id w:val="633680831"/>
          <w:lock w:val="sdtLocked"/>
          <w:placeholder>
            <w:docPart w:val="6E8B8A1AEB3544308D4EAF0E1C83C167"/>
          </w:placeholder>
        </w:sdtPr>
        <w:sdtContent>
          <w:sdt>
            <w:sdtPr>
              <w:rPr>
                <w:rFonts w:ascii="Arial" w:hAnsi="Arial" w:cs="Arial"/>
                <w:b/>
                <w:sz w:val="24"/>
                <w:lang w:val="es-ES"/>
              </w:rPr>
              <w:alias w:val="Empresa y/o Institución"/>
              <w:tag w:val="Empresa y/o Institución"/>
              <w:id w:val="314228721"/>
              <w:placeholder>
                <w:docPart w:val="06B02B3BFC404B1586B6E798AA78DB35"/>
              </w:placeholder>
            </w:sdtPr>
            <w:sdtContent>
              <w:r w:rsidR="00430B02">
                <w:rPr>
                  <w:rFonts w:ascii="Arial" w:eastAsia="Arial" w:hAnsi="Arial" w:cs="Arial"/>
                  <w:b/>
                  <w:sz w:val="24"/>
                  <w:szCs w:val="24"/>
                </w:rPr>
                <w:t>TECNOLÓGICO NACIONAL DE MÉXICO CAMPUS CULIACÁN</w:t>
              </w:r>
            </w:sdtContent>
          </w:sdt>
        </w:sdtContent>
      </w:sdt>
      <w:r w:rsidR="005A39FE" w:rsidRPr="00BF1FA4">
        <w:rPr>
          <w:rFonts w:ascii="Arial" w:hAnsi="Arial" w:cs="Arial"/>
          <w:b/>
          <w:sz w:val="24"/>
          <w:lang w:val="es-ES"/>
        </w:rPr>
        <w:t>_____</w:t>
      </w:r>
    </w:p>
    <w:p w14:paraId="7C684102" w14:textId="77777777" w:rsidR="007C0764" w:rsidRPr="00BF1FA4" w:rsidRDefault="007C0764" w:rsidP="007C0764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</w:p>
    <w:p w14:paraId="4692EC40" w14:textId="77777777" w:rsidR="007C0764" w:rsidRPr="00BF1FA4" w:rsidRDefault="007C0764" w:rsidP="00723ADA">
      <w:pPr>
        <w:spacing w:after="0" w:line="240" w:lineRule="auto"/>
        <w:jc w:val="center"/>
        <w:rPr>
          <w:rFonts w:ascii="Arial" w:hAnsi="Arial" w:cs="Arial"/>
          <w:b/>
          <w:sz w:val="24"/>
          <w:lang w:val="es-ES"/>
        </w:rPr>
      </w:pPr>
    </w:p>
    <w:p w14:paraId="0D7E3D47" w14:textId="77777777" w:rsidR="007C0764" w:rsidRPr="00BF1FA4" w:rsidRDefault="007C0764" w:rsidP="00723ADA">
      <w:pPr>
        <w:spacing w:after="0" w:line="240" w:lineRule="auto"/>
        <w:jc w:val="center"/>
        <w:rPr>
          <w:rFonts w:ascii="Arial" w:hAnsi="Arial" w:cs="Arial"/>
          <w:b/>
          <w:sz w:val="24"/>
          <w:lang w:val="es-ES"/>
        </w:rPr>
      </w:pPr>
    </w:p>
    <w:p w14:paraId="3F018118" w14:textId="77777777" w:rsidR="004D5618" w:rsidRPr="00BF1FA4" w:rsidRDefault="001D2BF9" w:rsidP="00723AD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BF1FA4">
        <w:rPr>
          <w:rFonts w:ascii="Arial" w:hAnsi="Arial" w:cs="Arial"/>
          <w:b/>
          <w:sz w:val="24"/>
        </w:rPr>
        <w:t>LUGAR Y FECHA:</w:t>
      </w:r>
    </w:p>
    <w:p w14:paraId="37C24751" w14:textId="647D0A51" w:rsidR="00834F9A" w:rsidRPr="00BF1FA4" w:rsidRDefault="00D13E15" w:rsidP="00834F9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BF1FA4">
        <w:rPr>
          <w:rFonts w:ascii="Arial" w:hAnsi="Arial" w:cs="Arial"/>
          <w:b/>
          <w:sz w:val="24"/>
        </w:rPr>
        <w:t xml:space="preserve"> </w:t>
      </w:r>
      <w:sdt>
        <w:sdtPr>
          <w:rPr>
            <w:rFonts w:ascii="Arial" w:hAnsi="Arial" w:cs="Arial"/>
            <w:b/>
            <w:sz w:val="24"/>
          </w:rPr>
          <w:alias w:val="Lugar: Ciudad, Estado, Pais."/>
          <w:tag w:val="Lugar: Ciudad, Estado, Pais."/>
          <w:id w:val="1730501686"/>
          <w:lock w:val="sdtLocked"/>
          <w:placeholder>
            <w:docPart w:val="6E8B8A1AEB3544308D4EAF0E1C83C167"/>
          </w:placeholder>
        </w:sdtPr>
        <w:sdtContent>
          <w:sdt>
            <w:sdtPr>
              <w:rPr>
                <w:rFonts w:ascii="Arial" w:hAnsi="Arial" w:cs="Arial"/>
                <w:b/>
                <w:sz w:val="24"/>
              </w:rPr>
              <w:alias w:val="Lugar: Ciudad, Estado, Pais."/>
              <w:tag w:val="Lugar: Ciudad, Estado, Pais."/>
              <w:id w:val="1090039873"/>
              <w:placeholder>
                <w:docPart w:val="D052F1F912BC41A3BC6D423399F1B12D"/>
              </w:placeholder>
            </w:sdtPr>
            <w:sdtContent>
              <w:r w:rsidR="0064265E">
                <w:rPr>
                  <w:rFonts w:ascii="Arial" w:eastAsia="Arial" w:hAnsi="Arial" w:cs="Arial"/>
                  <w:b/>
                  <w:sz w:val="24"/>
                  <w:szCs w:val="24"/>
                </w:rPr>
                <w:t>CULIACÁN, SINALOA, MÉXICO</w:t>
              </w:r>
            </w:sdtContent>
          </w:sdt>
        </w:sdtContent>
      </w:sdt>
      <w:r w:rsidR="0096453F" w:rsidRPr="00BF1FA4">
        <w:rPr>
          <w:rFonts w:ascii="Arial" w:hAnsi="Arial" w:cs="Arial"/>
          <w:b/>
          <w:sz w:val="24"/>
        </w:rPr>
        <w:t xml:space="preserve">, </w:t>
      </w:r>
      <w:sdt>
        <w:sdtPr>
          <w:rPr>
            <w:rFonts w:ascii="Arial" w:hAnsi="Arial" w:cs="Arial"/>
            <w:b/>
            <w:sz w:val="24"/>
          </w:rPr>
          <w:alias w:val="Fecha"/>
          <w:tag w:val="Fecha"/>
          <w:id w:val="845906959"/>
          <w:lock w:val="sdtLocked"/>
          <w:placeholder>
            <w:docPart w:val="EFBF54CABFE2446AB90E3C4A574DCEF9"/>
          </w:placeholder>
          <w:date>
            <w:dateFormat w:val="d' de 'MMMM' de 'yyyy"/>
            <w:lid w:val="es-MX"/>
            <w:storeMappedDataAs w:val="dateTime"/>
            <w:calendar w:val="gregorian"/>
          </w:date>
        </w:sdtPr>
        <w:sdtContent>
          <w:r w:rsidR="0064265E" w:rsidRPr="009E742B">
            <w:rPr>
              <w:rFonts w:ascii="Arial" w:hAnsi="Arial" w:cs="Arial"/>
              <w:b/>
              <w:sz w:val="24"/>
            </w:rPr>
            <w:t>25 de enero de 2023</w:t>
          </w:r>
        </w:sdtContent>
      </w:sdt>
    </w:p>
    <w:p w14:paraId="3336C0D9" w14:textId="77777777" w:rsidR="0096453F" w:rsidRPr="00BF1FA4" w:rsidRDefault="0096453F">
      <w:pPr>
        <w:spacing w:after="0" w:line="240" w:lineRule="auto"/>
        <w:rPr>
          <w:rFonts w:ascii="Arial" w:hAnsi="Arial" w:cs="Arial"/>
          <w:b/>
          <w:color w:val="C45911" w:themeColor="accent2" w:themeShade="BF"/>
          <w:sz w:val="24"/>
          <w:szCs w:val="20"/>
        </w:rPr>
      </w:pPr>
      <w:r w:rsidRPr="00BF1FA4">
        <w:rPr>
          <w:rFonts w:ascii="Arial" w:hAnsi="Arial" w:cs="Arial"/>
          <w:b/>
          <w:color w:val="C45911" w:themeColor="accent2" w:themeShade="BF"/>
          <w:sz w:val="24"/>
          <w:szCs w:val="20"/>
        </w:rPr>
        <w:br w:type="page"/>
      </w:r>
    </w:p>
    <w:p w14:paraId="5691172D" w14:textId="77777777" w:rsidR="005E2EDD" w:rsidRPr="00BF1FA4" w:rsidRDefault="005E2EDD" w:rsidP="007F7227">
      <w:pPr>
        <w:numPr>
          <w:ilvl w:val="0"/>
          <w:numId w:val="3"/>
        </w:numPr>
        <w:spacing w:after="0" w:line="240" w:lineRule="auto"/>
        <w:ind w:left="-284" w:hanging="283"/>
        <w:jc w:val="center"/>
        <w:rPr>
          <w:rFonts w:ascii="Arial" w:hAnsi="Arial" w:cs="Arial"/>
          <w:b/>
          <w:color w:val="C45911" w:themeColor="accent2" w:themeShade="BF"/>
          <w:sz w:val="24"/>
          <w:szCs w:val="20"/>
        </w:rPr>
      </w:pPr>
      <w:r w:rsidRPr="00BF1FA4">
        <w:rPr>
          <w:rFonts w:ascii="Arial" w:hAnsi="Arial" w:cs="Arial"/>
          <w:b/>
          <w:color w:val="C45911" w:themeColor="accent2" w:themeShade="BF"/>
          <w:sz w:val="24"/>
          <w:szCs w:val="20"/>
        </w:rPr>
        <w:lastRenderedPageBreak/>
        <w:t>DATOS</w:t>
      </w:r>
      <w:r w:rsidR="002C7D4B" w:rsidRPr="00BF1FA4">
        <w:rPr>
          <w:rFonts w:ascii="Arial" w:hAnsi="Arial" w:cs="Arial"/>
          <w:b/>
          <w:color w:val="C45911" w:themeColor="accent2" w:themeShade="BF"/>
          <w:sz w:val="24"/>
          <w:szCs w:val="20"/>
        </w:rPr>
        <w:t xml:space="preserve"> DEL</w:t>
      </w:r>
      <w:r w:rsidR="007F7227" w:rsidRPr="00BF1FA4">
        <w:rPr>
          <w:rFonts w:ascii="Arial" w:hAnsi="Arial" w:cs="Arial"/>
          <w:b/>
          <w:color w:val="C45911" w:themeColor="accent2" w:themeShade="BF"/>
          <w:sz w:val="24"/>
          <w:szCs w:val="20"/>
        </w:rPr>
        <w:t xml:space="preserve"> RESIDENTE</w:t>
      </w:r>
    </w:p>
    <w:tbl>
      <w:tblPr>
        <w:tblpPr w:leftFromText="142" w:rightFromText="142" w:vertAnchor="text" w:horzAnchor="margin" w:tblpXSpec="center" w:tblpY="1"/>
        <w:tblW w:w="98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"/>
        <w:gridCol w:w="633"/>
        <w:gridCol w:w="78"/>
        <w:gridCol w:w="63"/>
        <w:gridCol w:w="426"/>
        <w:gridCol w:w="361"/>
        <w:gridCol w:w="1481"/>
        <w:gridCol w:w="567"/>
        <w:gridCol w:w="426"/>
        <w:gridCol w:w="567"/>
        <w:gridCol w:w="34"/>
        <w:gridCol w:w="327"/>
        <w:gridCol w:w="631"/>
        <w:gridCol w:w="567"/>
        <w:gridCol w:w="283"/>
        <w:gridCol w:w="284"/>
        <w:gridCol w:w="436"/>
        <w:gridCol w:w="1155"/>
        <w:gridCol w:w="1171"/>
      </w:tblGrid>
      <w:tr w:rsidR="00910E55" w:rsidRPr="00BF1FA4" w14:paraId="64D16C38" w14:textId="77777777" w:rsidTr="15318CE7">
        <w:trPr>
          <w:trHeight w:val="170"/>
        </w:trPr>
        <w:tc>
          <w:tcPr>
            <w:tcW w:w="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330B17" w14:textId="77777777" w:rsidR="00910E55" w:rsidRPr="00BF1FA4" w:rsidRDefault="00910E55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 w:rsidRPr="00BF1F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F1FA4">
              <w:rPr>
                <w:rFonts w:ascii="Arial" w:hAnsi="Arial" w:cs="Arial"/>
                <w:sz w:val="14"/>
                <w:szCs w:val="14"/>
              </w:rPr>
              <w:t>(Apellidos, Nombres)</w:t>
            </w:r>
          </w:p>
        </w:tc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40DB" w14:textId="2D7B0D94" w:rsidR="00910E55" w:rsidRPr="00BF1FA4" w:rsidRDefault="00000000" w:rsidP="00FB557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Apellidos Residente"/>
                <w:tag w:val="Apellidos"/>
                <w:id w:val="-2114204054"/>
                <w:lock w:val="sdtLocked"/>
                <w:placeholder>
                  <w:docPart w:val="B9C47A981DD3434F837CE2A46E29A428"/>
                </w:placeholder>
              </w:sdtPr>
              <w:sdtContent>
                <w:r w:rsidR="004562F6">
                  <w:rPr>
                    <w:rFonts w:ascii="Arial" w:hAnsi="Arial" w:cs="Arial"/>
                    <w:sz w:val="20"/>
                    <w:szCs w:val="20"/>
                  </w:rPr>
                  <w:t>Beltrán Ruiz</w:t>
                </w:r>
              </w:sdtContent>
            </w:sdt>
          </w:p>
        </w:tc>
        <w:tc>
          <w:tcPr>
            <w:tcW w:w="48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E0AE" w14:textId="5E421083" w:rsidR="00910E55" w:rsidRPr="00BF1FA4" w:rsidRDefault="00000000" w:rsidP="00FB557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Nombre(s) Residente"/>
                <w:tag w:val="Nombre(s)"/>
                <w:id w:val="-1978984146"/>
                <w:lock w:val="sdtLocked"/>
                <w:placeholder>
                  <w:docPart w:val="F27A391FA14E40A485FA0F8D656568ED"/>
                </w:placeholder>
              </w:sdtPr>
              <w:sdtContent>
                <w:r w:rsidR="004562F6">
                  <w:rPr>
                    <w:rFonts w:ascii="Arial" w:hAnsi="Arial" w:cs="Arial"/>
                    <w:sz w:val="20"/>
                    <w:szCs w:val="20"/>
                  </w:rPr>
                  <w:t>Gerardo Angel</w:t>
                </w:r>
              </w:sdtContent>
            </w:sdt>
          </w:p>
        </w:tc>
      </w:tr>
      <w:tr w:rsidR="002C7D4B" w:rsidRPr="00BF1FA4" w14:paraId="405C465C" w14:textId="77777777" w:rsidTr="15318CE7">
        <w:trPr>
          <w:trHeight w:val="170"/>
        </w:trPr>
        <w:tc>
          <w:tcPr>
            <w:tcW w:w="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3187AB" w14:textId="77777777" w:rsidR="002C7D4B" w:rsidRPr="00BF1FA4" w:rsidRDefault="002C7D4B" w:rsidP="00FB5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No. De Control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No. de Control"/>
            <w:tag w:val="No. de Control"/>
            <w:id w:val="-1771848982"/>
            <w:lock w:val="sdtLocked"/>
            <w:placeholder>
              <w:docPart w:val="D0B332F5694143BBB6EA39D4E2DAEB07"/>
            </w:placeholder>
          </w:sdtPr>
          <w:sdtContent>
            <w:tc>
              <w:tcPr>
                <w:tcW w:w="2976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2E9777" w14:textId="0C3D1EF1" w:rsidR="002C7D4B" w:rsidRPr="00BF1FA4" w:rsidRDefault="004562F6" w:rsidP="00557BFB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18170281</w:t>
                </w:r>
              </w:p>
            </w:tc>
          </w:sdtContent>
        </w:sdt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75A319" w14:textId="77777777" w:rsidR="002C7D4B" w:rsidRPr="00BF1FA4" w:rsidRDefault="002C7D4B" w:rsidP="00FB5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Carrera: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Ingeniería"/>
            <w:tag w:val="Ingeniería"/>
            <w:id w:val="515051429"/>
            <w:lock w:val="sdtLocked"/>
            <w:placeholder>
              <w:docPart w:val="483B4A9264044A528EC77EFA09C1DF3C"/>
            </w:placeholder>
            <w:comboBox>
              <w:listItem w:value="Elija un elemento."/>
              <w:listItem w:displayText="Ingeniería Ambiental" w:value="Ingeniería Ambiental"/>
              <w:listItem w:displayText="Ingeniería Bioquímica" w:value="Ingeniería Bioquímica"/>
              <w:listItem w:displayText="Ingeniería Eléctrica" w:value="Ingeniería Eléctrica"/>
              <w:listItem w:displayText="Ingeniería Electrónica" w:value="Ingeniería Electrónica"/>
              <w:listItem w:displayText="Ingeniería en Energías Renovables" w:value="Ingeniería en Energías Renovables"/>
              <w:listItem w:displayText="Ingeniería en Gestión Empresarial" w:value="Ingeniería en Gestión Empresarial"/>
              <w:listItem w:displayText="Ingeniería Industrial" w:value="Ingeniería Industrial"/>
              <w:listItem w:displayText="Ingeniería Mecánica" w:value="Ingeniería Mecánica"/>
              <w:listItem w:displayText="Ingeniería Mecatrónica" w:value="Ingeniería Mecatrónica"/>
              <w:listItem w:displayText="Ingeniería en Sistemas Computacionales" w:value="Ingeniería en Sistemas Computacionales"/>
              <w:listItem w:displayText="Ingeniería en Tecnologías de la Información y Comunicaciones" w:value="Ingeniería en Tecnologías de la Información y Comunicaciones"/>
            </w:comboBox>
          </w:sdtPr>
          <w:sdtContent>
            <w:tc>
              <w:tcPr>
                <w:tcW w:w="4888" w:type="dxa"/>
                <w:gridSpan w:val="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FEBB17" w14:textId="59E3A2D7" w:rsidR="002C7D4B" w:rsidRPr="00BF1FA4" w:rsidRDefault="004562F6" w:rsidP="00FB557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Ingeniería en Sistemas Computacionales</w:t>
                </w:r>
              </w:p>
            </w:tc>
          </w:sdtContent>
        </w:sdt>
      </w:tr>
      <w:tr w:rsidR="00910E55" w:rsidRPr="00BF1FA4" w14:paraId="3FB86B5B" w14:textId="77777777" w:rsidTr="00460845">
        <w:trPr>
          <w:trHeight w:val="603"/>
        </w:trPr>
        <w:tc>
          <w:tcPr>
            <w:tcW w:w="1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040B91" w14:textId="77777777" w:rsidR="00910E55" w:rsidRPr="00BF1FA4" w:rsidRDefault="00910E55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Domicilio</w:t>
            </w:r>
            <w:r w:rsidRPr="00BF1FA4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F1FA4">
              <w:rPr>
                <w:rFonts w:ascii="Arial" w:hAnsi="Arial" w:cs="Arial"/>
                <w:sz w:val="14"/>
                <w:szCs w:val="14"/>
              </w:rPr>
              <w:t>(Calle No. Colonia, CP)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Calle y No."/>
            <w:tag w:val="Calle y No."/>
            <w:id w:val="784164171"/>
            <w:lock w:val="sdtLocked"/>
            <w:placeholder>
              <w:docPart w:val="4763390AC5AA43379D0BCFAB2B04015C"/>
            </w:placeholder>
          </w:sdtPr>
          <w:sdtContent>
            <w:tc>
              <w:tcPr>
                <w:tcW w:w="3828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3C92D7" w14:textId="49ECB2D7" w:rsidR="00910E55" w:rsidRPr="00BF1FA4" w:rsidRDefault="004562F6" w:rsidP="00FB557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San Miguel Arcangel 4149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Colonia"/>
            <w:tag w:val="Colonia"/>
            <w:id w:val="1335267900"/>
            <w:lock w:val="sdtLocked"/>
            <w:placeholder>
              <w:docPart w:val="8AD18106ABA34F019B422550F2E25BC0"/>
            </w:placeholder>
          </w:sdtPr>
          <w:sdtContent>
            <w:tc>
              <w:tcPr>
                <w:tcW w:w="3717" w:type="dxa"/>
                <w:gridSpan w:val="8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A21CA" w14:textId="0222580C" w:rsidR="00910E55" w:rsidRPr="00BF1FA4" w:rsidRDefault="004562F6" w:rsidP="00FB557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Fracc. Camino Real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Codigo Postal"/>
            <w:tag w:val="Codigo Postal"/>
            <w:id w:val="2046560619"/>
            <w:lock w:val="sdtLocked"/>
            <w:placeholder>
              <w:docPart w:val="13BB765861F8413AA78CB822D726F285"/>
            </w:placeholder>
          </w:sdtPr>
          <w:sdtContent>
            <w:tc>
              <w:tcPr>
                <w:tcW w:w="11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24F1A7F" w14:textId="456AE4B5" w:rsidR="00910E55" w:rsidRPr="00BF1FA4" w:rsidRDefault="004562F6" w:rsidP="00FB557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80247</w:t>
                </w:r>
              </w:p>
            </w:tc>
          </w:sdtContent>
        </w:sdt>
      </w:tr>
      <w:tr w:rsidR="00B77119" w:rsidRPr="00BF1FA4" w14:paraId="033AD643" w14:textId="77777777" w:rsidTr="15318CE7">
        <w:tc>
          <w:tcPr>
            <w:tcW w:w="10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B4725" w14:textId="77777777" w:rsidR="00B77119" w:rsidRPr="00BF1FA4" w:rsidRDefault="00B77119" w:rsidP="00FB5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Ciudad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Ciudad"/>
            <w:tag w:val="Ciudad"/>
            <w:id w:val="1078019836"/>
            <w:lock w:val="sdtLocked"/>
            <w:placeholder>
              <w:docPart w:val="F6C7A63B54A84EC488ED1CE9D3DF9343"/>
            </w:placeholder>
          </w:sdtPr>
          <w:sdtContent>
            <w:tc>
              <w:tcPr>
                <w:tcW w:w="3925" w:type="dxa"/>
                <w:gridSpan w:val="8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E51C0C" w14:textId="5BA1DC1C" w:rsidR="00B77119" w:rsidRPr="00BF1FA4" w:rsidRDefault="004562F6" w:rsidP="00FB557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Culiacán</w:t>
                </w:r>
              </w:p>
            </w:tc>
          </w:sdtContent>
        </w:sdt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71EEC0" w14:textId="77777777" w:rsidR="00B77119" w:rsidRPr="00BF1FA4" w:rsidRDefault="00B77119" w:rsidP="00FB5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País: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País"/>
            <w:tag w:val="País"/>
            <w:id w:val="-1890708827"/>
            <w:lock w:val="sdtLocked"/>
            <w:placeholder>
              <w:docPart w:val="4FE0C9B7402945E3A2C9C13A58D0AA19"/>
            </w:placeholder>
          </w:sdtPr>
          <w:sdtContent>
            <w:tc>
              <w:tcPr>
                <w:tcW w:w="3896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E0EEED" w14:textId="7B6C1E4A" w:rsidR="00B77119" w:rsidRPr="00BF1FA4" w:rsidRDefault="004562F6" w:rsidP="00FB5570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México</w:t>
                </w:r>
              </w:p>
            </w:tc>
          </w:sdtContent>
        </w:sdt>
      </w:tr>
      <w:tr w:rsidR="00460845" w:rsidRPr="00BF1FA4" w14:paraId="54831AE6" w14:textId="77777777" w:rsidTr="00765A54">
        <w:trPr>
          <w:trHeight w:val="240"/>
        </w:trPr>
        <w:tc>
          <w:tcPr>
            <w:tcW w:w="155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3A8BDB" w14:textId="77777777" w:rsidR="00460845" w:rsidRPr="00BF1FA4" w:rsidRDefault="00460845" w:rsidP="00FB5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Seguridad Social acudir: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3F6EC" w14:textId="22CE0089" w:rsidR="00460845" w:rsidRPr="00BF1FA4" w:rsidRDefault="00000000" w:rsidP="00FB557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Seguridad Social"/>
                <w:tag w:val="Seguridad Social"/>
                <w:id w:val="1352607787"/>
                <w:lock w:val="sdtLocked"/>
                <w:placeholder>
                  <w:docPart w:val="0DD13AC010EA47518AE26C3543DC1A2A"/>
                </w:placeholder>
                <w:comboBox>
                  <w:listItem w:value="Elija un elemento."/>
                  <w:listItem w:displayText="IMSS" w:value="IMSS"/>
                  <w:listItem w:displayText="ISSSTE" w:value="ISSSTE"/>
                  <w:listItem w:displayText="Otro" w:value="Otro"/>
                </w:comboBox>
              </w:sdtPr>
              <w:sdtContent>
                <w:r w:rsidR="004562F6">
                  <w:rPr>
                    <w:rFonts w:ascii="Arial" w:hAnsi="Arial" w:cs="Arial"/>
                    <w:sz w:val="20"/>
                    <w:szCs w:val="20"/>
                  </w:rPr>
                  <w:t>IMSS</w:t>
                </w:r>
              </w:sdtContent>
            </w:sdt>
            <w:r w:rsidR="00460845" w:rsidRPr="00BF1F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0845" w:rsidRPr="00BF1FA4">
              <w:rPr>
                <w:rFonts w:ascii="Arial" w:hAnsi="Arial" w:cs="Arial"/>
                <w:szCs w:val="20"/>
              </w:rPr>
              <w:t xml:space="preserve"> 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4AC93" w14:textId="77777777" w:rsidR="00460845" w:rsidRPr="00BF1FA4" w:rsidRDefault="00460845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Número de SS:</w:t>
            </w:r>
            <w:r w:rsidRPr="00BF1FA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Número de Seguro Social"/>
            <w:tag w:val="Número de Seguro Social"/>
            <w:id w:val="-971433588"/>
            <w:lock w:val="sdtLocked"/>
            <w:placeholder>
              <w:docPart w:val="7F5C3BCD12E845EBB90AE956E97548E8"/>
            </w:placeholder>
          </w:sdtPr>
          <w:sdtContent>
            <w:tc>
              <w:tcPr>
                <w:tcW w:w="2409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8D4484" w14:textId="40304277" w:rsidR="00460845" w:rsidRPr="00BF1FA4" w:rsidRDefault="004562F6" w:rsidP="00FB557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69160037243</w:t>
                </w:r>
              </w:p>
            </w:tc>
          </w:sdtContent>
        </w:sdt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A4FE0" w14:textId="77777777" w:rsidR="00460845" w:rsidRPr="00460845" w:rsidRDefault="00460845" w:rsidP="00FB5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845">
              <w:rPr>
                <w:rFonts w:ascii="Arial" w:hAnsi="Arial" w:cs="Arial"/>
                <w:b/>
                <w:sz w:val="20"/>
                <w:szCs w:val="20"/>
              </w:rPr>
              <w:t>Sexo: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Sexo"/>
            <w:tag w:val="Sexo"/>
            <w:id w:val="-372467905"/>
            <w:lock w:val="sdtLocked"/>
            <w:placeholder>
              <w:docPart w:val="A67870D8A88D42569F1AA036AF099250"/>
            </w:placeholder>
            <w:comboBox>
              <w:listItem w:value="Elija un elemento."/>
              <w:listItem w:displayText="Hombre" w:value="Hombre"/>
              <w:listItem w:displayText="Mujer" w:value="Mujer"/>
            </w:comboBox>
          </w:sdtPr>
          <w:sdtContent>
            <w:tc>
              <w:tcPr>
                <w:tcW w:w="232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2708A2" w14:textId="4A0EAF37" w:rsidR="00460845" w:rsidRPr="00BF1FA4" w:rsidRDefault="004562F6" w:rsidP="00FB557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Hombre</w:t>
                </w:r>
              </w:p>
            </w:tc>
          </w:sdtContent>
        </w:sdt>
      </w:tr>
      <w:tr w:rsidR="00834F9A" w:rsidRPr="00BF1FA4" w14:paraId="676C7F48" w14:textId="77777777" w:rsidTr="15318CE7">
        <w:trPr>
          <w:trHeight w:val="476"/>
        </w:trPr>
        <w:tc>
          <w:tcPr>
            <w:tcW w:w="191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ABC08C" w14:textId="77777777" w:rsidR="00834F9A" w:rsidRPr="00BF1FA4" w:rsidRDefault="00834F9A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15318CE7">
              <w:rPr>
                <w:rFonts w:ascii="Arial" w:hAnsi="Arial" w:cs="Arial"/>
                <w:b/>
                <w:bCs/>
                <w:sz w:val="20"/>
                <w:szCs w:val="20"/>
              </w:rPr>
              <w:t>Email:</w:t>
            </w:r>
            <w:r w:rsidRPr="15318CE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15318CE7">
              <w:rPr>
                <w:rFonts w:ascii="Arial" w:hAnsi="Arial" w:cs="Arial"/>
                <w:sz w:val="10"/>
                <w:szCs w:val="10"/>
              </w:rPr>
              <w:t>(</w:t>
            </w:r>
            <w:r w:rsidRPr="15318CE7">
              <w:rPr>
                <w:rFonts w:ascii="Arial" w:hAnsi="Arial" w:cs="Arial"/>
                <w:sz w:val="14"/>
                <w:szCs w:val="14"/>
              </w:rPr>
              <w:t>No Institucional</w:t>
            </w:r>
            <w:r w:rsidRPr="15318CE7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Email:  (No Institucional)"/>
            <w:tag w:val="Email:  (No Institucional)"/>
            <w:id w:val="196509465"/>
            <w:lock w:val="sdtLocked"/>
            <w:placeholder>
              <w:docPart w:val="9C7ABB14064E4753AAD4400B966DE5DD"/>
            </w:placeholder>
          </w:sdtPr>
          <w:sdtContent>
            <w:tc>
              <w:tcPr>
                <w:tcW w:w="3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069048" w14:textId="26B5DB4E" w:rsidR="00834F9A" w:rsidRPr="00BF1FA4" w:rsidRDefault="004562F6" w:rsidP="00FB557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Gerardoab15</w:t>
                </w:r>
                <w:r>
                  <w:rPr>
                    <w:rFonts w:ascii="Arial" w:hAnsi="Arial" w:cs="Arial"/>
                    <w:sz w:val="20"/>
                    <w:szCs w:val="20"/>
                    <w:lang w:val="en-US"/>
                  </w:rPr>
                  <w:t>@gmail.com</w:t>
                </w:r>
              </w:p>
            </w:tc>
          </w:sdtContent>
        </w:sdt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D9D054" w14:textId="77777777" w:rsidR="00834F9A" w:rsidRPr="00BF1FA4" w:rsidRDefault="00B77119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Teléfono</w:t>
            </w:r>
            <w:r w:rsidR="00834F9A" w:rsidRPr="00BF1FA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34F9A" w:rsidRPr="00BF1FA4">
              <w:rPr>
                <w:rFonts w:ascii="Arial" w:hAnsi="Arial" w:cs="Arial"/>
                <w:sz w:val="10"/>
                <w:szCs w:val="10"/>
              </w:rPr>
              <w:t xml:space="preserve"> (</w:t>
            </w:r>
            <w:r w:rsidR="00834F9A" w:rsidRPr="00BF1FA4">
              <w:rPr>
                <w:rFonts w:ascii="Arial" w:hAnsi="Arial" w:cs="Arial"/>
                <w:sz w:val="14"/>
                <w:szCs w:val="14"/>
              </w:rPr>
              <w:t>no celula</w:t>
            </w:r>
            <w:r w:rsidR="00834F9A" w:rsidRPr="00BF1FA4">
              <w:rPr>
                <w:rFonts w:ascii="Arial" w:hAnsi="Arial" w:cs="Arial"/>
                <w:sz w:val="10"/>
                <w:szCs w:val="10"/>
              </w:rPr>
              <w:t>r)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Teléfono (no celular)"/>
            <w:tag w:val="Teléfono (no celular)"/>
            <w:id w:val="-1303761968"/>
            <w:lock w:val="sdtLocked"/>
            <w:placeholder>
              <w:docPart w:val="38350DE2AFB64614BEF516C6CD913594"/>
            </w:placeholder>
            <w:showingPlcHdr/>
          </w:sdtPr>
          <w:sdtContent>
            <w:tc>
              <w:tcPr>
                <w:tcW w:w="3329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1A0CDF" w14:textId="77777777" w:rsidR="00834F9A" w:rsidRPr="00BF1FA4" w:rsidRDefault="00B77119" w:rsidP="00FB5570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</w:rPr>
                  <w:t>Haga clic aquí para escribir texto.</w:t>
                </w:r>
              </w:p>
            </w:tc>
          </w:sdtContent>
        </w:sdt>
      </w:tr>
      <w:tr w:rsidR="00834F9A" w:rsidRPr="00BF1FA4" w14:paraId="5E43E0BD" w14:textId="77777777" w:rsidTr="15318CE7">
        <w:tc>
          <w:tcPr>
            <w:tcW w:w="191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BD6CE" w14:textId="77777777" w:rsidR="00834F9A" w:rsidRPr="00BF1FA4" w:rsidRDefault="00834F9A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Email:</w:t>
            </w:r>
            <w:r w:rsidRPr="00BF1F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F1FA4">
              <w:rPr>
                <w:rFonts w:ascii="Arial" w:hAnsi="Arial" w:cs="Arial"/>
                <w:sz w:val="10"/>
                <w:szCs w:val="10"/>
              </w:rPr>
              <w:t>(</w:t>
            </w:r>
            <w:r w:rsidRPr="00BF1FA4">
              <w:rPr>
                <w:rFonts w:ascii="Arial" w:hAnsi="Arial" w:cs="Arial"/>
                <w:sz w:val="14"/>
                <w:szCs w:val="14"/>
              </w:rPr>
              <w:t>Institucional</w:t>
            </w:r>
            <w:r w:rsidRPr="00BF1FA4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Email: (Institucional)@culiacan"/>
            <w:tag w:val="    @culiacan"/>
            <w:id w:val="-843782989"/>
            <w:lock w:val="sdtLocked"/>
            <w:placeholder>
              <w:docPart w:val="F3521C83B5F64F83976FF63C11EDBA17"/>
            </w:placeholder>
          </w:sdtPr>
          <w:sdtContent>
            <w:tc>
              <w:tcPr>
                <w:tcW w:w="3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064C7B06" w14:textId="7A890943" w:rsidR="00834F9A" w:rsidRPr="00BF1FA4" w:rsidRDefault="004562F6" w:rsidP="00FB557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18170281@itculiacan.edu.mx</w:t>
                </w:r>
              </w:p>
            </w:tc>
          </w:sdtContent>
        </w:sdt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185505" w14:textId="77777777" w:rsidR="00834F9A" w:rsidRPr="00BF1FA4" w:rsidRDefault="00B77119" w:rsidP="00FB5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 xml:space="preserve">Número de </w:t>
            </w:r>
            <w:r w:rsidR="00834F9A" w:rsidRPr="00BF1FA4">
              <w:rPr>
                <w:rFonts w:ascii="Arial" w:hAnsi="Arial" w:cs="Arial"/>
                <w:b/>
                <w:sz w:val="20"/>
                <w:szCs w:val="20"/>
              </w:rPr>
              <w:t>Celular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Celular"/>
            <w:tag w:val="Celular"/>
            <w:id w:val="2042853800"/>
            <w:lock w:val="sdtLocked"/>
            <w:placeholder>
              <w:docPart w:val="98B90C803819469D8390E8B1122E84D9"/>
            </w:placeholder>
          </w:sdtPr>
          <w:sdtContent>
            <w:tc>
              <w:tcPr>
                <w:tcW w:w="3329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2382715E" w14:textId="3DF6EFDD" w:rsidR="00834F9A" w:rsidRPr="00BF1FA4" w:rsidRDefault="004562F6" w:rsidP="00FB5570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6674580177</w:t>
                </w:r>
              </w:p>
            </w:tc>
          </w:sdtContent>
        </w:sdt>
      </w:tr>
      <w:tr w:rsidR="006D1A0E" w:rsidRPr="00BF1FA4" w14:paraId="570E07BD" w14:textId="77777777" w:rsidTr="15318CE7">
        <w:trPr>
          <w:trHeight w:val="1103"/>
        </w:trPr>
        <w:tc>
          <w:tcPr>
            <w:tcW w:w="9842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D119856" w14:textId="77777777" w:rsidR="001D00F7" w:rsidRPr="00BF1FA4" w:rsidRDefault="001D00F7" w:rsidP="00FB557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Cs w:val="20"/>
              </w:rPr>
            </w:pPr>
            <w:r w:rsidRPr="00BF1FA4">
              <w:rPr>
                <w:rFonts w:ascii="Arial" w:hAnsi="Arial" w:cs="Arial"/>
                <w:b/>
                <w:color w:val="000000" w:themeColor="text1"/>
                <w:szCs w:val="20"/>
              </w:rPr>
              <w:t>Bajo protesta de decir verdad cumplo con los 4 requisitos para ser Residente:</w:t>
            </w:r>
          </w:p>
        </w:tc>
      </w:tr>
      <w:tr w:rsidR="001D00F7" w:rsidRPr="00BF1FA4" w14:paraId="67E652B8" w14:textId="77777777" w:rsidTr="15318CE7">
        <w:tc>
          <w:tcPr>
            <w:tcW w:w="5946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4BB819" w14:textId="77777777" w:rsidR="001D00F7" w:rsidRPr="00BF1FA4" w:rsidRDefault="008B368A" w:rsidP="00FB557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Requisitos: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7A24" w14:textId="77777777" w:rsidR="001D00F7" w:rsidRPr="00BF1FA4" w:rsidRDefault="001D00F7" w:rsidP="00FB557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Cumplo</w:t>
            </w:r>
          </w:p>
        </w:tc>
        <w:tc>
          <w:tcPr>
            <w:tcW w:w="2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6F80" w14:textId="77777777" w:rsidR="001D00F7" w:rsidRPr="00BF1FA4" w:rsidRDefault="001D00F7" w:rsidP="00FB557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Comentarios:</w:t>
            </w:r>
          </w:p>
        </w:tc>
      </w:tr>
      <w:tr w:rsidR="001D00F7" w:rsidRPr="00BF1FA4" w14:paraId="5EE45A4E" w14:textId="77777777" w:rsidTr="15318CE7">
        <w:trPr>
          <w:trHeight w:val="356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005927" w14:textId="77777777" w:rsidR="001D00F7" w:rsidRPr="00BF1FA4" w:rsidRDefault="001D00F7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EDC1" w14:textId="77777777" w:rsidR="001D00F7" w:rsidRPr="00BF1FA4" w:rsidRDefault="001D00F7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sz w:val="20"/>
                <w:szCs w:val="20"/>
                <w:lang w:val="es-ES"/>
              </w:rPr>
              <w:t>Tener Liberado el Servicio Social.</w:t>
            </w:r>
          </w:p>
        </w:tc>
        <w:sdt>
          <w:sdtPr>
            <w:rPr>
              <w:rFonts w:ascii="Arial" w:hAnsi="Arial" w:cs="Arial"/>
              <w:sz w:val="32"/>
              <w:szCs w:val="20"/>
            </w:rPr>
            <w:alias w:val="Cumplo requisito1"/>
            <w:tag w:val="Cumplo requisito1"/>
            <w:id w:val="-1987008135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75F4FB" w14:textId="77777777" w:rsidR="001D00F7" w:rsidRPr="00BF1FA4" w:rsidRDefault="002243AB" w:rsidP="00FB5570">
                <w:pPr>
                  <w:pStyle w:val="Encabezado"/>
                  <w:tabs>
                    <w:tab w:val="clear" w:pos="4419"/>
                    <w:tab w:val="clear" w:pos="8838"/>
                  </w:tabs>
                  <w:jc w:val="center"/>
                  <w:rPr>
                    <w:rFonts w:ascii="Arial" w:hAnsi="Arial" w:cs="Arial"/>
                    <w:sz w:val="32"/>
                    <w:szCs w:val="20"/>
                  </w:rPr>
                </w:pPr>
                <w:r w:rsidRPr="00BF1FA4">
                  <w:rPr>
                    <w:rFonts w:ascii="Segoe UI Symbol" w:eastAsia="MS Gothic" w:hAnsi="Segoe UI Symbol" w:cs="Segoe UI Symbol"/>
                    <w:sz w:val="32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20"/>
            </w:rPr>
            <w:alias w:val="Comentario Requisito1"/>
            <w:tag w:val="Comentario Requisito1"/>
            <w:id w:val="-865213720"/>
            <w:placeholder>
              <w:docPart w:val="2F751F360BC2453EB158B258B366D5A1"/>
            </w:placeholder>
            <w:text/>
          </w:sdtPr>
          <w:sdtContent>
            <w:tc>
              <w:tcPr>
                <w:tcW w:w="27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644224A" w14:textId="6C5944D6" w:rsidR="001D00F7" w:rsidRPr="00BF1FA4" w:rsidRDefault="0064265E" w:rsidP="00FB5570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16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Se encuentra en proceso de liberación.</w:t>
                </w:r>
              </w:p>
            </w:tc>
          </w:sdtContent>
        </w:sdt>
      </w:tr>
      <w:tr w:rsidR="001D00F7" w:rsidRPr="00BF1FA4" w14:paraId="61AFC4B4" w14:textId="77777777" w:rsidTr="15318CE7"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6951FA" w14:textId="77777777" w:rsidR="001D00F7" w:rsidRPr="00BF1FA4" w:rsidRDefault="001D00F7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5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AD662" w14:textId="77777777" w:rsidR="001D00F7" w:rsidRPr="00BF1FA4" w:rsidRDefault="001D00F7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sz w:val="20"/>
                <w:szCs w:val="20"/>
                <w:lang w:val="es-ES"/>
              </w:rPr>
              <w:t>Tener Liberado las actividades complementarias.</w:t>
            </w:r>
          </w:p>
        </w:tc>
        <w:sdt>
          <w:sdtPr>
            <w:rPr>
              <w:rFonts w:ascii="Arial" w:hAnsi="Arial" w:cs="Arial"/>
              <w:sz w:val="32"/>
              <w:szCs w:val="20"/>
            </w:rPr>
            <w:alias w:val="Cumplo requisito2"/>
            <w:tag w:val="Cumplo requisito2"/>
            <w:id w:val="-341699050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B7F6376" w14:textId="569E9988" w:rsidR="001D00F7" w:rsidRPr="00BF1FA4" w:rsidRDefault="009063B5" w:rsidP="00FB5570">
                <w:pPr>
                  <w:pStyle w:val="Encabezado"/>
                  <w:tabs>
                    <w:tab w:val="clear" w:pos="4419"/>
                    <w:tab w:val="clear" w:pos="8838"/>
                  </w:tabs>
                  <w:jc w:val="center"/>
                  <w:rPr>
                    <w:rFonts w:ascii="Arial" w:hAnsi="Arial" w:cs="Arial"/>
                    <w:sz w:val="32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32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20"/>
            </w:rPr>
            <w:alias w:val="Comentario Requisito2"/>
            <w:tag w:val="Comentario Requisito2"/>
            <w:id w:val="1418679606"/>
            <w:placeholder>
              <w:docPart w:val="600EF72C2A09402A9B48DE3416D1B4DB"/>
            </w:placeholder>
            <w:showingPlcHdr/>
            <w:text/>
          </w:sdtPr>
          <w:sdtContent>
            <w:tc>
              <w:tcPr>
                <w:tcW w:w="27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1179B5A" w14:textId="77777777" w:rsidR="001D00F7" w:rsidRPr="00BF1FA4" w:rsidRDefault="007F7227" w:rsidP="00FB5570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16"/>
                    <w:szCs w:val="20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  <w:sz w:val="16"/>
                  </w:rPr>
                  <w:t>Haga clic aquí para escribir texto.</w:t>
                </w:r>
              </w:p>
            </w:tc>
          </w:sdtContent>
        </w:sdt>
      </w:tr>
      <w:tr w:rsidR="001D00F7" w:rsidRPr="00BF1FA4" w14:paraId="3CD389EB" w14:textId="77777777" w:rsidTr="15318CE7"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1A14A5" w14:textId="77777777" w:rsidR="001D00F7" w:rsidRPr="00BF1FA4" w:rsidRDefault="001D00F7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5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6BCF5" w14:textId="77777777" w:rsidR="001D00F7" w:rsidRPr="00BF1FA4" w:rsidRDefault="001D00F7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sz w:val="20"/>
                <w:szCs w:val="20"/>
                <w:lang w:val="es-ES"/>
              </w:rPr>
              <w:t>Tener aprobado al menos el 80% de créditos del plan de estudio.</w:t>
            </w:r>
          </w:p>
        </w:tc>
        <w:sdt>
          <w:sdtPr>
            <w:rPr>
              <w:rFonts w:ascii="Arial" w:hAnsi="Arial" w:cs="Arial"/>
              <w:sz w:val="32"/>
              <w:szCs w:val="20"/>
            </w:rPr>
            <w:alias w:val="Cumplo requisito3"/>
            <w:tag w:val="Cumplo requisito3"/>
            <w:id w:val="-1941207648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FDBD3A1" w14:textId="24CD796A" w:rsidR="001D00F7" w:rsidRPr="00BF1FA4" w:rsidRDefault="009063B5" w:rsidP="00FB5570">
                <w:pPr>
                  <w:pStyle w:val="Encabezado"/>
                  <w:tabs>
                    <w:tab w:val="clear" w:pos="4419"/>
                    <w:tab w:val="clear" w:pos="8838"/>
                  </w:tabs>
                  <w:jc w:val="center"/>
                  <w:rPr>
                    <w:rFonts w:ascii="Arial" w:hAnsi="Arial" w:cs="Arial"/>
                    <w:sz w:val="32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32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20"/>
            </w:rPr>
            <w:alias w:val="Comentario Requisito3"/>
            <w:tag w:val="Comentario Requisito3"/>
            <w:id w:val="1309899615"/>
            <w:placeholder>
              <w:docPart w:val="CC27CE4A63E74C3781371E3A819D9BA4"/>
            </w:placeholder>
            <w:showingPlcHdr/>
            <w:text/>
          </w:sdtPr>
          <w:sdtContent>
            <w:tc>
              <w:tcPr>
                <w:tcW w:w="27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F528C0D" w14:textId="77777777" w:rsidR="001D00F7" w:rsidRPr="00BF1FA4" w:rsidRDefault="007F7227" w:rsidP="00FB5570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16"/>
                    <w:szCs w:val="20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  <w:sz w:val="16"/>
                  </w:rPr>
                  <w:t>Haga clic aquí para escribir texto.</w:t>
                </w:r>
              </w:p>
            </w:tc>
          </w:sdtContent>
        </w:sdt>
      </w:tr>
      <w:tr w:rsidR="001D00F7" w:rsidRPr="00BF1FA4" w14:paraId="1397DD96" w14:textId="77777777" w:rsidTr="15318CE7">
        <w:trPr>
          <w:trHeight w:val="334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5EC2E2" w14:textId="77777777" w:rsidR="001D00F7" w:rsidRPr="00BF1FA4" w:rsidRDefault="001D00F7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5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708A8" w14:textId="77777777" w:rsidR="001D00F7" w:rsidRPr="00BF1FA4" w:rsidRDefault="001D00F7" w:rsidP="00FB5570">
            <w:pPr>
              <w:rPr>
                <w:rFonts w:ascii="Arial" w:hAnsi="Arial" w:cs="Arial"/>
                <w:sz w:val="20"/>
                <w:szCs w:val="20"/>
              </w:rPr>
            </w:pPr>
            <w:r w:rsidRPr="00BF1FA4">
              <w:rPr>
                <w:rFonts w:ascii="Arial" w:hAnsi="Arial" w:cs="Arial"/>
                <w:sz w:val="20"/>
                <w:szCs w:val="20"/>
                <w:lang w:val="es-ES"/>
              </w:rPr>
              <w:t>No contar con ninguna asignatura en condiciones de “Curso Especial”.</w:t>
            </w:r>
          </w:p>
        </w:tc>
        <w:sdt>
          <w:sdtPr>
            <w:rPr>
              <w:rFonts w:ascii="Arial" w:hAnsi="Arial" w:cs="Arial"/>
              <w:sz w:val="32"/>
              <w:szCs w:val="20"/>
            </w:rPr>
            <w:alias w:val="Cumplo requisito4"/>
            <w:tag w:val="Cumplo requisito4"/>
            <w:id w:val="-1161387685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C3E37B" w14:textId="1546EA16" w:rsidR="001D00F7" w:rsidRPr="00BF1FA4" w:rsidRDefault="009063B5" w:rsidP="00FB5570">
                <w:pPr>
                  <w:pStyle w:val="Encabezado"/>
                  <w:tabs>
                    <w:tab w:val="clear" w:pos="4419"/>
                    <w:tab w:val="clear" w:pos="8838"/>
                  </w:tabs>
                  <w:jc w:val="center"/>
                  <w:rPr>
                    <w:rFonts w:ascii="Arial" w:hAnsi="Arial" w:cs="Arial"/>
                    <w:sz w:val="32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32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20"/>
            </w:rPr>
            <w:alias w:val="Comentario Requisito4"/>
            <w:tag w:val="Comentario Requisito4"/>
            <w:id w:val="1146324228"/>
            <w:placeholder>
              <w:docPart w:val="9BFAF880B2344005987DB5DB7EF7E73F"/>
            </w:placeholder>
            <w:showingPlcHdr/>
            <w:text/>
          </w:sdtPr>
          <w:sdtContent>
            <w:tc>
              <w:tcPr>
                <w:tcW w:w="27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FAC658" w14:textId="77777777" w:rsidR="001D00F7" w:rsidRPr="00BF1FA4" w:rsidRDefault="007F7227" w:rsidP="00FB5570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16"/>
                    <w:szCs w:val="20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  <w:sz w:val="16"/>
                  </w:rPr>
                  <w:t>Haga clic aquí para escribir texto.</w:t>
                </w:r>
              </w:p>
            </w:tc>
          </w:sdtContent>
        </w:sdt>
      </w:tr>
    </w:tbl>
    <w:p w14:paraId="441C7F23" w14:textId="77777777" w:rsidR="0062796C" w:rsidRPr="00BF1FA4" w:rsidRDefault="0062796C" w:rsidP="0062796C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BF1FA4">
        <w:rPr>
          <w:rFonts w:ascii="Arial" w:hAnsi="Arial" w:cs="Arial"/>
          <w:b/>
          <w:sz w:val="16"/>
          <w:szCs w:val="16"/>
        </w:rPr>
        <w:t> </w:t>
      </w:r>
    </w:p>
    <w:p w14:paraId="14462BAC" w14:textId="77777777" w:rsidR="00336C5D" w:rsidRPr="00BF1FA4" w:rsidRDefault="00336C5D">
      <w:pPr>
        <w:spacing w:after="0" w:line="240" w:lineRule="auto"/>
        <w:rPr>
          <w:rFonts w:ascii="Arial" w:hAnsi="Arial" w:cs="Arial"/>
          <w:b/>
        </w:rPr>
      </w:pPr>
      <w:r w:rsidRPr="00BF1FA4">
        <w:rPr>
          <w:rFonts w:ascii="Arial" w:hAnsi="Arial" w:cs="Arial"/>
          <w:b/>
        </w:rPr>
        <w:br w:type="page"/>
      </w:r>
    </w:p>
    <w:p w14:paraId="630623AC" w14:textId="77777777" w:rsidR="0062796C" w:rsidRPr="00BF1FA4" w:rsidRDefault="0062796C" w:rsidP="005E2EDD">
      <w:pPr>
        <w:spacing w:after="0" w:line="240" w:lineRule="auto"/>
        <w:jc w:val="both"/>
        <w:rPr>
          <w:rFonts w:ascii="Arial" w:hAnsi="Arial" w:cs="Arial"/>
          <w:b/>
        </w:rPr>
      </w:pPr>
    </w:p>
    <w:p w14:paraId="7D93748B" w14:textId="77777777" w:rsidR="0056529F" w:rsidRPr="00BF1FA4" w:rsidRDefault="0056529F" w:rsidP="0056529F">
      <w:pPr>
        <w:numPr>
          <w:ilvl w:val="0"/>
          <w:numId w:val="3"/>
        </w:numPr>
        <w:spacing w:after="0" w:line="240" w:lineRule="auto"/>
        <w:ind w:left="-284" w:hanging="283"/>
        <w:jc w:val="center"/>
        <w:rPr>
          <w:rFonts w:ascii="Arial" w:hAnsi="Arial" w:cs="Arial"/>
          <w:b/>
          <w:color w:val="C45911" w:themeColor="accent2" w:themeShade="BF"/>
        </w:rPr>
      </w:pPr>
      <w:r w:rsidRPr="00BF1FA4">
        <w:rPr>
          <w:rFonts w:ascii="Arial" w:hAnsi="Arial" w:cs="Arial"/>
          <w:b/>
          <w:color w:val="C45911" w:themeColor="accent2" w:themeShade="BF"/>
          <w:sz w:val="24"/>
          <w:szCs w:val="20"/>
        </w:rPr>
        <w:t>DATOS DE LA EMPRESA</w:t>
      </w:r>
    </w:p>
    <w:p w14:paraId="1CEAEA64" w14:textId="77777777" w:rsidR="0056529F" w:rsidRPr="00BF1FA4" w:rsidRDefault="0056529F" w:rsidP="0056529F">
      <w:pPr>
        <w:spacing w:after="0" w:line="240" w:lineRule="auto"/>
        <w:ind w:left="-284"/>
        <w:rPr>
          <w:rFonts w:ascii="Arial" w:hAnsi="Arial" w:cs="Arial"/>
          <w:b/>
          <w:color w:val="C45911" w:themeColor="accent2" w:themeShade="BF"/>
        </w:rPr>
      </w:pPr>
    </w:p>
    <w:p w14:paraId="7B2EB566" w14:textId="77777777" w:rsidR="0056529F" w:rsidRPr="00BF1FA4" w:rsidRDefault="0056529F" w:rsidP="0056529F">
      <w:pPr>
        <w:numPr>
          <w:ilvl w:val="0"/>
          <w:numId w:val="9"/>
        </w:numPr>
        <w:spacing w:after="0" w:line="240" w:lineRule="auto"/>
        <w:ind w:left="-284" w:hanging="283"/>
        <w:rPr>
          <w:rFonts w:ascii="Arial" w:hAnsi="Arial" w:cs="Arial"/>
          <w:b/>
          <w:color w:val="7030A0"/>
          <w:sz w:val="24"/>
          <w:szCs w:val="20"/>
        </w:rPr>
      </w:pPr>
      <w:r w:rsidRPr="00BF1FA4">
        <w:rPr>
          <w:rFonts w:ascii="Arial" w:hAnsi="Arial" w:cs="Arial"/>
          <w:b/>
          <w:color w:val="7030A0"/>
          <w:sz w:val="24"/>
          <w:szCs w:val="20"/>
        </w:rPr>
        <w:t>Lugar donde se realizará el proyecto.</w:t>
      </w:r>
    </w:p>
    <w:sdt>
      <w:sdtPr>
        <w:rPr>
          <w:rFonts w:ascii="Arial" w:hAnsi="Arial" w:cs="Arial"/>
          <w:b/>
          <w:color w:val="0000FF"/>
          <w:sz w:val="24"/>
          <w:szCs w:val="20"/>
        </w:rPr>
        <w:alias w:val="Lugar donde se realizará el proyecto"/>
        <w:tag w:val="Lugar donde se realizará el proyecto"/>
        <w:id w:val="-1593613323"/>
        <w:lock w:val="sdtLocked"/>
        <w:placeholder>
          <w:docPart w:val="6E8B8A1AEB3544308D4EAF0E1C83C167"/>
        </w:placeholder>
      </w:sdtPr>
      <w:sdtContent>
        <w:sdt>
          <w:sdtPr>
            <w:rPr>
              <w:rFonts w:ascii="Arial" w:hAnsi="Arial" w:cs="Arial"/>
              <w:b/>
              <w:color w:val="0000FF"/>
              <w:sz w:val="24"/>
              <w:szCs w:val="20"/>
            </w:rPr>
            <w:alias w:val="Lugar donde se realizará el proyecto"/>
            <w:tag w:val="Lugar donde se realizará el proyecto"/>
            <w:id w:val="-1112280201"/>
            <w:placeholder>
              <w:docPart w:val="C17A7471C84A42028525FDFCA94BF2EF"/>
            </w:placeholder>
          </w:sdtPr>
          <w:sdtContent>
            <w:p w14:paraId="49F1F74D" w14:textId="4EDBEB22" w:rsidR="0056529F" w:rsidRPr="00BF1FA4" w:rsidRDefault="0064265E" w:rsidP="0056529F">
              <w:pPr>
                <w:spacing w:after="0" w:line="240" w:lineRule="auto"/>
                <w:rPr>
                  <w:rFonts w:ascii="Arial" w:hAnsi="Arial" w:cs="Arial"/>
                  <w:b/>
                  <w:color w:val="0000FF"/>
                  <w:sz w:val="24"/>
                  <w:szCs w:val="20"/>
                </w:rPr>
              </w:pPr>
              <w:r>
                <w:rPr>
                  <w:rFonts w:ascii="Arial" w:eastAsia="Arial" w:hAnsi="Arial" w:cs="Arial"/>
                  <w:b/>
                  <w:color w:val="0000FF"/>
                  <w:sz w:val="24"/>
                  <w:szCs w:val="24"/>
                </w:rPr>
                <w:t>TECNOLOGICO NACIONAL DE MEXICO CAMPUS CULIACAN</w:t>
              </w:r>
            </w:p>
          </w:sdtContent>
        </w:sdt>
      </w:sdtContent>
    </w:sdt>
    <w:p w14:paraId="62A91884" w14:textId="77777777" w:rsidR="0056529F" w:rsidRPr="00BF1FA4" w:rsidRDefault="0056529F" w:rsidP="0056529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0C1E6E1A" w14:textId="77777777" w:rsidR="0056529F" w:rsidRPr="00BF1FA4" w:rsidRDefault="0056529F" w:rsidP="0056529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06728F60" w14:textId="77777777" w:rsidR="0056529F" w:rsidRPr="00BF1FA4" w:rsidRDefault="0056529F" w:rsidP="0056529F">
      <w:pPr>
        <w:numPr>
          <w:ilvl w:val="0"/>
          <w:numId w:val="9"/>
        </w:numPr>
        <w:spacing w:after="0" w:line="240" w:lineRule="auto"/>
        <w:ind w:left="-284" w:hanging="283"/>
        <w:rPr>
          <w:rFonts w:ascii="Arial" w:hAnsi="Arial" w:cs="Arial"/>
          <w:b/>
          <w:color w:val="7030A0"/>
          <w:sz w:val="24"/>
          <w:szCs w:val="20"/>
        </w:rPr>
      </w:pPr>
      <w:r w:rsidRPr="00BF1FA4">
        <w:rPr>
          <w:rFonts w:ascii="Arial" w:hAnsi="Arial" w:cs="Arial"/>
          <w:b/>
          <w:color w:val="7030A0"/>
          <w:sz w:val="24"/>
          <w:szCs w:val="20"/>
        </w:rPr>
        <w:t>Información sobre la empresa, organismo o dependencia para la que se desarrollará el proyecto:</w:t>
      </w:r>
    </w:p>
    <w:p w14:paraId="73F304A1" w14:textId="77777777" w:rsidR="0056529F" w:rsidRPr="00BF1FA4" w:rsidRDefault="0056529F" w:rsidP="0056529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4D057B84" w14:textId="77777777" w:rsidR="0056529F" w:rsidRPr="00BF1FA4" w:rsidRDefault="0056529F" w:rsidP="0056529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"/>
        <w:gridCol w:w="426"/>
        <w:gridCol w:w="352"/>
        <w:gridCol w:w="356"/>
        <w:gridCol w:w="1418"/>
        <w:gridCol w:w="992"/>
        <w:gridCol w:w="284"/>
        <w:gridCol w:w="425"/>
        <w:gridCol w:w="283"/>
        <w:gridCol w:w="284"/>
        <w:gridCol w:w="850"/>
        <w:gridCol w:w="709"/>
        <w:gridCol w:w="567"/>
        <w:gridCol w:w="284"/>
        <w:gridCol w:w="2129"/>
      </w:tblGrid>
      <w:tr w:rsidR="0056529F" w:rsidRPr="00BF1FA4" w14:paraId="434D6C8A" w14:textId="77777777" w:rsidTr="00BF1FA4">
        <w:tc>
          <w:tcPr>
            <w:tcW w:w="16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604780" w14:textId="77777777" w:rsidR="0056529F" w:rsidRPr="00BF1FA4" w:rsidRDefault="00BF1FA4" w:rsidP="0056529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Giro, Ramo</w:t>
            </w:r>
          </w:p>
          <w:p w14:paraId="16A3DD75" w14:textId="77777777" w:rsidR="0056529F" w:rsidRPr="00BF1FA4" w:rsidRDefault="00BF1FA4" w:rsidP="005652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o Sector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Giro, Ramo o Sector"/>
              <w:tag w:val="Giro, Ramo o Sector"/>
              <w:id w:val="-515226883"/>
              <w:lock w:val="sdtLocked"/>
              <w:placeholder>
                <w:docPart w:val="2705E83409FB4B3E8266C8B8CDC7A4A8"/>
              </w:placeholder>
              <w:dropDownList>
                <w:listItem w:value="Elija un elemento."/>
                <w:listItem w:displayText="Industrial" w:value="Industrial"/>
                <w:listItem w:displayText="Servicio" w:value="Servicio"/>
                <w:listItem w:displayText="Público" w:value="Público"/>
                <w:listItem w:displayText="Privado" w:value="Privado"/>
              </w:dropDownList>
            </w:sdtPr>
            <w:sdtContent>
              <w:p w14:paraId="277390D2" w14:textId="7249E267" w:rsidR="0056529F" w:rsidRPr="00BF1FA4" w:rsidRDefault="00430B02" w:rsidP="0056529F">
                <w:pPr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Público</w:t>
                </w:r>
              </w:p>
            </w:sdtContent>
          </w:sdt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878E6D" w14:textId="77777777" w:rsidR="0056529F" w:rsidRPr="00BF1FA4" w:rsidRDefault="00BF1FA4" w:rsidP="0056529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RFC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RFC"/>
            <w:tag w:val="RFC"/>
            <w:id w:val="-342085492"/>
            <w:lock w:val="sdtLocked"/>
            <w:placeholder>
              <w:docPart w:val="CB0EC5F29D684291BED7DA6492919642"/>
            </w:placeholder>
          </w:sdtPr>
          <w:sdtContent>
            <w:tc>
              <w:tcPr>
                <w:tcW w:w="4823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66F9FAC" w14:textId="1F58D132" w:rsidR="0056529F" w:rsidRPr="00BF1FA4" w:rsidRDefault="0064265E" w:rsidP="002243AB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TNM140723GFA</w:t>
                </w:r>
              </w:p>
            </w:tc>
          </w:sdtContent>
        </w:sdt>
      </w:tr>
      <w:tr w:rsidR="0056529F" w:rsidRPr="00BF1FA4" w14:paraId="735C8D29" w14:textId="77777777" w:rsidTr="00BF1FA4">
        <w:trPr>
          <w:trHeight w:val="475"/>
        </w:trPr>
        <w:tc>
          <w:tcPr>
            <w:tcW w:w="12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49C8EC" w14:textId="77777777" w:rsidR="0056529F" w:rsidRPr="00BF1FA4" w:rsidRDefault="00BF1FA4" w:rsidP="0056529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Domicilio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Calle y Numero"/>
            <w:tag w:val="Calle y Numero"/>
            <w:id w:val="1018124658"/>
            <w:lock w:val="sdtLocked"/>
            <w:placeholder>
              <w:docPart w:val="CB0EC5F29D684291BED7DA6492919642"/>
            </w:placeholder>
          </w:sdtPr>
          <w:sdtContent>
            <w:sdt>
              <w:sdtPr>
                <w:rPr>
                  <w:rFonts w:ascii="Arial" w:hAnsi="Arial" w:cs="Arial"/>
                  <w:sz w:val="20"/>
                  <w:szCs w:val="20"/>
                </w:rPr>
                <w:alias w:val="Calle y Numero"/>
                <w:tag w:val="Calle y Numero"/>
                <w:id w:val="-451170500"/>
                <w:placeholder>
                  <w:docPart w:val="D2F1AF48B45A4B908658E8CBB2C03F48"/>
                </w:placeholder>
              </w:sdtPr>
              <w:sdtContent>
                <w:tc>
                  <w:tcPr>
                    <w:tcW w:w="8581" w:type="dxa"/>
                    <w:gridSpan w:val="12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05ADB099" w14:textId="7A32F12F" w:rsidR="0056529F" w:rsidRPr="00BF1FA4" w:rsidRDefault="0064265E" w:rsidP="0056529F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BB598F">
                      <w:rPr>
                        <w:rFonts w:ascii="Arial" w:hAnsi="Arial" w:cs="Arial"/>
                        <w:sz w:val="20"/>
                        <w:szCs w:val="20"/>
                      </w:rPr>
                      <w:t>Juan de Dios Bátiz No. 310 Pte.</w:t>
                    </w:r>
                  </w:p>
                </w:tc>
              </w:sdtContent>
            </w:sdt>
          </w:sdtContent>
        </w:sdt>
      </w:tr>
      <w:tr w:rsidR="0056529F" w:rsidRPr="00BF1FA4" w14:paraId="2391019F" w14:textId="77777777" w:rsidTr="00BF1FA4">
        <w:trPr>
          <w:trHeight w:val="189"/>
        </w:trPr>
        <w:tc>
          <w:tcPr>
            <w:tcW w:w="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A044D9" w14:textId="77777777" w:rsidR="0056529F" w:rsidRPr="00BF1FA4" w:rsidRDefault="00BF1FA4" w:rsidP="0056529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Colonia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Colonia"/>
            <w:tag w:val="Colonia"/>
            <w:id w:val="-801766188"/>
            <w:lock w:val="sdtLocked"/>
            <w:placeholder>
              <w:docPart w:val="CB0EC5F29D684291BED7DA6492919642"/>
            </w:placeholder>
          </w:sdtPr>
          <w:sdtContent>
            <w:tc>
              <w:tcPr>
                <w:tcW w:w="3402" w:type="dxa"/>
                <w:gridSpan w:val="5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5F7E027C" w14:textId="0A8CA517" w:rsidR="0056529F" w:rsidRPr="00BF1FA4" w:rsidRDefault="0064265E" w:rsidP="0056529F">
                <w:pPr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Guadalupe</w:t>
                </w:r>
              </w:p>
            </w:tc>
          </w:sdtContent>
        </w:sdt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323E18" w14:textId="77777777" w:rsidR="0056529F" w:rsidRPr="00BF1FA4" w:rsidRDefault="0056529F" w:rsidP="0056529F">
            <w:pPr>
              <w:pStyle w:val="Ttulo3"/>
              <w:spacing w:before="0" w:after="0"/>
              <w:rPr>
                <w:sz w:val="20"/>
                <w:szCs w:val="20"/>
              </w:rPr>
            </w:pPr>
            <w:r w:rsidRPr="00BF1FA4">
              <w:rPr>
                <w:sz w:val="20"/>
                <w:szCs w:val="20"/>
              </w:rPr>
              <w:t>C. P.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CP"/>
            <w:tag w:val="CP"/>
            <w:id w:val="1905023196"/>
            <w:lock w:val="sdtLocked"/>
            <w:placeholder>
              <w:docPart w:val="CB0EC5F29D684291BED7DA6492919642"/>
            </w:placeholder>
          </w:sdtPr>
          <w:sdtContent>
            <w:tc>
              <w:tcPr>
                <w:tcW w:w="2126" w:type="dxa"/>
                <w:gridSpan w:val="4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2284D98A" w14:textId="51CF2750" w:rsidR="0056529F" w:rsidRPr="00BF1FA4" w:rsidRDefault="0064265E" w:rsidP="0056529F">
                <w:pPr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80220</w:t>
                </w:r>
              </w:p>
            </w:tc>
          </w:sdtContent>
        </w:sdt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9A4D29" w14:textId="77777777" w:rsidR="0056529F" w:rsidRPr="00BF1FA4" w:rsidRDefault="00BF1FA4" w:rsidP="0056529F">
            <w:pPr>
              <w:pStyle w:val="Ttulo3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Ciudad"/>
            <w:tag w:val="Ciudad"/>
            <w:id w:val="1247066835"/>
            <w:lock w:val="sdtLocked"/>
            <w:placeholder>
              <w:docPart w:val="CB0EC5F29D684291BED7DA6492919642"/>
            </w:placeholder>
          </w:sdtPr>
          <w:sdtContent>
            <w:tc>
              <w:tcPr>
                <w:tcW w:w="212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038F17CF" w14:textId="4638D8B0" w:rsidR="0056529F" w:rsidRPr="00BF1FA4" w:rsidRDefault="0064265E" w:rsidP="0056529F">
                <w:pPr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Culiacán Rosales</w:t>
                </w:r>
              </w:p>
            </w:tc>
          </w:sdtContent>
        </w:sdt>
      </w:tr>
      <w:tr w:rsidR="0056529F" w:rsidRPr="00BF1FA4" w14:paraId="0F92C6F4" w14:textId="77777777" w:rsidTr="00BF1FA4"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F7E4B1" w14:textId="77777777" w:rsidR="0056529F" w:rsidRPr="00BF1FA4" w:rsidRDefault="00BF1FA4" w:rsidP="0056529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Fax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Fax "/>
            <w:tag w:val="Fax"/>
            <w:id w:val="-1588996181"/>
            <w:lock w:val="sdtLocked"/>
            <w:placeholder>
              <w:docPart w:val="CB0EC5F29D684291BED7DA6492919642"/>
            </w:placeholder>
          </w:sdtPr>
          <w:sdtContent>
            <w:tc>
              <w:tcPr>
                <w:tcW w:w="25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D0D090F" w14:textId="100396C6" w:rsidR="0056529F" w:rsidRPr="00BF1FA4" w:rsidRDefault="0064265E" w:rsidP="0056529F">
                <w:pPr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7169647</w:t>
                </w:r>
              </w:p>
            </w:tc>
          </w:sdtContent>
        </w:sdt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21451D" w14:textId="77777777" w:rsidR="0056529F" w:rsidRPr="00BF1FA4" w:rsidRDefault="0056529F" w:rsidP="0056529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  <w:p w14:paraId="4F653A02" w14:textId="77777777" w:rsidR="0056529F" w:rsidRPr="00BF1FA4" w:rsidRDefault="0056529F" w:rsidP="0056529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Teléfono"/>
            <w:tag w:val="Teléfono"/>
            <w:id w:val="601696647"/>
            <w:lock w:val="sdtLocked"/>
            <w:placeholder>
              <w:docPart w:val="CB0EC5F29D684291BED7DA6492919642"/>
            </w:placeholder>
          </w:sdtPr>
          <w:sdtContent>
            <w:sdt>
              <w:sdtPr>
                <w:rPr>
                  <w:rFonts w:ascii="Arial" w:hAnsi="Arial" w:cs="Arial"/>
                  <w:sz w:val="20"/>
                  <w:szCs w:val="20"/>
                </w:rPr>
                <w:alias w:val="Teléfono"/>
                <w:tag w:val="Teléfono"/>
                <w:id w:val="986817681"/>
                <w:placeholder>
                  <w:docPart w:val="B35C6C8D9AD447D782FAD8264AD3CF03"/>
                </w:placeholder>
              </w:sdtPr>
              <w:sdtContent>
                <w:tc>
                  <w:tcPr>
                    <w:tcW w:w="2835" w:type="dxa"/>
                    <w:gridSpan w:val="6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796F3BB6" w14:textId="55B3005E" w:rsidR="0056529F" w:rsidRPr="00BF1FA4" w:rsidRDefault="0064265E" w:rsidP="0056529F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20745">
                      <w:rPr>
                        <w:rFonts w:ascii="Arial" w:hAnsi="Arial" w:cs="Arial"/>
                        <w:sz w:val="20"/>
                        <w:szCs w:val="20"/>
                      </w:rPr>
                      <w:t>6674540100</w:t>
                    </w:r>
                  </w:p>
                </w:tc>
              </w:sdtContent>
            </w:sdt>
          </w:sdtContent>
        </w:sdt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529EEB" w14:textId="77777777" w:rsidR="0056529F" w:rsidRPr="00BF1FA4" w:rsidRDefault="0056529F" w:rsidP="0056529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Ext.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Extensión"/>
            <w:tag w:val="Extensión"/>
            <w:id w:val="1649631921"/>
            <w:lock w:val="sdtLocked"/>
            <w:placeholder>
              <w:docPart w:val="CB0EC5F29D684291BED7DA6492919642"/>
            </w:placeholder>
          </w:sdtPr>
          <w:sdtContent>
            <w:sdt>
              <w:sdtPr>
                <w:rPr>
                  <w:rFonts w:ascii="Arial" w:hAnsi="Arial" w:cs="Arial"/>
                  <w:sz w:val="20"/>
                  <w:szCs w:val="20"/>
                </w:rPr>
                <w:alias w:val="Extensión"/>
                <w:tag w:val="Extensión"/>
                <w:id w:val="571089219"/>
                <w:placeholder>
                  <w:docPart w:val="2C8B5429851E42D88C53E0B6EA7AF5FF"/>
                </w:placeholder>
              </w:sdtPr>
              <w:sdtContent>
                <w:tc>
                  <w:tcPr>
                    <w:tcW w:w="2413" w:type="dxa"/>
                    <w:gridSpan w:val="2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6BA76321" w14:textId="27435546" w:rsidR="0056529F" w:rsidRPr="00BF1FA4" w:rsidRDefault="0064265E" w:rsidP="0056529F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8F3448">
                      <w:rPr>
                        <w:rFonts w:ascii="Arial" w:hAnsi="Arial" w:cs="Arial"/>
                        <w:sz w:val="20"/>
                        <w:szCs w:val="20"/>
                      </w:rPr>
                      <w:t>1150</w:t>
                    </w:r>
                  </w:p>
                </w:tc>
              </w:sdtContent>
            </w:sdt>
          </w:sdtContent>
        </w:sdt>
      </w:tr>
      <w:tr w:rsidR="0056529F" w:rsidRPr="00BF1FA4" w14:paraId="6AA011DC" w14:textId="77777777" w:rsidTr="00BF1FA4">
        <w:tc>
          <w:tcPr>
            <w:tcW w:w="16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E729BA" w14:textId="77777777" w:rsidR="0056529F" w:rsidRPr="00BF1FA4" w:rsidRDefault="0056529F" w:rsidP="0056529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Nombr</w:t>
            </w:r>
            <w:r w:rsidR="00BF1FA4">
              <w:rPr>
                <w:rFonts w:ascii="Arial" w:hAnsi="Arial" w:cs="Arial"/>
                <w:b/>
                <w:sz w:val="20"/>
                <w:szCs w:val="20"/>
              </w:rPr>
              <w:t>e del(la) Titular de la empresa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Nombre del Titular"/>
            <w:tag w:val="Nombre del Titular"/>
            <w:id w:val="694434875"/>
            <w:lock w:val="sdtLocked"/>
            <w:placeholder>
              <w:docPart w:val="CB0EC5F29D684291BED7DA6492919642"/>
            </w:placeholder>
          </w:sdtPr>
          <w:sdtContent>
            <w:tc>
              <w:tcPr>
                <w:tcW w:w="3686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38890F" w14:textId="2724BF43" w:rsidR="0056529F" w:rsidRPr="00BF1FA4" w:rsidRDefault="0057583C" w:rsidP="0056529F">
                <w:pPr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Francisca Piña Zazueta</w:t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EEB8AC" w14:textId="77777777" w:rsidR="0056529F" w:rsidRPr="00BF1FA4" w:rsidRDefault="00BF1FA4" w:rsidP="00BF1FA4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Puesto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Puesto"/>
            <w:tag w:val="Puesto"/>
            <w:id w:val="-63413655"/>
            <w:lock w:val="sdtLocked"/>
            <w:placeholder>
              <w:docPart w:val="CB0EC5F29D684291BED7DA6492919642"/>
            </w:placeholder>
          </w:sdtPr>
          <w:sdtContent>
            <w:sdt>
              <w:sdtPr>
                <w:rPr>
                  <w:rFonts w:ascii="Arial" w:hAnsi="Arial" w:cs="Arial"/>
                  <w:sz w:val="20"/>
                  <w:szCs w:val="20"/>
                </w:rPr>
                <w:alias w:val="Puesto"/>
                <w:tag w:val="Puesto"/>
                <w:id w:val="-158154874"/>
                <w:placeholder>
                  <w:docPart w:val="558C7B955A204FD48BDAEA61356EF1A9"/>
                </w:placeholder>
              </w:sdtPr>
              <w:sdtContent>
                <w:tc>
                  <w:tcPr>
                    <w:tcW w:w="3689" w:type="dxa"/>
                    <w:gridSpan w:val="4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7B2F8F79" w14:textId="47CA338C" w:rsidR="0056529F" w:rsidRPr="00BF1FA4" w:rsidRDefault="0064265E" w:rsidP="0056529F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5404A3">
                      <w:rPr>
                        <w:rFonts w:ascii="Arial" w:hAnsi="Arial" w:cs="Arial"/>
                        <w:sz w:val="20"/>
                        <w:szCs w:val="20"/>
                      </w:rPr>
                      <w:t>Director</w:t>
                    </w:r>
                    <w:r w:rsidR="0057583C">
                      <w:rPr>
                        <w:rFonts w:ascii="Arial" w:hAnsi="Arial" w:cs="Arial"/>
                        <w:sz w:val="20"/>
                        <w:szCs w:val="20"/>
                      </w:rPr>
                      <w:t>a</w:t>
                    </w:r>
                  </w:p>
                </w:tc>
              </w:sdtContent>
            </w:sdt>
          </w:sdtContent>
        </w:sdt>
      </w:tr>
    </w:tbl>
    <w:p w14:paraId="19DA1D56" w14:textId="77777777" w:rsidR="0056529F" w:rsidRPr="00BF1FA4" w:rsidRDefault="0056529F" w:rsidP="0056529F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  <w:highlight w:val="yellow"/>
        </w:rPr>
      </w:pPr>
    </w:p>
    <w:p w14:paraId="5FA41BBF" w14:textId="77777777" w:rsidR="0056529F" w:rsidRPr="00BF1FA4" w:rsidRDefault="0056529F" w:rsidP="0056529F">
      <w:pPr>
        <w:pStyle w:val="Encabezado"/>
        <w:tabs>
          <w:tab w:val="clear" w:pos="4419"/>
          <w:tab w:val="clear" w:pos="8838"/>
        </w:tabs>
        <w:ind w:hanging="284"/>
        <w:rPr>
          <w:rFonts w:ascii="Arial" w:hAnsi="Arial" w:cs="Arial"/>
          <w:b/>
          <w:szCs w:val="20"/>
          <w:highlight w:val="yellow"/>
        </w:rPr>
      </w:pPr>
    </w:p>
    <w:p w14:paraId="35C94E5F" w14:textId="77777777" w:rsidR="0056529F" w:rsidRPr="00BF1FA4" w:rsidRDefault="0056529F" w:rsidP="0056529F">
      <w:pPr>
        <w:numPr>
          <w:ilvl w:val="0"/>
          <w:numId w:val="3"/>
        </w:numPr>
        <w:spacing w:after="0" w:line="240" w:lineRule="auto"/>
        <w:ind w:hanging="284"/>
        <w:jc w:val="center"/>
        <w:rPr>
          <w:rFonts w:ascii="Arial" w:hAnsi="Arial" w:cs="Arial"/>
          <w:b/>
          <w:color w:val="C45911" w:themeColor="accent2" w:themeShade="BF"/>
          <w:szCs w:val="20"/>
        </w:rPr>
      </w:pPr>
      <w:r w:rsidRPr="00BF1FA4">
        <w:rPr>
          <w:rFonts w:ascii="Arial" w:hAnsi="Arial" w:cs="Arial"/>
          <w:b/>
          <w:color w:val="C45911" w:themeColor="accent2" w:themeShade="BF"/>
          <w:sz w:val="24"/>
          <w:szCs w:val="20"/>
        </w:rPr>
        <w:t xml:space="preserve">DATOS DEL ASESOR(A) EXTERNO(A) </w:t>
      </w:r>
    </w:p>
    <w:p w14:paraId="06D06024" w14:textId="77777777" w:rsidR="0056529F" w:rsidRPr="00BF1FA4" w:rsidRDefault="00BF1FA4" w:rsidP="36E42E2F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/>
          <w:color w:val="808080" w:themeColor="background1" w:themeShade="80"/>
          <w:highlight w:val="yellow"/>
        </w:rPr>
      </w:pPr>
      <w:r w:rsidRPr="36E42E2F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Persona </w:t>
      </w:r>
      <w:r w:rsidR="06D87F7D" w:rsidRPr="36E42E2F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quién supervisará</w:t>
      </w:r>
      <w:r w:rsidR="0056529F" w:rsidRPr="36E42E2F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y evaluará en la empresa</w:t>
      </w:r>
    </w:p>
    <w:p w14:paraId="0304FF74" w14:textId="77777777" w:rsidR="0056529F" w:rsidRPr="00BF1FA4" w:rsidRDefault="0056529F" w:rsidP="0056529F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  <w:highlight w:val="yellow"/>
        </w:rPr>
      </w:pPr>
    </w:p>
    <w:tbl>
      <w:tblPr>
        <w:tblW w:w="9849" w:type="dxa"/>
        <w:tblInd w:w="-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51"/>
        <w:gridCol w:w="283"/>
        <w:gridCol w:w="3119"/>
        <w:gridCol w:w="1134"/>
        <w:gridCol w:w="3335"/>
        <w:gridCol w:w="64"/>
      </w:tblGrid>
      <w:tr w:rsidR="0056529F" w:rsidRPr="00BF1FA4" w14:paraId="25643AE0" w14:textId="77777777" w:rsidTr="00BF1FA4">
        <w:trPr>
          <w:gridAfter w:val="1"/>
          <w:wAfter w:w="64" w:type="dxa"/>
          <w:trHeight w:val="706"/>
        </w:trPr>
        <w:tc>
          <w:tcPr>
            <w:tcW w:w="1914" w:type="dxa"/>
            <w:gridSpan w:val="2"/>
            <w:shd w:val="clear" w:color="auto" w:fill="D9D9D9"/>
            <w:vAlign w:val="center"/>
          </w:tcPr>
          <w:p w14:paraId="71C8A55B" w14:textId="77777777" w:rsidR="0056529F" w:rsidRPr="00BF1FA4" w:rsidRDefault="0056529F" w:rsidP="0056529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  <w:p w14:paraId="397C984F" w14:textId="77777777" w:rsidR="0056529F" w:rsidRPr="00BF1FA4" w:rsidRDefault="0056529F" w:rsidP="00BF1FA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F1F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F1FA4">
              <w:rPr>
                <w:rFonts w:ascii="Arial" w:hAnsi="Arial" w:cs="Arial"/>
                <w:sz w:val="16"/>
                <w:szCs w:val="16"/>
              </w:rPr>
              <w:t xml:space="preserve">(Titulo Ing. Lic, MC, C.)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Asesor(a) Externo(a)"/>
            <w:tag w:val="Asesor(a) Externo(a)"/>
            <w:id w:val="-1192064497"/>
            <w:lock w:val="sdtLocked"/>
            <w:placeholder>
              <w:docPart w:val="CB0EC5F29D684291BED7DA6492919642"/>
            </w:placeholder>
          </w:sdtPr>
          <w:sdtContent>
            <w:tc>
              <w:tcPr>
                <w:tcW w:w="7871" w:type="dxa"/>
                <w:gridSpan w:val="4"/>
                <w:vAlign w:val="center"/>
              </w:tcPr>
              <w:p w14:paraId="7BEBF007" w14:textId="34E8E286" w:rsidR="0056529F" w:rsidRPr="00BF1FA4" w:rsidRDefault="0064265E" w:rsidP="0056529F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Dra. María Lucía Barrón Estrada</w:t>
                </w:r>
              </w:p>
            </w:tc>
          </w:sdtContent>
        </w:sdt>
      </w:tr>
      <w:tr w:rsidR="0056529F" w:rsidRPr="00BF1FA4" w14:paraId="701DA20A" w14:textId="77777777" w:rsidTr="00BF1FA4">
        <w:trPr>
          <w:gridAfter w:val="1"/>
          <w:wAfter w:w="64" w:type="dxa"/>
          <w:trHeight w:val="539"/>
        </w:trPr>
        <w:tc>
          <w:tcPr>
            <w:tcW w:w="1063" w:type="dxa"/>
            <w:shd w:val="clear" w:color="auto" w:fill="D9D9D9"/>
            <w:vAlign w:val="center"/>
          </w:tcPr>
          <w:p w14:paraId="11336072" w14:textId="77777777" w:rsidR="0056529F" w:rsidRPr="00BF1FA4" w:rsidRDefault="0056529F" w:rsidP="0056529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Puesto: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Puesto"/>
            <w:tag w:val="Puesto"/>
            <w:id w:val="-1018846309"/>
            <w:lock w:val="sdtLocked"/>
            <w:placeholder>
              <w:docPart w:val="CB0EC5F29D684291BED7DA6492919642"/>
            </w:placeholder>
          </w:sdtPr>
          <w:sdtContent>
            <w:tc>
              <w:tcPr>
                <w:tcW w:w="8722" w:type="dxa"/>
                <w:gridSpan w:val="5"/>
                <w:vAlign w:val="center"/>
              </w:tcPr>
              <w:p w14:paraId="7B07AA4F" w14:textId="6BC67EFD" w:rsidR="0056529F" w:rsidRPr="00BF1FA4" w:rsidRDefault="00C46B35" w:rsidP="0056529F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Profesor-investigador</w:t>
                </w:r>
              </w:p>
            </w:tc>
          </w:sdtContent>
        </w:sdt>
      </w:tr>
      <w:tr w:rsidR="0056529F" w:rsidRPr="00BF1FA4" w14:paraId="0142329D" w14:textId="77777777" w:rsidTr="00BF1FA4">
        <w:trPr>
          <w:gridAfter w:val="1"/>
          <w:wAfter w:w="64" w:type="dxa"/>
          <w:trHeight w:val="703"/>
        </w:trPr>
        <w:tc>
          <w:tcPr>
            <w:tcW w:w="2197" w:type="dxa"/>
            <w:gridSpan w:val="3"/>
            <w:shd w:val="clear" w:color="auto" w:fill="D9D9D9"/>
            <w:vAlign w:val="center"/>
          </w:tcPr>
          <w:p w14:paraId="3BDE57E3" w14:textId="77777777" w:rsidR="0056529F" w:rsidRPr="00BF1FA4" w:rsidRDefault="0056529F" w:rsidP="0056529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Área de la Empresa: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Area"/>
            <w:tag w:val="Area"/>
            <w:id w:val="-500427549"/>
            <w:lock w:val="sdtLocked"/>
            <w:placeholder>
              <w:docPart w:val="CB0EC5F29D684291BED7DA6492919642"/>
            </w:placeholder>
          </w:sdtPr>
          <w:sdtContent>
            <w:tc>
              <w:tcPr>
                <w:tcW w:w="7588" w:type="dxa"/>
                <w:gridSpan w:val="3"/>
                <w:vAlign w:val="center"/>
              </w:tcPr>
              <w:p w14:paraId="5BDE7BDA" w14:textId="3282DD51" w:rsidR="0056529F" w:rsidRPr="00BF1FA4" w:rsidRDefault="00C46B35" w:rsidP="0056529F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Divisíon de Estudios de Posgrado e Investigación</w:t>
                </w:r>
              </w:p>
            </w:tc>
          </w:sdtContent>
        </w:sdt>
      </w:tr>
      <w:tr w:rsidR="0056529F" w:rsidRPr="00BF1FA4" w14:paraId="20501937" w14:textId="77777777" w:rsidTr="00BF1FA4">
        <w:trPr>
          <w:trHeight w:val="706"/>
        </w:trPr>
        <w:tc>
          <w:tcPr>
            <w:tcW w:w="1063" w:type="dxa"/>
            <w:shd w:val="clear" w:color="auto" w:fill="D9D9D9"/>
            <w:vAlign w:val="center"/>
          </w:tcPr>
          <w:p w14:paraId="639C7166" w14:textId="77777777" w:rsidR="0056529F" w:rsidRPr="00BF1FA4" w:rsidRDefault="0056529F" w:rsidP="0056529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1FA4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email"/>
            <w:tag w:val="email"/>
            <w:id w:val="-1487775479"/>
            <w:lock w:val="sdtLocked"/>
            <w:placeholder>
              <w:docPart w:val="CB0EC5F29D684291BED7DA6492919642"/>
            </w:placeholder>
          </w:sdtPr>
          <w:sdtContent>
            <w:tc>
              <w:tcPr>
                <w:tcW w:w="4253" w:type="dxa"/>
                <w:gridSpan w:val="3"/>
                <w:vAlign w:val="center"/>
              </w:tcPr>
              <w:p w14:paraId="03B73106" w14:textId="4BBF398B" w:rsidR="0056529F" w:rsidRPr="00BF1FA4" w:rsidRDefault="00C46B35" w:rsidP="0056529F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Lucia.be</w:t>
                </w:r>
                <w:r w:rsidRPr="00C46B35">
                  <w:rPr>
                    <w:rFonts w:ascii="Arial" w:hAnsi="Arial" w:cs="Arial"/>
                    <w:sz w:val="20"/>
                    <w:szCs w:val="20"/>
                  </w:rPr>
                  <w:t>@culiacan.tecnm.m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x</w:t>
                </w:r>
              </w:p>
            </w:tc>
          </w:sdtContent>
        </w:sdt>
        <w:tc>
          <w:tcPr>
            <w:tcW w:w="1134" w:type="dxa"/>
            <w:shd w:val="clear" w:color="auto" w:fill="D9D9D9"/>
            <w:vAlign w:val="center"/>
          </w:tcPr>
          <w:p w14:paraId="25E05F64" w14:textId="77777777" w:rsidR="0056529F" w:rsidRPr="00DA6764" w:rsidRDefault="0056529F" w:rsidP="0056529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A6764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  <w:p w14:paraId="2BB83940" w14:textId="77777777" w:rsidR="0056529F" w:rsidRPr="00DA6764" w:rsidRDefault="0056529F" w:rsidP="0056529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A6764">
              <w:rPr>
                <w:rFonts w:ascii="Arial" w:hAnsi="Arial" w:cs="Arial"/>
                <w:b/>
                <w:sz w:val="20"/>
                <w:szCs w:val="20"/>
              </w:rPr>
              <w:t>y/o Celular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Celuar"/>
            <w:tag w:val="Celuar"/>
            <w:id w:val="77343512"/>
            <w:lock w:val="sdtLocked"/>
            <w:placeholder>
              <w:docPart w:val="CB0EC5F29D684291BED7DA6492919642"/>
            </w:placeholder>
          </w:sdtPr>
          <w:sdtContent>
            <w:tc>
              <w:tcPr>
                <w:tcW w:w="3399" w:type="dxa"/>
                <w:gridSpan w:val="2"/>
                <w:vAlign w:val="center"/>
              </w:tcPr>
              <w:p w14:paraId="55790F63" w14:textId="32B405EA" w:rsidR="0056529F" w:rsidRPr="00BF1FA4" w:rsidRDefault="00C46B35" w:rsidP="0056529F">
                <w:pPr>
                  <w:pStyle w:val="Encabezado"/>
                  <w:tabs>
                    <w:tab w:val="clear" w:pos="4419"/>
                    <w:tab w:val="clear" w:pos="883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6671830482</w:t>
                </w:r>
              </w:p>
            </w:tc>
          </w:sdtContent>
        </w:sdt>
      </w:tr>
    </w:tbl>
    <w:p w14:paraId="3BE41B10" w14:textId="77777777" w:rsidR="0056529F" w:rsidRPr="00BF1FA4" w:rsidRDefault="0056529F" w:rsidP="0056529F">
      <w:pPr>
        <w:spacing w:after="100" w:afterAutospacing="1" w:line="240" w:lineRule="auto"/>
        <w:jc w:val="both"/>
        <w:rPr>
          <w:rFonts w:ascii="Arial" w:hAnsi="Arial" w:cs="Arial"/>
          <w:color w:val="0000FF"/>
          <w:sz w:val="10"/>
          <w:szCs w:val="10"/>
        </w:rPr>
      </w:pPr>
    </w:p>
    <w:p w14:paraId="38EF049D" w14:textId="77777777" w:rsidR="00BF1FA4" w:rsidRPr="00BF1FA4" w:rsidRDefault="00BF1FA4">
      <w:pPr>
        <w:spacing w:after="0" w:line="240" w:lineRule="auto"/>
        <w:rPr>
          <w:rFonts w:ascii="Arial" w:hAnsi="Arial" w:cs="Arial"/>
          <w:b/>
          <w:color w:val="C45911" w:themeColor="accent2" w:themeShade="BF"/>
          <w:sz w:val="24"/>
          <w:szCs w:val="20"/>
        </w:rPr>
      </w:pPr>
      <w:r w:rsidRPr="00BF1FA4">
        <w:rPr>
          <w:rFonts w:ascii="Arial" w:hAnsi="Arial" w:cs="Arial"/>
          <w:b/>
          <w:color w:val="C45911" w:themeColor="accent2" w:themeShade="BF"/>
          <w:sz w:val="24"/>
          <w:szCs w:val="20"/>
        </w:rPr>
        <w:br w:type="page"/>
      </w:r>
    </w:p>
    <w:p w14:paraId="4490BFAB" w14:textId="77777777" w:rsidR="00834F9A" w:rsidRPr="00BF1FA4" w:rsidRDefault="00834F9A" w:rsidP="007F7227">
      <w:pPr>
        <w:numPr>
          <w:ilvl w:val="0"/>
          <w:numId w:val="3"/>
        </w:numPr>
        <w:spacing w:after="0" w:line="240" w:lineRule="auto"/>
        <w:ind w:left="-284" w:hanging="283"/>
        <w:jc w:val="center"/>
        <w:rPr>
          <w:rFonts w:ascii="Arial" w:hAnsi="Arial" w:cs="Arial"/>
          <w:b/>
          <w:color w:val="C45911" w:themeColor="accent2" w:themeShade="BF"/>
          <w:sz w:val="24"/>
          <w:szCs w:val="20"/>
        </w:rPr>
      </w:pPr>
      <w:r w:rsidRPr="00BF1FA4">
        <w:rPr>
          <w:rFonts w:ascii="Arial" w:hAnsi="Arial" w:cs="Arial"/>
          <w:b/>
          <w:color w:val="C45911" w:themeColor="accent2" w:themeShade="BF"/>
          <w:sz w:val="24"/>
          <w:szCs w:val="20"/>
        </w:rPr>
        <w:lastRenderedPageBreak/>
        <w:t>DATOS DEL REPORTE PRELIMINAR</w:t>
      </w:r>
    </w:p>
    <w:p w14:paraId="0015EBA6" w14:textId="77777777" w:rsidR="00723ADA" w:rsidRPr="00BF1FA4" w:rsidRDefault="00723ADA" w:rsidP="00D15481">
      <w:pPr>
        <w:spacing w:after="0" w:line="240" w:lineRule="auto"/>
        <w:rPr>
          <w:rFonts w:ascii="Arial" w:hAnsi="Arial" w:cs="Arial"/>
          <w:b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98"/>
      </w:tblGrid>
      <w:tr w:rsidR="007F7227" w:rsidRPr="00BF1FA4" w14:paraId="2293BA99" w14:textId="77777777" w:rsidTr="36E42E2F">
        <w:trPr>
          <w:trHeight w:val="285"/>
        </w:trPr>
        <w:tc>
          <w:tcPr>
            <w:tcW w:w="9998" w:type="dxa"/>
            <w:shd w:val="clear" w:color="auto" w:fill="D9D9D9" w:themeFill="background1" w:themeFillShade="D9"/>
          </w:tcPr>
          <w:p w14:paraId="63FE01B0" w14:textId="77777777" w:rsidR="005E2EDD" w:rsidRPr="00BF1FA4" w:rsidRDefault="00557CCD" w:rsidP="003C3521">
            <w:pPr>
              <w:numPr>
                <w:ilvl w:val="0"/>
                <w:numId w:val="9"/>
              </w:numPr>
              <w:spacing w:after="100" w:afterAutospacing="1" w:line="240" w:lineRule="auto"/>
              <w:ind w:left="346" w:hanging="346"/>
              <w:jc w:val="both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BF1FA4">
              <w:rPr>
                <w:rFonts w:ascii="Arial" w:hAnsi="Arial" w:cs="Arial"/>
                <w:b/>
                <w:color w:val="7030A0"/>
                <w:sz w:val="24"/>
                <w:szCs w:val="24"/>
              </w:rPr>
              <w:t>Objetivo del proyecto (Objetivo general)</w:t>
            </w:r>
          </w:p>
        </w:tc>
      </w:tr>
      <w:tr w:rsidR="005E2EDD" w:rsidRPr="00BF1FA4" w14:paraId="596F9F72" w14:textId="77777777" w:rsidTr="36E42E2F">
        <w:trPr>
          <w:trHeight w:val="52"/>
        </w:trPr>
        <w:tc>
          <w:tcPr>
            <w:tcW w:w="9998" w:type="dxa"/>
          </w:tcPr>
          <w:p w14:paraId="186A31C9" w14:textId="77777777" w:rsidR="00D851B8" w:rsidRPr="00BF1FA4" w:rsidRDefault="00D851B8" w:rsidP="00256FA0">
            <w:pPr>
              <w:spacing w:after="0" w:line="240" w:lineRule="auto"/>
              <w:jc w:val="both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BF1FA4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 xml:space="preserve"> El objetivo general debe describir en forma completa lo que se desea lograr con el trabajo.</w:t>
            </w:r>
          </w:p>
          <w:p w14:paraId="3D04BA52" w14:textId="77777777" w:rsidR="00E23EC7" w:rsidRPr="00BF1FA4" w:rsidRDefault="2A4E3AAF" w:rsidP="36E42E2F">
            <w:pPr>
              <w:spacing w:after="0" w:line="240" w:lineRule="auto"/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36E42E2F">
              <w:rPr>
                <w:rFonts w:ascii="Arial" w:hAnsi="Arial" w:cs="Arial"/>
                <w:i/>
                <w:iCs/>
                <w:color w:val="A6A6A6" w:themeColor="background1" w:themeShade="A6"/>
                <w:sz w:val="18"/>
                <w:szCs w:val="18"/>
              </w:rPr>
              <w:t xml:space="preserve">La redacción empieza con un verbo en infinitivo </w:t>
            </w:r>
            <w:r w:rsidR="160F6AB7" w:rsidRPr="36E42E2F">
              <w:rPr>
                <w:rFonts w:ascii="Arial" w:hAnsi="Arial" w:cs="Arial"/>
                <w:i/>
                <w:iCs/>
                <w:color w:val="A6A6A6" w:themeColor="background1" w:themeShade="A6"/>
                <w:sz w:val="18"/>
                <w:szCs w:val="18"/>
              </w:rPr>
              <w:t>y debe</w:t>
            </w:r>
            <w:r w:rsidRPr="36E42E2F">
              <w:rPr>
                <w:rFonts w:ascii="Arial" w:hAnsi="Arial" w:cs="Arial"/>
                <w:i/>
                <w:iCs/>
                <w:color w:val="A6A6A6" w:themeColor="background1" w:themeShade="A6"/>
                <w:sz w:val="18"/>
                <w:szCs w:val="18"/>
              </w:rPr>
              <w:t xml:space="preserve"> responder a las siguientes preguntas, ¿Qué?, ¿Cómo?, ¿Para qué?, ¿Bajo qué condiciones?, ¿Cuándo?, ¿Qué desarrollará?, con ¿qué fin?</w:t>
            </w:r>
          </w:p>
          <w:sdt>
            <w:sdtPr>
              <w:rPr>
                <w:rFonts w:ascii="Arial" w:hAnsi="Arial" w:cs="Arial"/>
                <w:b/>
                <w:color w:val="808080"/>
                <w:sz w:val="20"/>
              </w:rPr>
              <w:alias w:val="Objetivo General"/>
              <w:tag w:val="Objetivo General"/>
              <w:id w:val="2065982909"/>
              <w:lock w:val="sdtLocked"/>
              <w:placeholder>
                <w:docPart w:val="954E4C48C22D4E89AA94DC94A867ED8F"/>
              </w:placeholder>
              <w:showingPlcHdr/>
            </w:sdtPr>
            <w:sdtContent>
              <w:p w14:paraId="796CAE82" w14:textId="77777777" w:rsidR="005E2EDD" w:rsidRPr="00BF1FA4" w:rsidRDefault="002243AB" w:rsidP="0056529F">
                <w:pPr>
                  <w:spacing w:after="0" w:line="240" w:lineRule="auto"/>
                  <w:jc w:val="both"/>
                  <w:rPr>
                    <w:rFonts w:ascii="Arial" w:hAnsi="Arial" w:cs="Arial"/>
                    <w:b/>
                    <w:color w:val="808080"/>
                    <w:sz w:val="20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  <w:b/>
                    <w:color w:val="000000" w:themeColor="text1"/>
                    <w:sz w:val="24"/>
                    <w:szCs w:val="24"/>
                  </w:rPr>
                  <w:t>Haga clic aquí para escribir texto.</w:t>
                </w:r>
              </w:p>
            </w:sdtContent>
          </w:sdt>
        </w:tc>
      </w:tr>
      <w:tr w:rsidR="007F7227" w:rsidRPr="00BF1FA4" w14:paraId="2996AC5B" w14:textId="77777777" w:rsidTr="36E42E2F">
        <w:trPr>
          <w:trHeight w:val="52"/>
        </w:trPr>
        <w:tc>
          <w:tcPr>
            <w:tcW w:w="9998" w:type="dxa"/>
            <w:shd w:val="clear" w:color="auto" w:fill="D9D9D9" w:themeFill="background1" w:themeFillShade="D9"/>
          </w:tcPr>
          <w:p w14:paraId="2A44B9BF" w14:textId="77777777" w:rsidR="002751EF" w:rsidRPr="00BF1FA4" w:rsidRDefault="00FB5570" w:rsidP="008B368A">
            <w:pPr>
              <w:numPr>
                <w:ilvl w:val="0"/>
                <w:numId w:val="9"/>
              </w:numPr>
              <w:spacing w:after="100" w:afterAutospacing="1" w:line="240" w:lineRule="auto"/>
              <w:ind w:left="459" w:hanging="459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BF1FA4">
              <w:rPr>
                <w:rFonts w:ascii="Arial" w:hAnsi="Arial" w:cs="Arial"/>
                <w:b/>
                <w:color w:val="7030A0"/>
                <w:sz w:val="24"/>
                <w:szCs w:val="24"/>
              </w:rPr>
              <w:t>Objetivos específicos:</w:t>
            </w:r>
          </w:p>
        </w:tc>
      </w:tr>
      <w:tr w:rsidR="002751EF" w:rsidRPr="00BF1FA4" w14:paraId="55887B16" w14:textId="77777777" w:rsidTr="36E42E2F">
        <w:trPr>
          <w:trHeight w:val="52"/>
        </w:trPr>
        <w:tc>
          <w:tcPr>
            <w:tcW w:w="9998" w:type="dxa"/>
          </w:tcPr>
          <w:p w14:paraId="145EDBFA" w14:textId="77777777" w:rsidR="00C330F0" w:rsidRPr="00BF1FA4" w:rsidRDefault="00D851B8" w:rsidP="00D851B8">
            <w:pPr>
              <w:spacing w:after="0" w:line="240" w:lineRule="auto"/>
              <w:jc w:val="both"/>
              <w:rPr>
                <w:rFonts w:ascii="Arial" w:hAnsi="Arial" w:cs="Arial"/>
                <w:i/>
                <w:color w:val="A6A6A6" w:themeColor="background1" w:themeShade="A6"/>
                <w:sz w:val="20"/>
              </w:rPr>
            </w:pPr>
            <w:r w:rsidRPr="00BF1FA4">
              <w:rPr>
                <w:rFonts w:ascii="Arial" w:hAnsi="Arial" w:cs="Arial"/>
                <w:i/>
                <w:color w:val="A6A6A6" w:themeColor="background1" w:themeShade="A6"/>
                <w:sz w:val="20"/>
              </w:rPr>
              <w:t xml:space="preserve"> </w:t>
            </w:r>
            <w:r w:rsidRPr="00BF1FA4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Los objetivos específicos deben ser medibles, alcanzables y cuantitativos para que sean evaluables y congruentes con el objetivo general y así mismo deben ser identificables con los resultados que se esperan del</w:t>
            </w:r>
            <w:r w:rsidR="00FB5570" w:rsidRPr="00BF1FA4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 xml:space="preserve"> proyecto; tienen</w:t>
            </w:r>
            <w:r w:rsidRPr="00BF1FA4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 xml:space="preserve"> la misma estructura que el objetivo general, con la diferencia de que éstos determinan la secuencia en forma ordenada y sistemática para lograr el objetivo general. Con un mínimo de tres y un máximo de cinco objetivos específicos. </w:t>
            </w:r>
          </w:p>
          <w:sdt>
            <w:sdtPr>
              <w:rPr>
                <w:rFonts w:ascii="Arial" w:hAnsi="Arial" w:cs="Arial"/>
                <w:b/>
                <w:color w:val="0000FF"/>
                <w:sz w:val="20"/>
                <w:szCs w:val="24"/>
              </w:rPr>
              <w:alias w:val="Objetivo específico1"/>
              <w:tag w:val="Objetivo específico1"/>
              <w:id w:val="1954825934"/>
              <w:lock w:val="sdtLocked"/>
              <w:placeholder>
                <w:docPart w:val="F9C387CC21F54FB5BA632DD08228BDFC"/>
              </w:placeholder>
              <w:showingPlcHdr/>
            </w:sdtPr>
            <w:sdtContent>
              <w:p w14:paraId="1629D326" w14:textId="77777777" w:rsidR="00D851B8" w:rsidRPr="00BF1FA4" w:rsidRDefault="00557CCD" w:rsidP="00D851B8">
                <w:pPr>
                  <w:pStyle w:val="Prrafodelista"/>
                  <w:numPr>
                    <w:ilvl w:val="0"/>
                    <w:numId w:val="12"/>
                  </w:numPr>
                  <w:spacing w:after="0" w:line="240" w:lineRule="auto"/>
                  <w:jc w:val="both"/>
                  <w:rPr>
                    <w:rFonts w:ascii="Arial" w:hAnsi="Arial" w:cs="Arial"/>
                    <w:b/>
                    <w:color w:val="0000FF"/>
                    <w:sz w:val="20"/>
                    <w:szCs w:val="24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  <w:b/>
                    <w:color w:val="000000" w:themeColor="text1"/>
                    <w:sz w:val="24"/>
                    <w:szCs w:val="24"/>
                  </w:rPr>
                  <w:t>Haga clic aquí para escribir texto.</w:t>
                </w:r>
              </w:p>
            </w:sdtContent>
          </w:sdt>
          <w:sdt>
            <w:sdtPr>
              <w:rPr>
                <w:rStyle w:val="Textodelmarcadordeposicin"/>
                <w:rFonts w:ascii="Arial" w:hAnsi="Arial" w:cs="Arial"/>
                <w:color w:val="000000" w:themeColor="text1"/>
                <w:sz w:val="24"/>
              </w:rPr>
              <w:alias w:val="Objetivo específico2"/>
              <w:tag w:val="Objetivo específico2"/>
              <w:id w:val="-1308699551"/>
              <w:lock w:val="sdtLocked"/>
              <w:placeholder>
                <w:docPart w:val="4D79E37E774E48AEA87CD917EC819CAB"/>
              </w:placeholder>
              <w:showingPlcHdr/>
            </w:sdtPr>
            <w:sdtContent>
              <w:p w14:paraId="5D961DAA" w14:textId="77777777" w:rsidR="00D851B8" w:rsidRPr="00BF1FA4" w:rsidRDefault="00557CCD" w:rsidP="00D851B8">
                <w:pPr>
                  <w:pStyle w:val="Prrafodelista"/>
                  <w:numPr>
                    <w:ilvl w:val="0"/>
                    <w:numId w:val="12"/>
                  </w:numPr>
                  <w:spacing w:after="0" w:line="240" w:lineRule="auto"/>
                  <w:jc w:val="both"/>
                  <w:rPr>
                    <w:rStyle w:val="Textodelmarcadordeposicin"/>
                    <w:rFonts w:ascii="Arial" w:hAnsi="Arial" w:cs="Arial"/>
                    <w:color w:val="000000" w:themeColor="text1"/>
                    <w:sz w:val="24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  <w:b/>
                    <w:color w:val="000000" w:themeColor="text1"/>
                    <w:sz w:val="24"/>
                    <w:szCs w:val="24"/>
                  </w:rPr>
                  <w:t>Haga clic aquí para escribir texto.</w:t>
                </w:r>
              </w:p>
            </w:sdtContent>
          </w:sdt>
          <w:sdt>
            <w:sdtPr>
              <w:rPr>
                <w:rStyle w:val="Textodelmarcadordeposicin"/>
                <w:rFonts w:ascii="Arial" w:hAnsi="Arial" w:cs="Arial"/>
                <w:color w:val="000000" w:themeColor="text1"/>
                <w:sz w:val="24"/>
              </w:rPr>
              <w:alias w:val="Objetivo específico3"/>
              <w:tag w:val="Objetivo específico3"/>
              <w:id w:val="-398975726"/>
              <w:lock w:val="sdtLocked"/>
              <w:placeholder>
                <w:docPart w:val="E21BF7255F0440F68E4DC2F75C020A23"/>
              </w:placeholder>
              <w:showingPlcHdr/>
            </w:sdtPr>
            <w:sdtContent>
              <w:p w14:paraId="62FCD9D3" w14:textId="77777777" w:rsidR="00D851B8" w:rsidRPr="00BF1FA4" w:rsidRDefault="00557CCD" w:rsidP="00D851B8">
                <w:pPr>
                  <w:pStyle w:val="Prrafodelista"/>
                  <w:numPr>
                    <w:ilvl w:val="0"/>
                    <w:numId w:val="12"/>
                  </w:numPr>
                  <w:spacing w:after="0" w:line="240" w:lineRule="auto"/>
                  <w:jc w:val="both"/>
                  <w:rPr>
                    <w:rStyle w:val="Textodelmarcadordeposicin"/>
                    <w:rFonts w:ascii="Arial" w:hAnsi="Arial" w:cs="Arial"/>
                    <w:color w:val="000000" w:themeColor="text1"/>
                    <w:sz w:val="24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  <w:b/>
                    <w:color w:val="000000" w:themeColor="text1"/>
                    <w:sz w:val="24"/>
                    <w:szCs w:val="24"/>
                  </w:rPr>
                  <w:t>Haga clic aquí para escribir texto.</w:t>
                </w:r>
              </w:p>
            </w:sdtContent>
          </w:sdt>
          <w:sdt>
            <w:sdtPr>
              <w:rPr>
                <w:rStyle w:val="Textodelmarcadordeposicin"/>
                <w:rFonts w:ascii="Arial" w:hAnsi="Arial" w:cs="Arial"/>
                <w:color w:val="000000" w:themeColor="text1"/>
                <w:sz w:val="24"/>
              </w:rPr>
              <w:alias w:val="Objetivo específico4"/>
              <w:tag w:val="Objetivo específico4"/>
              <w:id w:val="-1766528581"/>
              <w:placeholder>
                <w:docPart w:val="A6631A2CC9934B4795AEE5D597565131"/>
              </w:placeholder>
              <w:showingPlcHdr/>
            </w:sdtPr>
            <w:sdtContent>
              <w:p w14:paraId="193D500B" w14:textId="77777777" w:rsidR="00D851B8" w:rsidRPr="00BF1FA4" w:rsidRDefault="00557CCD" w:rsidP="00D851B8">
                <w:pPr>
                  <w:pStyle w:val="Prrafodelista"/>
                  <w:numPr>
                    <w:ilvl w:val="0"/>
                    <w:numId w:val="12"/>
                  </w:numPr>
                  <w:spacing w:after="0" w:line="240" w:lineRule="auto"/>
                  <w:jc w:val="both"/>
                  <w:rPr>
                    <w:rStyle w:val="Textodelmarcadordeposicin"/>
                    <w:rFonts w:ascii="Arial" w:hAnsi="Arial" w:cs="Arial"/>
                    <w:color w:val="000000" w:themeColor="text1"/>
                    <w:sz w:val="24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  <w:b/>
                    <w:color w:val="000000" w:themeColor="text1"/>
                    <w:sz w:val="24"/>
                    <w:szCs w:val="24"/>
                  </w:rPr>
                  <w:t>Haga clic aquí para escribir texto.</w:t>
                </w:r>
              </w:p>
            </w:sdtContent>
          </w:sdt>
          <w:sdt>
            <w:sdtPr>
              <w:rPr>
                <w:rStyle w:val="Textodelmarcadordeposicin"/>
                <w:rFonts w:ascii="Arial" w:hAnsi="Arial" w:cs="Arial"/>
                <w:color w:val="000000" w:themeColor="text1"/>
                <w:sz w:val="24"/>
              </w:rPr>
              <w:alias w:val="Objetivo específico5"/>
              <w:tag w:val="Objetivo específico5"/>
              <w:id w:val="299048158"/>
              <w:placeholder>
                <w:docPart w:val="D84B4ABC344F4E3B9C7FD3C7A56BF958"/>
              </w:placeholder>
              <w:showingPlcHdr/>
            </w:sdtPr>
            <w:sdtContent>
              <w:p w14:paraId="6034680C" w14:textId="77777777" w:rsidR="00D851B8" w:rsidRPr="00BF1FA4" w:rsidRDefault="00557CCD" w:rsidP="00D851B8">
                <w:pPr>
                  <w:pStyle w:val="Prrafodelista"/>
                  <w:numPr>
                    <w:ilvl w:val="0"/>
                    <w:numId w:val="12"/>
                  </w:numPr>
                  <w:spacing w:after="0" w:line="240" w:lineRule="auto"/>
                  <w:jc w:val="both"/>
                  <w:rPr>
                    <w:rFonts w:ascii="Arial" w:hAnsi="Arial" w:cs="Arial"/>
                    <w:b/>
                    <w:color w:val="0000FF"/>
                    <w:sz w:val="20"/>
                    <w:szCs w:val="24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  <w:b/>
                    <w:color w:val="000000" w:themeColor="text1"/>
                    <w:sz w:val="24"/>
                    <w:szCs w:val="24"/>
                  </w:rPr>
                  <w:t>Haga clic aquí para escribir texto.</w:t>
                </w:r>
              </w:p>
            </w:sdtContent>
          </w:sdt>
        </w:tc>
      </w:tr>
      <w:tr w:rsidR="007F7227" w:rsidRPr="00BF1FA4" w14:paraId="05AADF1D" w14:textId="77777777" w:rsidTr="36E42E2F">
        <w:trPr>
          <w:trHeight w:val="271"/>
        </w:trPr>
        <w:tc>
          <w:tcPr>
            <w:tcW w:w="9998" w:type="dxa"/>
            <w:shd w:val="clear" w:color="auto" w:fill="D9D9D9" w:themeFill="background1" w:themeFillShade="D9"/>
            <w:vAlign w:val="center"/>
          </w:tcPr>
          <w:p w14:paraId="6FE6D5F4" w14:textId="77777777" w:rsidR="002751EF" w:rsidRPr="00BF1FA4" w:rsidRDefault="002751EF" w:rsidP="008B368A">
            <w:pPr>
              <w:numPr>
                <w:ilvl w:val="0"/>
                <w:numId w:val="9"/>
              </w:numPr>
              <w:spacing w:after="100" w:afterAutospacing="1" w:line="240" w:lineRule="auto"/>
              <w:ind w:left="459" w:hanging="459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BF1FA4">
              <w:rPr>
                <w:rFonts w:ascii="Arial" w:hAnsi="Arial" w:cs="Arial"/>
                <w:b/>
                <w:color w:val="7030A0"/>
                <w:sz w:val="24"/>
                <w:szCs w:val="24"/>
              </w:rPr>
              <w:t>Delimitación del proyecto: (Alcance)</w:t>
            </w:r>
          </w:p>
        </w:tc>
      </w:tr>
      <w:tr w:rsidR="00256FA0" w:rsidRPr="00BF1FA4" w14:paraId="2A3CCC05" w14:textId="77777777" w:rsidTr="36E42E2F">
        <w:trPr>
          <w:trHeight w:val="97"/>
        </w:trPr>
        <w:tc>
          <w:tcPr>
            <w:tcW w:w="9998" w:type="dxa"/>
            <w:shd w:val="clear" w:color="auto" w:fill="auto"/>
          </w:tcPr>
          <w:p w14:paraId="073E1D8D" w14:textId="77777777" w:rsidR="00256FA0" w:rsidRPr="00BF1FA4" w:rsidRDefault="003C3521" w:rsidP="00557CCD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color w:val="C45911" w:themeColor="accent2" w:themeShade="BF"/>
                <w:sz w:val="20"/>
                <w:szCs w:val="24"/>
              </w:rPr>
            </w:pPr>
            <w:r w:rsidRPr="00BF1FA4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Especificar sus alcances en tiempo y espacio. El alcance en tiempo queda determinado por un periodo de cuatro meses como mínimo y máximo seis meses, debiendo cumplir con un total de 500 horas. El alcance en espacio indica la circunscripción de una población o muestra determinada del proyecto. Así mismo al tratarse de proyectos de desarrollo y mejoramiento se deberá especificar el área funcional, física y técnica, donde se desarrollará el proyecto</w:t>
            </w:r>
            <w:r w:rsidRPr="00BF1FA4">
              <w:rPr>
                <w:rFonts w:ascii="Arial" w:hAnsi="Arial" w:cs="Arial"/>
                <w:i/>
                <w:color w:val="C45911" w:themeColor="accent2" w:themeShade="BF"/>
                <w:sz w:val="20"/>
              </w:rPr>
              <w:t>.</w:t>
            </w:r>
          </w:p>
          <w:sdt>
            <w:sdtPr>
              <w:rPr>
                <w:rFonts w:ascii="Arial" w:hAnsi="Arial" w:cs="Arial"/>
                <w:b/>
                <w:color w:val="0000FF"/>
                <w:sz w:val="20"/>
                <w:szCs w:val="24"/>
              </w:rPr>
              <w:alias w:val="Delimitación"/>
              <w:tag w:val="Delimitación"/>
              <w:id w:val="-1083600792"/>
              <w:lock w:val="sdtLocked"/>
              <w:placeholder>
                <w:docPart w:val="A5FF6431267B4859BE137CEB06B70586"/>
              </w:placeholder>
              <w:showingPlcHdr/>
            </w:sdtPr>
            <w:sdtContent>
              <w:p w14:paraId="75005EAB" w14:textId="77777777" w:rsidR="00256FA0" w:rsidRPr="00BF1FA4" w:rsidRDefault="00557CCD" w:rsidP="00256FA0">
                <w:pPr>
                  <w:spacing w:after="100" w:afterAutospacing="1" w:line="240" w:lineRule="auto"/>
                  <w:jc w:val="both"/>
                  <w:rPr>
                    <w:rFonts w:ascii="Arial" w:hAnsi="Arial" w:cs="Arial"/>
                    <w:b/>
                    <w:color w:val="0000FF"/>
                    <w:sz w:val="20"/>
                    <w:szCs w:val="24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  <w:b/>
                    <w:color w:val="000000" w:themeColor="text1"/>
                    <w:sz w:val="24"/>
                    <w:szCs w:val="24"/>
                  </w:rPr>
                  <w:t>Haga clic aquí para escribir texto.</w:t>
                </w:r>
              </w:p>
            </w:sdtContent>
          </w:sdt>
        </w:tc>
      </w:tr>
      <w:tr w:rsidR="007F7227" w:rsidRPr="00BF1FA4" w14:paraId="31CEDA9B" w14:textId="77777777" w:rsidTr="36E42E2F">
        <w:trPr>
          <w:trHeight w:val="97"/>
        </w:trPr>
        <w:tc>
          <w:tcPr>
            <w:tcW w:w="9998" w:type="dxa"/>
            <w:shd w:val="clear" w:color="auto" w:fill="D9D9D9" w:themeFill="background1" w:themeFillShade="D9"/>
          </w:tcPr>
          <w:p w14:paraId="796BA611" w14:textId="77777777" w:rsidR="005E2EDD" w:rsidRPr="00BF1FA4" w:rsidRDefault="005E2EDD" w:rsidP="008B368A">
            <w:pPr>
              <w:numPr>
                <w:ilvl w:val="0"/>
                <w:numId w:val="9"/>
              </w:numPr>
              <w:spacing w:after="100" w:afterAutospacing="1" w:line="240" w:lineRule="auto"/>
              <w:ind w:left="459" w:hanging="459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BF1FA4">
              <w:rPr>
                <w:rFonts w:ascii="Arial" w:hAnsi="Arial" w:cs="Arial"/>
                <w:b/>
                <w:color w:val="7030A0"/>
                <w:sz w:val="24"/>
                <w:szCs w:val="24"/>
              </w:rPr>
              <w:t>J</w:t>
            </w:r>
            <w:r w:rsidR="00C330F0" w:rsidRPr="00BF1FA4">
              <w:rPr>
                <w:rFonts w:ascii="Arial" w:hAnsi="Arial" w:cs="Arial"/>
                <w:b/>
                <w:color w:val="7030A0"/>
                <w:sz w:val="24"/>
                <w:szCs w:val="24"/>
              </w:rPr>
              <w:t>ustificación:</w:t>
            </w:r>
          </w:p>
        </w:tc>
      </w:tr>
      <w:tr w:rsidR="005E2EDD" w:rsidRPr="00BF1FA4" w14:paraId="5A380BE2" w14:textId="77777777" w:rsidTr="36E42E2F">
        <w:trPr>
          <w:trHeight w:val="52"/>
        </w:trPr>
        <w:tc>
          <w:tcPr>
            <w:tcW w:w="9998" w:type="dxa"/>
          </w:tcPr>
          <w:p w14:paraId="67A52CAB" w14:textId="77777777" w:rsidR="005E2EDD" w:rsidRPr="00BF1FA4" w:rsidRDefault="00D851B8" w:rsidP="00557CCD">
            <w:pPr>
              <w:spacing w:after="0" w:line="240" w:lineRule="auto"/>
              <w:jc w:val="both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BF1FA4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Son las razones teóricas, prácticas y metodológicas que fundamentan el desarrollo del proyecto. La justificación del proyecto normalmente incluye tres puntos: 1. La importancia del proyecto, 2. Las implicaciones que pueden tener los resultados, y 3. Los beneficios de los resultados.</w:t>
            </w:r>
          </w:p>
          <w:sdt>
            <w:sdtPr>
              <w:rPr>
                <w:rFonts w:ascii="Arial" w:hAnsi="Arial" w:cs="Arial"/>
                <w:color w:val="C45911" w:themeColor="accent2" w:themeShade="BF"/>
                <w:sz w:val="20"/>
              </w:rPr>
              <w:alias w:val="Justificación"/>
              <w:tag w:val="Justificación"/>
              <w:id w:val="2091663578"/>
              <w:lock w:val="sdtLocked"/>
              <w:placeholder>
                <w:docPart w:val="730EBA5FF0924539AC1578F41AA120E5"/>
              </w:placeholder>
              <w:showingPlcHdr/>
            </w:sdtPr>
            <w:sdtContent>
              <w:p w14:paraId="46AF9D72" w14:textId="77777777" w:rsidR="00557CCD" w:rsidRPr="00BF1FA4" w:rsidRDefault="00557CCD" w:rsidP="00557CCD">
                <w:pPr>
                  <w:spacing w:after="0" w:line="240" w:lineRule="auto"/>
                  <w:jc w:val="both"/>
                  <w:rPr>
                    <w:rFonts w:ascii="Arial" w:hAnsi="Arial" w:cs="Arial"/>
                    <w:color w:val="C45911" w:themeColor="accent2" w:themeShade="BF"/>
                    <w:sz w:val="20"/>
                  </w:rPr>
                </w:pPr>
                <w:r w:rsidRPr="00BF1FA4">
                  <w:rPr>
                    <w:rStyle w:val="Textodelmarcadordeposicin"/>
                    <w:rFonts w:ascii="Arial" w:hAnsi="Arial" w:cs="Arial"/>
                    <w:b/>
                    <w:color w:val="000000" w:themeColor="text1"/>
                    <w:sz w:val="24"/>
                    <w:szCs w:val="24"/>
                  </w:rPr>
                  <w:t>Haga clic aquí para escribir texto.</w:t>
                </w:r>
              </w:p>
            </w:sdtContent>
          </w:sdt>
        </w:tc>
      </w:tr>
    </w:tbl>
    <w:p w14:paraId="332CC567" w14:textId="77777777" w:rsidR="00F27A03" w:rsidRPr="00BF1FA4" w:rsidRDefault="00F27A03">
      <w:pPr>
        <w:rPr>
          <w:rFonts w:ascii="Arial" w:hAnsi="Arial" w:cs="Arial"/>
        </w:rPr>
      </w:pPr>
      <w:r w:rsidRPr="00BF1FA4">
        <w:rPr>
          <w:rFonts w:ascii="Arial" w:hAnsi="Arial" w:cs="Arial"/>
        </w:rPr>
        <w:br w:type="page"/>
      </w:r>
    </w:p>
    <w:tbl>
      <w:tblPr>
        <w:tblW w:w="94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1"/>
      </w:tblGrid>
      <w:tr w:rsidR="004D5618" w:rsidRPr="00BF1FA4" w14:paraId="5CE4F1FE" w14:textId="77777777" w:rsidTr="00F27A03">
        <w:trPr>
          <w:trHeight w:val="52"/>
        </w:trPr>
        <w:tc>
          <w:tcPr>
            <w:tcW w:w="9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9DD443" w14:textId="77777777" w:rsidR="004D5618" w:rsidRPr="00BF1FA4" w:rsidRDefault="00074CAF" w:rsidP="00C330F0">
            <w:pPr>
              <w:numPr>
                <w:ilvl w:val="0"/>
                <w:numId w:val="9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BF1FA4">
              <w:rPr>
                <w:rFonts w:ascii="Arial" w:hAnsi="Arial" w:cs="Arial"/>
                <w:b/>
                <w:color w:val="7030A0"/>
                <w:sz w:val="24"/>
                <w:szCs w:val="24"/>
              </w:rPr>
              <w:lastRenderedPageBreak/>
              <w:t>Cronograma preliminar de actividades</w:t>
            </w:r>
          </w:p>
        </w:tc>
      </w:tr>
    </w:tbl>
    <w:p w14:paraId="56248D71" w14:textId="77777777" w:rsidR="0048497D" w:rsidRPr="002F0269" w:rsidRDefault="0048497D" w:rsidP="0056529F">
      <w:pPr>
        <w:spacing w:before="60" w:after="60"/>
        <w:ind w:right="-882"/>
        <w:rPr>
          <w:rFonts w:ascii="Arial" w:hAnsi="Arial" w:cs="Arial"/>
          <w:bCs/>
          <w:color w:val="333333"/>
          <w:sz w:val="8"/>
          <w:u w:val="single"/>
        </w:rPr>
      </w:pPr>
    </w:p>
    <w:tbl>
      <w:tblPr>
        <w:tblStyle w:val="Tablaconcuadrcula"/>
        <w:tblW w:w="6560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307"/>
        <w:gridCol w:w="3724"/>
        <w:gridCol w:w="472"/>
        <w:gridCol w:w="472"/>
        <w:gridCol w:w="472"/>
        <w:gridCol w:w="473"/>
        <w:gridCol w:w="477"/>
        <w:gridCol w:w="473"/>
        <w:gridCol w:w="473"/>
        <w:gridCol w:w="473"/>
        <w:gridCol w:w="473"/>
        <w:gridCol w:w="473"/>
        <w:gridCol w:w="479"/>
        <w:gridCol w:w="473"/>
        <w:gridCol w:w="473"/>
        <w:gridCol w:w="473"/>
        <w:gridCol w:w="475"/>
        <w:gridCol w:w="447"/>
      </w:tblGrid>
      <w:tr w:rsidR="0048497D" w:rsidRPr="00B67D40" w14:paraId="3F6F3C7C" w14:textId="77777777" w:rsidTr="00A93DF1">
        <w:tc>
          <w:tcPr>
            <w:tcW w:w="2762" w:type="pct"/>
            <w:gridSpan w:val="7"/>
          </w:tcPr>
          <w:p w14:paraId="5352FEAB" w14:textId="77777777" w:rsidR="0048497D" w:rsidRPr="006D5F37" w:rsidRDefault="0048497D" w:rsidP="00A93DF1">
            <w:pPr>
              <w:spacing w:before="60" w:after="60"/>
              <w:ind w:right="-8"/>
              <w:jc w:val="right"/>
              <w:rPr>
                <w:rFonts w:ascii="Arial" w:hAnsi="Arial" w:cs="Arial"/>
                <w:b/>
                <w:bCs/>
                <w:color w:val="A6A6A6" w:themeColor="background1" w:themeShade="A6"/>
              </w:rPr>
            </w:pPr>
            <w:r w:rsidRPr="006D5F37">
              <w:rPr>
                <w:rFonts w:ascii="Arial" w:hAnsi="Arial" w:cs="Arial"/>
                <w:b/>
                <w:bCs/>
                <w:color w:val="000000" w:themeColor="text1"/>
              </w:rPr>
              <w:t>Evaluación y Seguimientos</w:t>
            </w:r>
          </w:p>
        </w:tc>
        <w:tc>
          <w:tcPr>
            <w:tcW w:w="204" w:type="pct"/>
            <w:shd w:val="clear" w:color="auto" w:fill="0070C0"/>
          </w:tcPr>
          <w:p w14:paraId="3200BF10" w14:textId="77777777" w:rsidR="0048497D" w:rsidRPr="00B67D40" w:rsidRDefault="0048497D" w:rsidP="00A93DF1">
            <w:pPr>
              <w:spacing w:before="60" w:after="60"/>
              <w:ind w:right="-882" w:hanging="92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67D40">
              <w:rPr>
                <w:rFonts w:ascii="Arial" w:hAnsi="Arial" w:cs="Arial"/>
                <w:b/>
                <w:bCs/>
                <w:color w:val="FFFFFF" w:themeColor="background1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º</w:t>
            </w:r>
          </w:p>
        </w:tc>
        <w:tc>
          <w:tcPr>
            <w:tcW w:w="1023" w:type="pct"/>
            <w:gridSpan w:val="5"/>
          </w:tcPr>
          <w:p w14:paraId="61AE9397" w14:textId="77777777" w:rsidR="0048497D" w:rsidRPr="006D5F37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04" w:type="pct"/>
            <w:shd w:val="clear" w:color="auto" w:fill="92D050"/>
          </w:tcPr>
          <w:p w14:paraId="0160EC57" w14:textId="77777777" w:rsidR="0048497D" w:rsidRPr="00B67D40" w:rsidRDefault="0048497D" w:rsidP="00A93DF1">
            <w:pPr>
              <w:spacing w:before="60" w:after="60"/>
              <w:ind w:right="-882" w:hanging="129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</w:t>
            </w:r>
            <w:r w:rsidRPr="00B67D40">
              <w:rPr>
                <w:rFonts w:ascii="Arial" w:hAnsi="Arial" w:cs="Arial"/>
                <w:b/>
                <w:bCs/>
                <w:color w:val="FFFFFF" w:themeColor="background1"/>
              </w:rPr>
              <w:t>2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ª</w:t>
            </w:r>
          </w:p>
        </w:tc>
        <w:tc>
          <w:tcPr>
            <w:tcW w:w="613" w:type="pct"/>
            <w:gridSpan w:val="3"/>
          </w:tcPr>
          <w:p w14:paraId="7E5768F8" w14:textId="77777777" w:rsidR="0048497D" w:rsidRPr="006D5F37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4" w:type="pct"/>
            <w:shd w:val="clear" w:color="auto" w:fill="FFC000"/>
          </w:tcPr>
          <w:p w14:paraId="7A62E81B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67D40">
              <w:rPr>
                <w:rFonts w:ascii="Arial" w:hAnsi="Arial" w:cs="Arial"/>
                <w:b/>
                <w:bCs/>
                <w:color w:val="FFFFFF" w:themeColor="background1"/>
              </w:rPr>
              <w:t>3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ª</w:t>
            </w:r>
          </w:p>
        </w:tc>
      </w:tr>
      <w:tr w:rsidR="0048497D" w:rsidRPr="00B67D40" w14:paraId="1D2E94DD" w14:textId="77777777" w:rsidTr="00A93DF1">
        <w:tc>
          <w:tcPr>
            <w:tcW w:w="1740" w:type="pct"/>
            <w:gridSpan w:val="2"/>
          </w:tcPr>
          <w:p w14:paraId="29703172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45EF1">
              <w:rPr>
                <w:rFonts w:ascii="Arial" w:hAnsi="Arial" w:cs="Arial"/>
                <w:b/>
                <w:bCs/>
                <w:color w:val="002060"/>
                <w:u w:val="single"/>
              </w:rPr>
              <w:t>Actividades</w:t>
            </w:r>
            <w:r w:rsidRPr="00B67D4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</w:t>
            </w:r>
            <w:r w:rsidRPr="00145EF1">
              <w:rPr>
                <w:rFonts w:ascii="Arial" w:hAnsi="Arial" w:cs="Arial"/>
                <w:b/>
                <w:bCs/>
                <w:i/>
                <w:color w:val="000000" w:themeColor="text1"/>
              </w:rPr>
              <w:t>Semanas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center"/>
          </w:tcPr>
          <w:p w14:paraId="5025B86E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center"/>
          </w:tcPr>
          <w:p w14:paraId="522141E1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2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center"/>
          </w:tcPr>
          <w:p w14:paraId="60E9407C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3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center"/>
          </w:tcPr>
          <w:p w14:paraId="6F5BB687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4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2C763EF2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5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4F59A4F4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6</w:t>
            </w:r>
          </w:p>
        </w:tc>
        <w:tc>
          <w:tcPr>
            <w:tcW w:w="20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19F2B7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7</w:t>
            </w:r>
          </w:p>
        </w:tc>
        <w:tc>
          <w:tcPr>
            <w:tcW w:w="20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7813AA9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8</w:t>
            </w:r>
          </w:p>
        </w:tc>
        <w:tc>
          <w:tcPr>
            <w:tcW w:w="20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3B4399E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9</w:t>
            </w:r>
          </w:p>
        </w:tc>
        <w:tc>
          <w:tcPr>
            <w:tcW w:w="20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131C2B" w14:textId="77777777" w:rsidR="0048497D" w:rsidRPr="00B67D40" w:rsidRDefault="0048497D" w:rsidP="00A93DF1">
            <w:pPr>
              <w:spacing w:before="60" w:after="60"/>
              <w:ind w:right="-882" w:hanging="108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10</w:t>
            </w:r>
          </w:p>
        </w:tc>
        <w:tc>
          <w:tcPr>
            <w:tcW w:w="206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C2C792E" w14:textId="77777777" w:rsidR="0048497D" w:rsidRPr="00B67D40" w:rsidRDefault="0048497D" w:rsidP="00A93DF1">
            <w:pPr>
              <w:spacing w:before="60" w:after="60"/>
              <w:ind w:right="-882" w:hanging="108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11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131D890" w14:textId="77777777" w:rsidR="0048497D" w:rsidRPr="00B67D40" w:rsidRDefault="0048497D" w:rsidP="00A93DF1">
            <w:pPr>
              <w:spacing w:before="60" w:after="60"/>
              <w:ind w:right="-882" w:hanging="108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12</w:t>
            </w:r>
          </w:p>
        </w:tc>
        <w:tc>
          <w:tcPr>
            <w:tcW w:w="20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04DFA16" w14:textId="77777777" w:rsidR="0048497D" w:rsidRPr="00B67D40" w:rsidRDefault="0048497D" w:rsidP="00A93DF1">
            <w:pPr>
              <w:spacing w:before="60" w:after="60"/>
              <w:ind w:right="-882" w:hanging="107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13</w:t>
            </w:r>
          </w:p>
        </w:tc>
        <w:tc>
          <w:tcPr>
            <w:tcW w:w="20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A7FD570" w14:textId="77777777" w:rsidR="0048497D" w:rsidRPr="00B67D40" w:rsidRDefault="0048497D" w:rsidP="00A93DF1">
            <w:pPr>
              <w:spacing w:before="60" w:after="60"/>
              <w:ind w:right="-882" w:hanging="107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14</w:t>
            </w:r>
          </w:p>
        </w:tc>
        <w:tc>
          <w:tcPr>
            <w:tcW w:w="20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52C136A" w14:textId="77777777" w:rsidR="0048497D" w:rsidRPr="00B67D40" w:rsidRDefault="0048497D" w:rsidP="00A93DF1">
            <w:pPr>
              <w:spacing w:before="60" w:after="60"/>
              <w:ind w:right="-882" w:hanging="108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15</w:t>
            </w: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26F196B0" w14:textId="77777777" w:rsidR="0048497D" w:rsidRPr="00B67D4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B67D40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16</w:t>
            </w:r>
          </w:p>
        </w:tc>
      </w:tr>
      <w:tr w:rsidR="0048497D" w14:paraId="244C19E9" w14:textId="77777777" w:rsidTr="00A93DF1">
        <w:tc>
          <w:tcPr>
            <w:tcW w:w="133" w:type="pct"/>
          </w:tcPr>
          <w:p w14:paraId="1F119B3C" w14:textId="77777777" w:rsidR="0048497D" w:rsidRPr="00145EF1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2060"/>
                <w:sz w:val="28"/>
              </w:rPr>
            </w:pPr>
            <w:r w:rsidRPr="00145EF1">
              <w:rPr>
                <w:rFonts w:ascii="Arial" w:hAnsi="Arial" w:cs="Arial"/>
                <w:b/>
                <w:bCs/>
                <w:color w:val="002060"/>
                <w:sz w:val="28"/>
              </w:rPr>
              <w:t>1</w:t>
            </w:r>
          </w:p>
        </w:tc>
        <w:sdt>
          <w:sdtPr>
            <w:rPr>
              <w:rStyle w:val="Estilo2"/>
            </w:rPr>
            <w:alias w:val="Nombre Actividad 1"/>
            <w:tag w:val="Nombre Actividad 1"/>
            <w:id w:val="1990287535"/>
            <w:lock w:val="sdtLocked"/>
            <w:placeholder>
              <w:docPart w:val="711D7FFDC33F4834801D90187E37300B"/>
            </w:placeholder>
            <w:showingPlcHdr/>
            <w15:color w:val="0000FF"/>
          </w:sdtPr>
          <w:sdtEndPr>
            <w:rPr>
              <w:rStyle w:val="Estilo5"/>
              <w:rFonts w:ascii="Calibri" w:hAnsi="Calibri"/>
              <w:b w:val="0"/>
              <w:color w:val="0070C0"/>
            </w:rPr>
          </w:sdtEndPr>
          <w:sdtContent>
            <w:tc>
              <w:tcPr>
                <w:tcW w:w="1608" w:type="pct"/>
                <w:tcBorders>
                  <w:right w:val="single" w:sz="4" w:space="0" w:color="auto"/>
                </w:tcBorders>
              </w:tcPr>
              <w:p w14:paraId="017D0213" w14:textId="77777777" w:rsidR="0048497D" w:rsidRPr="00C35900" w:rsidRDefault="0048497D" w:rsidP="0048497D">
                <w:pPr>
                  <w:spacing w:before="60" w:after="60"/>
                  <w:ind w:right="32"/>
                  <w:rPr>
                    <w:rFonts w:ascii="Arial Narrow" w:hAnsi="Arial Narrow" w:cs="Arial"/>
                    <w:bCs/>
                    <w:color w:val="A6A6A6" w:themeColor="background1" w:themeShade="A6"/>
                    <w:sz w:val="18"/>
                  </w:rPr>
                </w:pPr>
                <w:r w:rsidRPr="000173E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4"/>
            </w:rPr>
            <w:id w:val="13928564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uto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14:paraId="33C54C00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-12307629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14:paraId="33015F37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-8651350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14:paraId="56AE7D56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-17707617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14:paraId="7F0B1ED9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2231139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8AB61D1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-13429273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uto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11D479DA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5526730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uto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1F535B64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5004773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uto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5BE5D1D6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5833487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uto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1AAFD5A9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-8571912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uto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66A482D8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4560006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uto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503C7920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-14445324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uto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3AFFA69A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-16941448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uto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7CA743F3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19173529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uto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37E6B198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-17572737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5" w:type="pct"/>
                <w:tcBorders>
                  <w:top w:val="single" w:sz="4" w:space="0" w:color="auto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2837F8D9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4"/>
            </w:rPr>
            <w:id w:val="-13568861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06527481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4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497D" w14:paraId="60D02BB5" w14:textId="77777777" w:rsidTr="00A93DF1">
        <w:tc>
          <w:tcPr>
            <w:tcW w:w="133" w:type="pct"/>
          </w:tcPr>
          <w:p w14:paraId="168AB718" w14:textId="77777777" w:rsidR="0048497D" w:rsidRPr="00145EF1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2060"/>
                <w:sz w:val="28"/>
              </w:rPr>
            </w:pPr>
            <w:r w:rsidRPr="00145EF1">
              <w:rPr>
                <w:rFonts w:ascii="Arial" w:hAnsi="Arial" w:cs="Arial"/>
                <w:b/>
                <w:bCs/>
                <w:color w:val="002060"/>
                <w:sz w:val="28"/>
              </w:rPr>
              <w:t>2</w:t>
            </w:r>
          </w:p>
        </w:tc>
        <w:sdt>
          <w:sdtPr>
            <w:rPr>
              <w:rStyle w:val="Estilo4"/>
            </w:rPr>
            <w:alias w:val="Nombre Actividad 2"/>
            <w:tag w:val="Nombre Actividad 2"/>
            <w:id w:val="1900394643"/>
            <w:lock w:val="sdtLocked"/>
            <w:placeholder>
              <w:docPart w:val="A84E3A522F024A58BBFEAA21DD1B6738"/>
            </w:placeholder>
            <w:showingPlcHdr/>
            <w15:color w:val="008000"/>
          </w:sdtPr>
          <w:sdtContent>
            <w:tc>
              <w:tcPr>
                <w:tcW w:w="1608" w:type="pct"/>
                <w:tcBorders>
                  <w:right w:val="single" w:sz="4" w:space="0" w:color="auto"/>
                </w:tcBorders>
              </w:tcPr>
              <w:p w14:paraId="629ED714" w14:textId="77777777" w:rsidR="0048497D" w:rsidRPr="00C35900" w:rsidRDefault="0048497D" w:rsidP="0048497D">
                <w:pPr>
                  <w:spacing w:before="60" w:after="60"/>
                  <w:ind w:right="32"/>
                  <w:rPr>
                    <w:rFonts w:ascii="Arial Narrow" w:hAnsi="Arial Narrow" w:cs="Arial"/>
                    <w:bCs/>
                    <w:color w:val="A6A6A6" w:themeColor="background1" w:themeShade="A6"/>
                    <w:sz w:val="18"/>
                  </w:rPr>
                </w:pPr>
                <w:r w:rsidRPr="000173E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6"/>
            </w:rPr>
            <w:id w:val="13718036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02ADFF6C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-14456143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682C8DF3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1578945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104E9A92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-4113987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328C7DC0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1418622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52C0F6C1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3148439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4FC7394E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-608711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28EE5475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-17457915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5A2ACE4A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-19123826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3738D928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-8136479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1AEF9911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2598788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74CFEA3A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-9090004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6759B718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-16690952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77D1EFA7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-7824209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4BE3D500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18465918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5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7E6F3A3C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6"/>
            </w:rPr>
            <w:id w:val="11117125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0C1A1CD1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6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497D" w14:paraId="36363704" w14:textId="77777777" w:rsidTr="00A93DF1">
        <w:tc>
          <w:tcPr>
            <w:tcW w:w="133" w:type="pct"/>
          </w:tcPr>
          <w:p w14:paraId="2D2997EC" w14:textId="77777777" w:rsidR="0048497D" w:rsidRPr="00145EF1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2060"/>
                <w:sz w:val="28"/>
              </w:rPr>
            </w:pPr>
            <w:r w:rsidRPr="00145EF1">
              <w:rPr>
                <w:rFonts w:ascii="Arial" w:hAnsi="Arial" w:cs="Arial"/>
                <w:b/>
                <w:bCs/>
                <w:color w:val="002060"/>
                <w:sz w:val="28"/>
              </w:rPr>
              <w:t>3</w:t>
            </w:r>
          </w:p>
        </w:tc>
        <w:sdt>
          <w:sdtPr>
            <w:rPr>
              <w:rStyle w:val="Estilo11"/>
            </w:rPr>
            <w:alias w:val="Nombre Actividad 3"/>
            <w:tag w:val="Nombre Actividad 3"/>
            <w:id w:val="-34118560"/>
            <w:lock w:val="sdtLocked"/>
            <w:placeholder>
              <w:docPart w:val="0E2783BF14E64429A16201C078DACCA6"/>
            </w:placeholder>
            <w:showingPlcHdr/>
            <w15:color w:val="993300"/>
          </w:sdtPr>
          <w:sdtEndPr>
            <w:rPr>
              <w:rStyle w:val="Fuentedeprrafopredeter"/>
              <w:rFonts w:ascii="Calibri" w:hAnsi="Calibri" w:cs="Arial"/>
              <w:b w:val="0"/>
              <w:bCs/>
              <w:color w:val="A6A6A6" w:themeColor="background1" w:themeShade="A6"/>
              <w:sz w:val="18"/>
            </w:rPr>
          </w:sdtEndPr>
          <w:sdtContent>
            <w:tc>
              <w:tcPr>
                <w:tcW w:w="1608" w:type="pct"/>
                <w:tcBorders>
                  <w:right w:val="single" w:sz="4" w:space="0" w:color="auto"/>
                </w:tcBorders>
              </w:tcPr>
              <w:p w14:paraId="2FB5F20E" w14:textId="77777777" w:rsidR="0048497D" w:rsidRPr="00C35900" w:rsidRDefault="0048497D" w:rsidP="0048497D">
                <w:pPr>
                  <w:spacing w:before="60" w:after="60"/>
                  <w:ind w:right="32"/>
                  <w:rPr>
                    <w:rFonts w:ascii="Arial Narrow" w:hAnsi="Arial Narrow" w:cs="Arial"/>
                    <w:bCs/>
                    <w:color w:val="A6A6A6" w:themeColor="background1" w:themeShade="A6"/>
                    <w:sz w:val="18"/>
                  </w:rPr>
                </w:pPr>
                <w:r w:rsidRPr="000173E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7"/>
            </w:rPr>
            <w:id w:val="-6984654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7213DB33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17025878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7ECD24BE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-14074527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1F07788C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-6506712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7CA85F82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-9865522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6264F775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4836733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56763FCF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6462576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117ACF27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-19661119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2F69D4AD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14981481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0A10AB98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8680224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3C93A948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-20895312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07D1F871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-5685702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1D34ACE4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18529949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08D97641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12789852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199A63C6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14233846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5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52F25355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7"/>
            </w:rPr>
            <w:id w:val="-16651641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3573CAC2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7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497D" w14:paraId="48E7D590" w14:textId="77777777" w:rsidTr="00A93DF1">
        <w:tc>
          <w:tcPr>
            <w:tcW w:w="133" w:type="pct"/>
          </w:tcPr>
          <w:p w14:paraId="58E95351" w14:textId="77777777" w:rsidR="0048497D" w:rsidRPr="00145EF1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2060"/>
                <w:sz w:val="28"/>
              </w:rPr>
            </w:pPr>
            <w:r w:rsidRPr="00145EF1">
              <w:rPr>
                <w:rFonts w:ascii="Arial" w:hAnsi="Arial" w:cs="Arial"/>
                <w:b/>
                <w:bCs/>
                <w:color w:val="002060"/>
                <w:sz w:val="28"/>
              </w:rPr>
              <w:t>4</w:t>
            </w:r>
          </w:p>
        </w:tc>
        <w:sdt>
          <w:sdtPr>
            <w:rPr>
              <w:rStyle w:val="Estilo12"/>
            </w:rPr>
            <w:alias w:val="Nombre Actividad 4"/>
            <w:tag w:val="Nombre Actividad 4"/>
            <w:id w:val="-1276246104"/>
            <w:lock w:val="sdtLocked"/>
            <w:placeholder>
              <w:docPart w:val="BE7985E7E875450EBC5F6FEF23FF7B73"/>
            </w:placeholder>
            <w:showingPlcHdr/>
            <w15:color w:val="800080"/>
          </w:sdtPr>
          <w:sdtEndPr>
            <w:rPr>
              <w:rStyle w:val="Fuentedeprrafopredeter"/>
              <w:rFonts w:ascii="Calibri" w:hAnsi="Calibri" w:cs="Arial"/>
              <w:b w:val="0"/>
              <w:bCs/>
              <w:color w:val="A6A6A6" w:themeColor="background1" w:themeShade="A6"/>
              <w:sz w:val="18"/>
            </w:rPr>
          </w:sdtEndPr>
          <w:sdtContent>
            <w:tc>
              <w:tcPr>
                <w:tcW w:w="1608" w:type="pct"/>
                <w:tcBorders>
                  <w:right w:val="single" w:sz="4" w:space="0" w:color="auto"/>
                </w:tcBorders>
              </w:tcPr>
              <w:p w14:paraId="0A2E337B" w14:textId="77777777" w:rsidR="0048497D" w:rsidRPr="00C35900" w:rsidRDefault="0048497D" w:rsidP="0048497D">
                <w:pPr>
                  <w:spacing w:before="60" w:after="60"/>
                  <w:ind w:right="32"/>
                  <w:rPr>
                    <w:rFonts w:ascii="Arial Narrow" w:hAnsi="Arial Narrow" w:cs="Arial"/>
                    <w:bCs/>
                    <w:color w:val="A6A6A6" w:themeColor="background1" w:themeShade="A6"/>
                    <w:sz w:val="18"/>
                  </w:rPr>
                </w:pPr>
                <w:r w:rsidRPr="000173E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8"/>
            </w:rPr>
            <w:id w:val="-13394558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29799C20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-5576246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39673212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-10631766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46F8AA17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-16178278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4CA20E1E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4394283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000485F8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-17430964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4894323E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4527528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7858425F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16462412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6CF73A02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-9557224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63795689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-12829564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40F9B0B1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16750680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45FC57DB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7915649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7CC3596D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14207502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6D4AA7E0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147355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64173130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6649034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5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68C6DF2B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8"/>
            </w:rPr>
            <w:id w:val="3640217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306C6191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8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497D" w14:paraId="4B31D882" w14:textId="77777777" w:rsidTr="00A93DF1">
        <w:tc>
          <w:tcPr>
            <w:tcW w:w="133" w:type="pct"/>
          </w:tcPr>
          <w:p w14:paraId="00F8BFA5" w14:textId="77777777" w:rsidR="0048497D" w:rsidRPr="00145EF1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2060"/>
                <w:sz w:val="28"/>
              </w:rPr>
            </w:pPr>
            <w:r w:rsidRPr="00145EF1">
              <w:rPr>
                <w:rFonts w:ascii="Arial" w:hAnsi="Arial" w:cs="Arial"/>
                <w:b/>
                <w:bCs/>
                <w:color w:val="002060"/>
                <w:sz w:val="28"/>
              </w:rPr>
              <w:t>5</w:t>
            </w:r>
          </w:p>
        </w:tc>
        <w:sdt>
          <w:sdtPr>
            <w:rPr>
              <w:rStyle w:val="Estilo14"/>
            </w:rPr>
            <w:alias w:val="Nombre Actividad 5"/>
            <w:tag w:val="Nombre Actividad 5"/>
            <w:id w:val="-1305622058"/>
            <w:lock w:val="sdtLocked"/>
            <w:placeholder>
              <w:docPart w:val="1A4C7C4DB6AA467684EDC1DD4A13154F"/>
            </w:placeholder>
            <w:showingPlcHdr/>
            <w15:color w:val="993300"/>
          </w:sdtPr>
          <w:sdtEndPr>
            <w:rPr>
              <w:rStyle w:val="Fuentedeprrafopredeter"/>
              <w:rFonts w:ascii="Calibri" w:hAnsi="Calibri" w:cs="Arial"/>
              <w:b w:val="0"/>
              <w:bCs/>
              <w:color w:val="A6A6A6" w:themeColor="background1" w:themeShade="A6"/>
              <w:sz w:val="18"/>
            </w:rPr>
          </w:sdtEndPr>
          <w:sdtContent>
            <w:tc>
              <w:tcPr>
                <w:tcW w:w="1608" w:type="pct"/>
                <w:tcBorders>
                  <w:right w:val="single" w:sz="4" w:space="0" w:color="auto"/>
                </w:tcBorders>
              </w:tcPr>
              <w:p w14:paraId="61DCD79C" w14:textId="77777777" w:rsidR="0048497D" w:rsidRPr="00C35900" w:rsidRDefault="0048497D" w:rsidP="0048497D">
                <w:pPr>
                  <w:spacing w:before="60" w:after="60"/>
                  <w:ind w:right="32"/>
                  <w:rPr>
                    <w:rFonts w:ascii="Arial Narrow" w:hAnsi="Arial Narrow" w:cs="Arial"/>
                    <w:bCs/>
                    <w:color w:val="A6A6A6" w:themeColor="background1" w:themeShade="A6"/>
                    <w:sz w:val="18"/>
                  </w:rPr>
                </w:pPr>
                <w:r w:rsidRPr="000173E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9"/>
            </w:rPr>
            <w:id w:val="-17851784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70485E20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6174207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234FF0DB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310405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4CD7C585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19315049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0CC14F7E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9036831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6F1355E2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2367089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53D2B962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17195042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561ECF39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9036108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7700A9C0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7936750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6F7D281A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20107085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2F78694E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7942979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396C928E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2399487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153F146D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11275523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2FFF4DF9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10822540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705F2205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14836980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5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0CA90E7C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9"/>
            </w:rPr>
            <w:id w:val="-20961594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4C9D577B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9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497D" w14:paraId="6F78B8FB" w14:textId="77777777" w:rsidTr="00A93DF1">
        <w:tc>
          <w:tcPr>
            <w:tcW w:w="133" w:type="pct"/>
          </w:tcPr>
          <w:p w14:paraId="524BD05D" w14:textId="77777777" w:rsidR="0048497D" w:rsidRPr="00145EF1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2060"/>
                <w:sz w:val="28"/>
              </w:rPr>
            </w:pPr>
            <w:r w:rsidRPr="00145EF1">
              <w:rPr>
                <w:rFonts w:ascii="Arial" w:hAnsi="Arial" w:cs="Arial"/>
                <w:b/>
                <w:bCs/>
                <w:color w:val="002060"/>
                <w:sz w:val="28"/>
              </w:rPr>
              <w:t>6</w:t>
            </w:r>
          </w:p>
        </w:tc>
        <w:sdt>
          <w:sdtPr>
            <w:rPr>
              <w:rStyle w:val="NombreActividad1Car"/>
              <w:rFonts w:ascii="Arial Narrow" w:hAnsi="Arial Narrow"/>
              <w:sz w:val="18"/>
            </w:rPr>
            <w:alias w:val="Nombre Actividad 6"/>
            <w:tag w:val="Nombre Actividad 6"/>
            <w:id w:val="-1515070858"/>
            <w:lock w:val="sdtLocked"/>
            <w:placeholder>
              <w:docPart w:val="0242F710127B4770AB3E72F1A05FFAF4"/>
            </w:placeholder>
            <w:showingPlcHdr/>
          </w:sdtPr>
          <w:sdtEndPr>
            <w:rPr>
              <w:rStyle w:val="Fuentedeprrafopredeter"/>
              <w:rFonts w:cs="Arial"/>
              <w:b w:val="0"/>
              <w:bCs/>
              <w:color w:val="A6A6A6" w:themeColor="background1" w:themeShade="A6"/>
            </w:rPr>
          </w:sdtEndPr>
          <w:sdtContent>
            <w:tc>
              <w:tcPr>
                <w:tcW w:w="1608" w:type="pct"/>
                <w:tcBorders>
                  <w:right w:val="single" w:sz="4" w:space="0" w:color="auto"/>
                </w:tcBorders>
              </w:tcPr>
              <w:p w14:paraId="41855128" w14:textId="77777777" w:rsidR="0048497D" w:rsidRPr="00C35900" w:rsidRDefault="0048497D" w:rsidP="0048497D">
                <w:pPr>
                  <w:spacing w:before="60" w:after="60"/>
                  <w:rPr>
                    <w:rFonts w:ascii="Arial Narrow" w:hAnsi="Arial Narrow" w:cs="Arial"/>
                    <w:bCs/>
                    <w:color w:val="A6A6A6" w:themeColor="background1" w:themeShade="A6"/>
                    <w:sz w:val="18"/>
                  </w:rPr>
                </w:pPr>
                <w:r w:rsidRPr="000173E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10"/>
            </w:rPr>
            <w:id w:val="14063411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32874F69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4876834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0BFE4DDB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7711304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35FD94D0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9837362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5C42C9A0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-9848555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093DE5B5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19266064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26A1F76B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-3983609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2E9D9339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11781634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6E25B2E4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-15408109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374CD615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9329433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19BDA3D8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-19190959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1B43627F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-18321397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0326717D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-16744849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74DC8998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2483947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4B978D79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-13646736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5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101B321A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0"/>
            </w:rPr>
            <w:id w:val="-7658542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6A6A6" w:themeColor="background1" w:themeShade="A6"/>
                  <w:right w:val="single" w:sz="4" w:space="0" w:color="auto"/>
                </w:tcBorders>
                <w:vAlign w:val="center"/>
              </w:tcPr>
              <w:p w14:paraId="7E5DCC6F" w14:textId="77777777" w:rsidR="0048497D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Cs/>
                    <w:color w:val="A6A6A6" w:themeColor="background1" w:themeShade="A6"/>
                  </w:rPr>
                </w:pPr>
                <w:r>
                  <w:rPr>
                    <w:rStyle w:val="Estilo10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497D" w:rsidRPr="00BA0620" w14:paraId="7FE5EA0A" w14:textId="77777777" w:rsidTr="00A93DF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5C5D" w14:textId="77777777" w:rsidR="0048497D" w:rsidRPr="00BA0620" w:rsidRDefault="0048497D" w:rsidP="00A93DF1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002060"/>
                <w:sz w:val="2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8"/>
              </w:rPr>
              <w:t>7</w:t>
            </w:r>
          </w:p>
        </w:tc>
        <w:sdt>
          <w:sdtPr>
            <w:rPr>
              <w:rStyle w:val="NombreActividad1Car"/>
              <w:rFonts w:ascii="Arial Narrow" w:hAnsi="Arial Narrow"/>
              <w:noProof/>
              <w:sz w:val="18"/>
            </w:rPr>
            <w:id w:val="-281648527"/>
            <w:lock w:val="sdtLocked"/>
            <w:placeholder>
              <w:docPart w:val="01E5F634B1E44A0FB50CE3D2AF4EAB3E"/>
            </w:placeholder>
            <w:showingPlcHdr/>
          </w:sdtPr>
          <w:sdtContent>
            <w:tc>
              <w:tcPr>
                <w:tcW w:w="1608" w:type="pct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69AD13E7" w14:textId="77777777" w:rsidR="0048497D" w:rsidRPr="00BA0620" w:rsidRDefault="0048497D" w:rsidP="0048497D">
                <w:pPr>
                  <w:spacing w:before="60" w:after="60"/>
                  <w:ind w:right="59"/>
                  <w:rPr>
                    <w:rFonts w:ascii="Arial" w:hAnsi="Arial" w:cs="Arial"/>
                    <w:bCs/>
                    <w:color w:val="002060"/>
                    <w:sz w:val="28"/>
                  </w:rPr>
                </w:pPr>
                <w:r w:rsidRPr="000173E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13"/>
            </w:rPr>
            <w:id w:val="-19719785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uto"/>
                  <w:right w:val="single" w:sz="4" w:space="0" w:color="A6A6A6" w:themeColor="background1" w:themeShade="A6"/>
                </w:tcBorders>
                <w:vAlign w:val="center"/>
              </w:tcPr>
              <w:p w14:paraId="2FE186FF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5021702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uto"/>
                  <w:right w:val="single" w:sz="4" w:space="0" w:color="A6A6A6" w:themeColor="background1" w:themeShade="A6"/>
                </w:tcBorders>
                <w:vAlign w:val="center"/>
              </w:tcPr>
              <w:p w14:paraId="7A04A4B2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1083961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uto"/>
                  <w:right w:val="single" w:sz="4" w:space="0" w:color="A6A6A6" w:themeColor="background1" w:themeShade="A6"/>
                </w:tcBorders>
                <w:vAlign w:val="center"/>
              </w:tcPr>
              <w:p w14:paraId="1F2F4C7C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-11831325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uto"/>
                  <w:right w:val="single" w:sz="4" w:space="0" w:color="A6A6A6" w:themeColor="background1" w:themeShade="A6"/>
                </w:tcBorders>
                <w:vAlign w:val="center"/>
              </w:tcPr>
              <w:p w14:paraId="7495E26C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-19771342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uto"/>
                </w:tcBorders>
                <w:vAlign w:val="center"/>
              </w:tcPr>
              <w:p w14:paraId="351C3DF9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-3591966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1782534D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-14140082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uto"/>
                  <w:right w:val="single" w:sz="4" w:space="0" w:color="A6A6A6" w:themeColor="background1" w:themeShade="A6"/>
                </w:tcBorders>
                <w:vAlign w:val="center"/>
              </w:tcPr>
              <w:p w14:paraId="7DC25C47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-14126133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uto"/>
                  <w:right w:val="single" w:sz="4" w:space="0" w:color="A6A6A6" w:themeColor="background1" w:themeShade="A6"/>
                </w:tcBorders>
                <w:vAlign w:val="center"/>
              </w:tcPr>
              <w:p w14:paraId="245B0F8C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2661870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uto"/>
                  <w:right w:val="single" w:sz="4" w:space="0" w:color="A6A6A6" w:themeColor="background1" w:themeShade="A6"/>
                </w:tcBorders>
                <w:vAlign w:val="center"/>
              </w:tcPr>
              <w:p w14:paraId="54703C29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14027937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uto"/>
                  <w:right w:val="single" w:sz="4" w:space="0" w:color="A6A6A6" w:themeColor="background1" w:themeShade="A6"/>
                </w:tcBorders>
                <w:vAlign w:val="center"/>
              </w:tcPr>
              <w:p w14:paraId="70C0C39D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-12101039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uto"/>
                </w:tcBorders>
                <w:vAlign w:val="center"/>
              </w:tcPr>
              <w:p w14:paraId="2E1D4C42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10020106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35033AF2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2667484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uto"/>
                  <w:right w:val="single" w:sz="4" w:space="0" w:color="A6A6A6" w:themeColor="background1" w:themeShade="A6"/>
                </w:tcBorders>
                <w:vAlign w:val="center"/>
              </w:tcPr>
              <w:p w14:paraId="57F92DE1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-20454331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4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uto"/>
                  <w:right w:val="single" w:sz="4" w:space="0" w:color="A6A6A6" w:themeColor="background1" w:themeShade="A6"/>
                </w:tcBorders>
                <w:vAlign w:val="center"/>
              </w:tcPr>
              <w:p w14:paraId="0D61F406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-19377444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5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uto"/>
                </w:tcBorders>
                <w:vAlign w:val="center"/>
              </w:tcPr>
              <w:p w14:paraId="01DB3126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13"/>
            </w:rPr>
            <w:id w:val="6319905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4" w:type="pct"/>
                <w:tcBorders>
                  <w:top w:val="single" w:sz="4" w:space="0" w:color="A6A6A6" w:themeColor="background1" w:themeShade="A6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0F91D4D" w14:textId="77777777" w:rsidR="0048497D" w:rsidRPr="00BA0620" w:rsidRDefault="0048497D" w:rsidP="00A93DF1">
                <w:pPr>
                  <w:spacing w:before="60" w:after="60"/>
                  <w:ind w:right="-882"/>
                  <w:rPr>
                    <w:rFonts w:ascii="Arial" w:hAnsi="Arial" w:cs="Arial"/>
                    <w:b/>
                    <w:bCs/>
                    <w:color w:val="002060"/>
                    <w:sz w:val="28"/>
                  </w:rPr>
                </w:pPr>
                <w:r>
                  <w:rPr>
                    <w:rStyle w:val="Estilo13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2507506" w14:textId="77777777" w:rsidR="00030AE9" w:rsidRPr="002F0269" w:rsidRDefault="00030AE9" w:rsidP="0056529F">
      <w:pPr>
        <w:spacing w:before="60" w:after="60"/>
        <w:ind w:right="-882"/>
        <w:rPr>
          <w:rFonts w:ascii="Arial" w:hAnsi="Arial" w:cs="Arial"/>
          <w:bCs/>
          <w:color w:val="333333"/>
          <w:sz w:val="8"/>
          <w:u w:val="single"/>
        </w:rPr>
      </w:pPr>
    </w:p>
    <w:tbl>
      <w:tblPr>
        <w:tblW w:w="95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3"/>
      </w:tblGrid>
      <w:tr w:rsidR="00030AE9" w:rsidRPr="00BF1FA4" w14:paraId="2A86C098" w14:textId="77777777" w:rsidTr="00F27A03">
        <w:trPr>
          <w:trHeight w:val="196"/>
        </w:trPr>
        <w:tc>
          <w:tcPr>
            <w:tcW w:w="9573" w:type="dxa"/>
            <w:shd w:val="clear" w:color="auto" w:fill="D9D9D9"/>
          </w:tcPr>
          <w:p w14:paraId="53A63687" w14:textId="77777777" w:rsidR="00030AE9" w:rsidRPr="00BF1FA4" w:rsidRDefault="00030AE9" w:rsidP="00C330F0">
            <w:pPr>
              <w:numPr>
                <w:ilvl w:val="0"/>
                <w:numId w:val="9"/>
              </w:numPr>
              <w:spacing w:after="100" w:afterAutospacing="1" w:line="240" w:lineRule="auto"/>
              <w:ind w:left="601" w:hanging="568"/>
              <w:jc w:val="both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BF1FA4">
              <w:rPr>
                <w:rFonts w:ascii="Arial" w:hAnsi="Arial" w:cs="Arial"/>
                <w:color w:val="7030A0"/>
              </w:rPr>
              <w:br w:type="page"/>
            </w:r>
            <w:r w:rsidRPr="00BF1FA4">
              <w:rPr>
                <w:rFonts w:ascii="Arial" w:hAnsi="Arial" w:cs="Arial"/>
                <w:b/>
                <w:color w:val="7030A0"/>
                <w:sz w:val="24"/>
                <w:szCs w:val="24"/>
              </w:rPr>
              <w:t>Descripción detallada de las actividades</w:t>
            </w:r>
          </w:p>
        </w:tc>
      </w:tr>
      <w:tr w:rsidR="00030AE9" w:rsidRPr="00BF1FA4" w14:paraId="785732EB" w14:textId="77777777" w:rsidTr="00F27A03">
        <w:trPr>
          <w:trHeight w:val="32"/>
        </w:trPr>
        <w:tc>
          <w:tcPr>
            <w:tcW w:w="9573" w:type="dxa"/>
          </w:tcPr>
          <w:p w14:paraId="0E97621C" w14:textId="77777777" w:rsidR="00030AE9" w:rsidRPr="00BF1FA4" w:rsidRDefault="00557CCD" w:rsidP="00557CCD">
            <w:pPr>
              <w:spacing w:after="100" w:afterAutospacing="1" w:line="240" w:lineRule="auto"/>
              <w:jc w:val="both"/>
              <w:rPr>
                <w:rFonts w:ascii="Arial" w:hAnsi="Arial" w:cs="Arial"/>
                <w:i/>
                <w:color w:val="808080" w:themeColor="background1" w:themeShade="80"/>
                <w:sz w:val="18"/>
              </w:rPr>
            </w:pPr>
            <w:r w:rsidRPr="00BF1FA4">
              <w:rPr>
                <w:rFonts w:ascii="Arial" w:hAnsi="Arial" w:cs="Arial"/>
                <w:i/>
                <w:color w:val="808080" w:themeColor="background1" w:themeShade="80"/>
                <w:sz w:val="18"/>
              </w:rPr>
              <w:t>En este apartado se deben especificar y detallar claramente las actividades a realizar durante la elaboración del proyecto, priorizándolas según su importancia. En la descripción de las actividades a realizar se indicarán las técnicas y las herramientas utilizadas durante el desarrollo del proyecto, deberán ser acorde a su cronograma de trabajo presentado y describiendo detalladamente cada una de las actividades. Responde a las siguientes preguntas ¿Cómo lo voy a realizar? ¿Con qué lo voy a realizar? ¿Qué metodología, método, procedimiento se utilizará? ¿Con quiénes y a quiénes se les aplicará y/o usará?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3597"/>
              <w:gridCol w:w="4753"/>
            </w:tblGrid>
            <w:tr w:rsidR="00557BFB" w:rsidRPr="00BF1FA4" w14:paraId="47917C95" w14:textId="77777777" w:rsidTr="003C25D8">
              <w:tc>
                <w:tcPr>
                  <w:tcW w:w="997" w:type="dxa"/>
                  <w:shd w:val="clear" w:color="auto" w:fill="D9D9D9" w:themeFill="background1" w:themeFillShade="D9"/>
                </w:tcPr>
                <w:p w14:paraId="609B8C4F" w14:textId="77777777" w:rsidR="00557BFB" w:rsidRPr="00557BFB" w:rsidRDefault="00557BFB" w:rsidP="00557BF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833C0B" w:themeColor="accent2" w:themeShade="80"/>
                      <w:sz w:val="18"/>
                    </w:rPr>
                  </w:pPr>
                  <w:r w:rsidRPr="00557BFB">
                    <w:rPr>
                      <w:rFonts w:ascii="Arial" w:hAnsi="Arial" w:cs="Arial"/>
                      <w:b/>
                      <w:color w:val="833C0B" w:themeColor="accent2" w:themeShade="80"/>
                      <w:sz w:val="18"/>
                    </w:rPr>
                    <w:t>No. de actividad</w:t>
                  </w:r>
                </w:p>
              </w:tc>
              <w:tc>
                <w:tcPr>
                  <w:tcW w:w="3597" w:type="dxa"/>
                  <w:shd w:val="clear" w:color="auto" w:fill="D9D9D9" w:themeFill="background1" w:themeFillShade="D9"/>
                </w:tcPr>
                <w:p w14:paraId="4A629F1F" w14:textId="77777777" w:rsidR="00557BFB" w:rsidRDefault="00557BFB" w:rsidP="00557BFB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833C0B" w:themeColor="accent2" w:themeShade="80"/>
                    </w:rPr>
                  </w:pPr>
                  <w:r w:rsidRPr="00BF1FA4">
                    <w:rPr>
                      <w:rFonts w:ascii="Arial" w:hAnsi="Arial" w:cs="Arial"/>
                      <w:b/>
                      <w:color w:val="833C0B" w:themeColor="accent2" w:themeShade="80"/>
                    </w:rPr>
                    <w:t>Descripción detallada</w:t>
                  </w:r>
                  <w:r>
                    <w:rPr>
                      <w:rFonts w:ascii="Arial" w:hAnsi="Arial" w:cs="Arial"/>
                      <w:b/>
                      <w:color w:val="833C0B" w:themeColor="accent2" w:themeShade="80"/>
                    </w:rPr>
                    <w:t xml:space="preserve"> de la</w:t>
                  </w:r>
                </w:p>
                <w:p w14:paraId="447F3BBB" w14:textId="77777777" w:rsidR="00557BFB" w:rsidRPr="00BF1FA4" w:rsidRDefault="00557BFB" w:rsidP="00557BFB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833C0B" w:themeColor="accent2" w:themeShade="80"/>
                    </w:rPr>
                  </w:pPr>
                  <w:r>
                    <w:rPr>
                      <w:rFonts w:ascii="Arial" w:hAnsi="Arial" w:cs="Arial"/>
                      <w:b/>
                      <w:color w:val="833C0B" w:themeColor="accent2" w:themeShade="80"/>
                    </w:rPr>
                    <w:t xml:space="preserve"> Actividad</w:t>
                  </w:r>
                </w:p>
              </w:tc>
              <w:tc>
                <w:tcPr>
                  <w:tcW w:w="4753" w:type="dxa"/>
                </w:tcPr>
                <w:p w14:paraId="60235C1C" w14:textId="77777777" w:rsidR="00557BFB" w:rsidRPr="00BF1FA4" w:rsidRDefault="00557BFB" w:rsidP="003C25D8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833C0B" w:themeColor="accent2" w:themeShade="80"/>
                    </w:rPr>
                  </w:pPr>
                  <w:r w:rsidRPr="003C25D8">
                    <w:rPr>
                      <w:rFonts w:ascii="Arial" w:hAnsi="Arial" w:cs="Arial"/>
                      <w:b/>
                      <w:color w:val="7030A0"/>
                    </w:rPr>
                    <w:t>Iniciando:</w:t>
                  </w:r>
                  <w:r w:rsidR="003C25D8" w:rsidRPr="003C25D8">
                    <w:rPr>
                      <w:rFonts w:ascii="Arial" w:hAnsi="Arial" w:cs="Arial"/>
                      <w:b/>
                      <w:color w:val="7030A0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b/>
                        <w:color w:val="833C0B" w:themeColor="accent2" w:themeShade="80"/>
                      </w:rPr>
                      <w:alias w:val="Fecha de Inicio de RESIDENCIA"/>
                      <w:tag w:val="Fecha de Inicio de RESIDENCIA"/>
                      <w:id w:val="591287639"/>
                      <w:lock w:val="sdtLocked"/>
                      <w:placeholder>
                        <w:docPart w:val="EFBF54CABFE2446AB90E3C4A574DCEF9"/>
                      </w:placeholder>
                      <w:showingPlcHdr/>
                      <w:date w:fullDate="2021-11-23T00:00:00Z">
                        <w:dateFormat w:val="dd/MM/yyyy"/>
                        <w:lid w:val="es-MX"/>
                        <w:storeMappedDataAs w:val="dateTime"/>
                        <w:calendar w:val="gregorian"/>
                      </w:date>
                    </w:sdtPr>
                    <w:sdtContent>
                      <w:r w:rsidR="003C25D8" w:rsidRPr="00FF4C7F">
                        <w:rPr>
                          <w:rStyle w:val="Textodelmarcadordeposicin"/>
                        </w:rPr>
                        <w:t>Haga clic aquí para escribir una fecha.</w:t>
                      </w:r>
                    </w:sdtContent>
                  </w:sdt>
                </w:p>
              </w:tc>
            </w:tr>
            <w:tr w:rsidR="00EF0D05" w:rsidRPr="00BF1FA4" w14:paraId="396F0807" w14:textId="77777777" w:rsidTr="00557BFB">
              <w:tc>
                <w:tcPr>
                  <w:tcW w:w="997" w:type="dxa"/>
                  <w:vAlign w:val="center"/>
                </w:tcPr>
                <w:p w14:paraId="336534E0" w14:textId="77777777" w:rsidR="00EF0D05" w:rsidRPr="003C25D8" w:rsidRDefault="00EF0D05" w:rsidP="00BF1FA4">
                  <w:pPr>
                    <w:spacing w:after="100" w:afterAutospacing="1" w:line="240" w:lineRule="auto"/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3C25D8">
                    <w:rPr>
                      <w:rFonts w:ascii="Arial" w:hAnsi="Arial" w:cs="Arial"/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350" w:type="dxa"/>
                  <w:gridSpan w:val="2"/>
                </w:tcPr>
                <w:sdt>
                  <w:sdtPr>
                    <w:rPr>
                      <w:rFonts w:ascii="Arial" w:hAnsi="Arial" w:cs="Arial"/>
                    </w:rPr>
                    <w:alias w:val="Actividad 1"/>
                    <w:tag w:val="Actividad 1"/>
                    <w:id w:val="-450473480"/>
                    <w:lock w:val="sdtLocked"/>
                    <w15:repeatingSection>
                      <w15:sectionTitle w:val="Actividad 1"/>
                      <w15:doNotAllowInsertDeleteSection w:val="1"/>
                    </w15:repeatingSection>
                  </w:sdtPr>
                  <w:sdtContent>
                    <w:sdt>
                      <w:sdtPr>
                        <w:rPr>
                          <w:rFonts w:ascii="Arial" w:hAnsi="Arial" w:cs="Arial"/>
                        </w:rPr>
                        <w:id w:val="-107584457"/>
                        <w:lock w:val="sdtLocked"/>
                        <w:placeholder>
                          <w:docPart w:val="5C6C1870B45640E1AA7AF4C810368C7F"/>
                        </w:placeholder>
                        <w:showingPlcHdr/>
                        <w15:repeatingSectionItem/>
                      </w:sdtPr>
                      <w:sdtContent>
                        <w:p w14:paraId="4CAA398F" w14:textId="77777777" w:rsidR="00EF0D05" w:rsidRPr="00BF1FA4" w:rsidRDefault="00EF0D05" w:rsidP="003C25D8">
                          <w:pPr>
                            <w:spacing w:after="100" w:afterAutospacing="1" w:line="240" w:lineRule="auto"/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BF1FA4">
                            <w:rPr>
                              <w:rStyle w:val="Textodelmarcadordeposicin"/>
                              <w:rFonts w:ascii="Arial" w:hAnsi="Arial" w:cs="Arial"/>
                              <w:color w:val="auto"/>
                            </w:rPr>
                            <w:t>Escriba cualquier contenido que desee que se repita, incluidos otros controles de contenido. También puede insertar este control en filas de tablas para repetir partes de una tabla.</w:t>
                          </w:r>
                        </w:p>
                      </w:sdtContent>
                    </w:sdt>
                  </w:sdtContent>
                </w:sdt>
              </w:tc>
            </w:tr>
            <w:tr w:rsidR="00EF0D05" w:rsidRPr="00BF1FA4" w14:paraId="6C0AFA08" w14:textId="77777777" w:rsidTr="00557BFB">
              <w:tc>
                <w:tcPr>
                  <w:tcW w:w="997" w:type="dxa"/>
                  <w:vAlign w:val="center"/>
                </w:tcPr>
                <w:p w14:paraId="7393CFA7" w14:textId="77777777" w:rsidR="00EF0D05" w:rsidRPr="003C25D8" w:rsidRDefault="00EF0D05" w:rsidP="00BF1FA4">
                  <w:pPr>
                    <w:spacing w:after="100" w:afterAutospacing="1" w:line="240" w:lineRule="auto"/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3C25D8">
                    <w:rPr>
                      <w:rFonts w:ascii="Arial" w:hAnsi="Arial" w:cs="Arial"/>
                      <w:b/>
                      <w:sz w:val="32"/>
                    </w:rPr>
                    <w:t>2</w:t>
                  </w:r>
                </w:p>
              </w:tc>
              <w:sdt>
                <w:sdtPr>
                  <w:rPr>
                    <w:rFonts w:ascii="Arial" w:hAnsi="Arial" w:cs="Arial"/>
                  </w:rPr>
                  <w:alias w:val="Actividad 2"/>
                  <w:tag w:val="Actividad 2"/>
                  <w:id w:val="106402525"/>
                  <w:lock w:val="sdtLocked"/>
                  <w15:repeatingSection>
                    <w15:doNotAllowInsertDeleteSection w:val="1"/>
                  </w15:repeatingSection>
                </w:sdtPr>
                <w:sdtContent>
                  <w:sdt>
                    <w:sdtPr>
                      <w:rPr>
                        <w:rFonts w:ascii="Arial" w:hAnsi="Arial" w:cs="Arial"/>
                      </w:rPr>
                      <w:id w:val="-513070322"/>
                      <w:lock w:val="sdtLocked"/>
                      <w:placeholder>
                        <w:docPart w:val="C03438D5F23B412EA829413F3E61ADE4"/>
                      </w:placeholder>
                      <w:showingPlcHdr/>
                      <w15:repeatingSectionItem/>
                    </w:sdtPr>
                    <w:sdtContent>
                      <w:tc>
                        <w:tcPr>
                          <w:tcW w:w="8350" w:type="dxa"/>
                          <w:gridSpan w:val="2"/>
                        </w:tcPr>
                        <w:p w14:paraId="08923514" w14:textId="77777777" w:rsidR="00EF0D05" w:rsidRPr="00BF1FA4" w:rsidRDefault="00EF0D05" w:rsidP="00557CCD">
                          <w:pPr>
                            <w:spacing w:after="100" w:afterAutospacing="1" w:line="240" w:lineRule="auto"/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BF1FA4">
                            <w:rPr>
                              <w:rStyle w:val="Textodelmarcadordeposicin"/>
                              <w:rFonts w:ascii="Arial" w:hAnsi="Arial" w:cs="Arial"/>
                              <w:color w:val="auto"/>
                            </w:rPr>
                            <w:t>Escriba cualquier contenido que desee que se repita, incluidos otros controles de contenido. También puede insertar este control en filas de tablas para repetir partes de una tabla.</w:t>
                          </w:r>
                        </w:p>
                      </w:tc>
                    </w:sdtContent>
                  </w:sdt>
                </w:sdtContent>
              </w:sdt>
            </w:tr>
            <w:tr w:rsidR="00EF0D05" w:rsidRPr="00BF1FA4" w14:paraId="637A7F28" w14:textId="77777777" w:rsidTr="00557BFB">
              <w:tc>
                <w:tcPr>
                  <w:tcW w:w="997" w:type="dxa"/>
                  <w:vAlign w:val="center"/>
                </w:tcPr>
                <w:p w14:paraId="7C2706D4" w14:textId="77777777" w:rsidR="00EF0D05" w:rsidRPr="003C25D8" w:rsidRDefault="00EF0D05" w:rsidP="00BF1FA4">
                  <w:pPr>
                    <w:spacing w:after="100" w:afterAutospacing="1" w:line="240" w:lineRule="auto"/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3C25D8">
                    <w:rPr>
                      <w:rFonts w:ascii="Arial" w:hAnsi="Arial" w:cs="Arial"/>
                      <w:b/>
                      <w:sz w:val="32"/>
                    </w:rPr>
                    <w:t>3</w:t>
                  </w:r>
                </w:p>
              </w:tc>
              <w:sdt>
                <w:sdtPr>
                  <w:rPr>
                    <w:rFonts w:ascii="Arial" w:hAnsi="Arial" w:cs="Arial"/>
                  </w:rPr>
                  <w:alias w:val="Actividad 3"/>
                  <w:tag w:val="Actividad 3"/>
                  <w:id w:val="-2001719332"/>
                  <w:lock w:val="sdtLocked"/>
                  <w15:repeatingSection>
                    <w15:doNotAllowInsertDeleteSection w:val="1"/>
                  </w15:repeatingSection>
                </w:sdtPr>
                <w:sdtContent>
                  <w:sdt>
                    <w:sdtPr>
                      <w:rPr>
                        <w:rFonts w:ascii="Arial" w:hAnsi="Arial" w:cs="Arial"/>
                      </w:rPr>
                      <w:id w:val="2050104227"/>
                      <w:lock w:val="sdtLocked"/>
                      <w:placeholder>
                        <w:docPart w:val="F8ABBA56D68D40048AC60B0635D1623E"/>
                      </w:placeholder>
                      <w:showingPlcHdr/>
                      <w15:repeatingSectionItem/>
                    </w:sdtPr>
                    <w:sdtContent>
                      <w:tc>
                        <w:tcPr>
                          <w:tcW w:w="8350" w:type="dxa"/>
                          <w:gridSpan w:val="2"/>
                        </w:tcPr>
                        <w:p w14:paraId="003DF206" w14:textId="77777777" w:rsidR="00EF0D05" w:rsidRPr="00BF1FA4" w:rsidRDefault="00EF0D05" w:rsidP="00557CCD">
                          <w:pPr>
                            <w:spacing w:after="100" w:afterAutospacing="1" w:line="240" w:lineRule="auto"/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BF1FA4">
                            <w:rPr>
                              <w:rStyle w:val="Textodelmarcadordeposicin"/>
                              <w:rFonts w:ascii="Arial" w:hAnsi="Arial" w:cs="Arial"/>
                              <w:color w:val="auto"/>
                            </w:rPr>
                            <w:t>Escriba cualquier contenido que desee que se repita, incluidos otros controles de contenido. También puede insertar este control en filas de tablas para repetir partes de una tabla.</w:t>
                          </w:r>
                        </w:p>
                      </w:tc>
                    </w:sdtContent>
                  </w:sdt>
                </w:sdtContent>
              </w:sdt>
            </w:tr>
            <w:tr w:rsidR="00EF0D05" w:rsidRPr="00BF1FA4" w14:paraId="1E2A28F6" w14:textId="77777777" w:rsidTr="00557BFB">
              <w:tc>
                <w:tcPr>
                  <w:tcW w:w="997" w:type="dxa"/>
                  <w:vAlign w:val="center"/>
                </w:tcPr>
                <w:p w14:paraId="6D6D1D76" w14:textId="77777777" w:rsidR="00EF0D05" w:rsidRPr="003C25D8" w:rsidRDefault="00EF0D05" w:rsidP="00BF1FA4">
                  <w:pPr>
                    <w:spacing w:after="100" w:afterAutospacing="1" w:line="240" w:lineRule="auto"/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3C25D8">
                    <w:rPr>
                      <w:rFonts w:ascii="Arial" w:hAnsi="Arial" w:cs="Arial"/>
                      <w:b/>
                      <w:sz w:val="32"/>
                    </w:rPr>
                    <w:t>4</w:t>
                  </w:r>
                </w:p>
              </w:tc>
              <w:sdt>
                <w:sdtPr>
                  <w:rPr>
                    <w:rFonts w:ascii="Arial" w:hAnsi="Arial" w:cs="Arial"/>
                  </w:rPr>
                  <w:alias w:val="Actividad 4"/>
                  <w:tag w:val="Actividad 4"/>
                  <w:id w:val="1296640997"/>
                  <w15:repeatingSection/>
                </w:sdtPr>
                <w:sdtContent>
                  <w:sdt>
                    <w:sdtPr>
                      <w:rPr>
                        <w:rFonts w:ascii="Arial" w:hAnsi="Arial" w:cs="Arial"/>
                      </w:rPr>
                      <w:id w:val="1386372493"/>
                      <w:placeholder>
                        <w:docPart w:val="FD1110FA34D64324A6A08A5276D2FE77"/>
                      </w:placeholder>
                      <w:showingPlcHdr/>
                      <w15:repeatingSectionItem/>
                    </w:sdtPr>
                    <w:sdtContent>
                      <w:tc>
                        <w:tcPr>
                          <w:tcW w:w="8350" w:type="dxa"/>
                          <w:gridSpan w:val="2"/>
                        </w:tcPr>
                        <w:p w14:paraId="0E1030BB" w14:textId="77777777" w:rsidR="00EF0D05" w:rsidRPr="00BF1FA4" w:rsidRDefault="00EF0D05" w:rsidP="00557CCD">
                          <w:pPr>
                            <w:spacing w:after="100" w:afterAutospacing="1" w:line="240" w:lineRule="auto"/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BF1FA4">
                            <w:rPr>
                              <w:rStyle w:val="Textodelmarcadordeposicin"/>
                              <w:rFonts w:ascii="Arial" w:hAnsi="Arial" w:cs="Arial"/>
                              <w:color w:val="auto"/>
                            </w:rPr>
                            <w:t>Escriba cualquier contenido que desee que se repita, incluidos otros controles de contenido. También puede insertar este control en filas de tablas para repetir partes de una tabla.</w:t>
                          </w:r>
                        </w:p>
                      </w:tc>
                    </w:sdtContent>
                  </w:sdt>
                </w:sdtContent>
              </w:sdt>
            </w:tr>
            <w:tr w:rsidR="00EF0D05" w:rsidRPr="00BF1FA4" w14:paraId="571B316F" w14:textId="77777777" w:rsidTr="00557BFB">
              <w:tc>
                <w:tcPr>
                  <w:tcW w:w="997" w:type="dxa"/>
                  <w:vAlign w:val="center"/>
                </w:tcPr>
                <w:p w14:paraId="52723397" w14:textId="77777777" w:rsidR="00EF0D05" w:rsidRPr="003C25D8" w:rsidRDefault="00EF0D05" w:rsidP="00BF1FA4">
                  <w:pPr>
                    <w:spacing w:after="100" w:afterAutospacing="1" w:line="240" w:lineRule="auto"/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3C25D8">
                    <w:rPr>
                      <w:rFonts w:ascii="Arial" w:hAnsi="Arial" w:cs="Arial"/>
                      <w:b/>
                      <w:sz w:val="32"/>
                    </w:rPr>
                    <w:lastRenderedPageBreak/>
                    <w:t>5</w:t>
                  </w:r>
                </w:p>
              </w:tc>
              <w:sdt>
                <w:sdtPr>
                  <w:rPr>
                    <w:rFonts w:ascii="Arial" w:hAnsi="Arial" w:cs="Arial"/>
                  </w:rPr>
                  <w:alias w:val="Actividad 5"/>
                  <w:tag w:val="Actividad 5"/>
                  <w:id w:val="-743102684"/>
                  <w15:repeatingSection/>
                </w:sdtPr>
                <w:sdtContent>
                  <w:sdt>
                    <w:sdtPr>
                      <w:rPr>
                        <w:rFonts w:ascii="Arial" w:hAnsi="Arial" w:cs="Arial"/>
                      </w:rPr>
                      <w:id w:val="1104154215"/>
                      <w:placeholder>
                        <w:docPart w:val="3275AA3F604B403DBF18EA482F037C87"/>
                      </w:placeholder>
                      <w:showingPlcHdr/>
                      <w15:repeatingSectionItem/>
                    </w:sdtPr>
                    <w:sdtContent>
                      <w:tc>
                        <w:tcPr>
                          <w:tcW w:w="8350" w:type="dxa"/>
                          <w:gridSpan w:val="2"/>
                        </w:tcPr>
                        <w:p w14:paraId="023219FA" w14:textId="77777777" w:rsidR="00EF0D05" w:rsidRPr="00BF1FA4" w:rsidRDefault="00EF0D05" w:rsidP="00557CCD">
                          <w:pPr>
                            <w:spacing w:after="100" w:afterAutospacing="1" w:line="240" w:lineRule="auto"/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BF1FA4">
                            <w:rPr>
                              <w:rStyle w:val="Textodelmarcadordeposicin"/>
                              <w:rFonts w:ascii="Arial" w:hAnsi="Arial" w:cs="Arial"/>
                              <w:color w:val="auto"/>
                            </w:rPr>
                            <w:t>Escriba cualquier contenido que desee que se repita, incluidos otros controles de contenido. También puede insertar este control en filas de tablas para repetir partes de una tabla.</w:t>
                          </w:r>
                        </w:p>
                      </w:tc>
                    </w:sdtContent>
                  </w:sdt>
                </w:sdtContent>
              </w:sdt>
            </w:tr>
            <w:tr w:rsidR="00EF0D05" w:rsidRPr="00BF1FA4" w14:paraId="30195ADF" w14:textId="77777777" w:rsidTr="00557BFB">
              <w:tc>
                <w:tcPr>
                  <w:tcW w:w="997" w:type="dxa"/>
                  <w:vAlign w:val="center"/>
                </w:tcPr>
                <w:p w14:paraId="49445035" w14:textId="77777777" w:rsidR="00EF0D05" w:rsidRPr="003C25D8" w:rsidRDefault="002F0269" w:rsidP="00BF1FA4">
                  <w:pPr>
                    <w:spacing w:after="100" w:afterAutospacing="1" w:line="240" w:lineRule="auto"/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3C25D8">
                    <w:rPr>
                      <w:rFonts w:ascii="Arial" w:hAnsi="Arial" w:cs="Arial"/>
                      <w:b/>
                      <w:sz w:val="32"/>
                    </w:rPr>
                    <w:t>n</w:t>
                  </w:r>
                </w:p>
              </w:tc>
              <w:sdt>
                <w:sdtPr>
                  <w:rPr>
                    <w:rFonts w:ascii="Arial" w:hAnsi="Arial" w:cs="Arial"/>
                  </w:rPr>
                  <w:alias w:val="Actividad 6"/>
                  <w:tag w:val="Actividad 6"/>
                  <w:id w:val="1367250986"/>
                  <w15:repeatingSection/>
                </w:sdtPr>
                <w:sdtContent>
                  <w:sdt>
                    <w:sdtPr>
                      <w:rPr>
                        <w:rFonts w:ascii="Arial" w:hAnsi="Arial" w:cs="Arial"/>
                      </w:rPr>
                      <w:id w:val="-834761020"/>
                      <w:placeholder>
                        <w:docPart w:val="EDDF435E7FE24DDBAB8D72357D8E59F8"/>
                      </w:placeholder>
                      <w:showingPlcHdr/>
                      <w15:repeatingSectionItem/>
                    </w:sdtPr>
                    <w:sdtContent>
                      <w:tc>
                        <w:tcPr>
                          <w:tcW w:w="8350" w:type="dxa"/>
                          <w:gridSpan w:val="2"/>
                        </w:tcPr>
                        <w:p w14:paraId="5CC5ECC6" w14:textId="77777777" w:rsidR="00EF0D05" w:rsidRPr="00BF1FA4" w:rsidRDefault="00EF0D05" w:rsidP="00557CCD">
                          <w:pPr>
                            <w:spacing w:after="100" w:afterAutospacing="1" w:line="240" w:lineRule="auto"/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BF1FA4">
                            <w:rPr>
                              <w:rStyle w:val="Textodelmarcadordeposicin"/>
                              <w:rFonts w:ascii="Arial" w:hAnsi="Arial" w:cs="Arial"/>
                              <w:color w:val="auto"/>
                            </w:rPr>
                            <w:t>Escriba cualquier contenido que desee que se repita, incluidos otros controles de contenido. También puede insertar este control en filas de tablas para repetir partes de una tabla.</w:t>
                          </w:r>
                        </w:p>
                      </w:tc>
                    </w:sdtContent>
                  </w:sdt>
                </w:sdtContent>
              </w:sdt>
            </w:tr>
          </w:tbl>
          <w:p w14:paraId="57BFE8EA" w14:textId="77777777" w:rsidR="00030AE9" w:rsidRPr="00BF1FA4" w:rsidRDefault="00030AE9" w:rsidP="002F0269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44496060" w14:textId="77777777" w:rsidR="00030AE9" w:rsidRPr="00BF1FA4" w:rsidRDefault="00030AE9">
      <w:pPr>
        <w:spacing w:after="0" w:line="240" w:lineRule="auto"/>
        <w:rPr>
          <w:rFonts w:ascii="Arial" w:hAnsi="Arial" w:cs="Arial"/>
          <w:b/>
        </w:rPr>
      </w:pPr>
    </w:p>
    <w:p w14:paraId="4E031838" w14:textId="77777777" w:rsidR="0062427B" w:rsidRDefault="0062427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7C4F1E9" w14:textId="77777777" w:rsidR="0062427B" w:rsidRPr="00557CCD" w:rsidRDefault="0062427B" w:rsidP="0062427B">
      <w:pPr>
        <w:pStyle w:val="Ttulo9"/>
        <w:jc w:val="center"/>
        <w:rPr>
          <w:rFonts w:ascii="Arial" w:hAnsi="Arial" w:cs="Arial"/>
          <w:b/>
          <w:i w:val="0"/>
          <w:sz w:val="22"/>
          <w:szCs w:val="22"/>
        </w:rPr>
      </w:pPr>
      <w:r w:rsidRPr="00557CCD">
        <w:rPr>
          <w:rFonts w:ascii="Arial" w:hAnsi="Arial" w:cs="Arial"/>
          <w:b/>
          <w:i w:val="0"/>
          <w:sz w:val="22"/>
          <w:szCs w:val="22"/>
        </w:rPr>
        <w:lastRenderedPageBreak/>
        <w:t xml:space="preserve">INSTRUCTIVO 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072"/>
      </w:tblGrid>
      <w:tr w:rsidR="0062427B" w:rsidRPr="00557CCD" w14:paraId="1E19E6F6" w14:textId="77777777" w:rsidTr="00833FF4">
        <w:tc>
          <w:tcPr>
            <w:tcW w:w="1129" w:type="dxa"/>
            <w:shd w:val="clear" w:color="auto" w:fill="auto"/>
            <w:vAlign w:val="center"/>
          </w:tcPr>
          <w:p w14:paraId="0981621F" w14:textId="77777777" w:rsidR="0062427B" w:rsidRPr="0005533C" w:rsidRDefault="0062427B" w:rsidP="0005533C">
            <w:pPr>
              <w:spacing w:before="60" w:after="60"/>
              <w:ind w:left="596" w:right="-882" w:hanging="596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NUMERO</w:t>
            </w:r>
          </w:p>
        </w:tc>
        <w:tc>
          <w:tcPr>
            <w:tcW w:w="9072" w:type="dxa"/>
            <w:shd w:val="clear" w:color="auto" w:fill="auto"/>
          </w:tcPr>
          <w:p w14:paraId="439DF702" w14:textId="77777777" w:rsidR="0062427B" w:rsidRPr="00557CCD" w:rsidRDefault="0062427B" w:rsidP="00023003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333333"/>
              </w:rPr>
            </w:pPr>
            <w:r w:rsidRPr="00557CCD">
              <w:rPr>
                <w:rFonts w:ascii="Arial" w:hAnsi="Arial" w:cs="Arial"/>
                <w:b/>
                <w:bCs/>
                <w:color w:val="333333"/>
              </w:rPr>
              <w:t>DESCRIPCIÓN</w:t>
            </w:r>
          </w:p>
        </w:tc>
      </w:tr>
      <w:tr w:rsidR="0062427B" w:rsidRPr="00557CCD" w14:paraId="48E17A08" w14:textId="77777777" w:rsidTr="00833FF4">
        <w:tc>
          <w:tcPr>
            <w:tcW w:w="1129" w:type="dxa"/>
            <w:shd w:val="clear" w:color="auto" w:fill="auto"/>
            <w:vAlign w:val="center"/>
          </w:tcPr>
          <w:p w14:paraId="62BE4009" w14:textId="77777777" w:rsidR="0062427B" w:rsidRPr="0005533C" w:rsidRDefault="0062427B" w:rsidP="0005533C">
            <w:pPr>
              <w:spacing w:before="60" w:after="60"/>
              <w:ind w:left="596" w:right="146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1</w:t>
            </w:r>
          </w:p>
        </w:tc>
        <w:tc>
          <w:tcPr>
            <w:tcW w:w="9072" w:type="dxa"/>
            <w:shd w:val="clear" w:color="auto" w:fill="auto"/>
          </w:tcPr>
          <w:p w14:paraId="37AB7CDA" w14:textId="77777777" w:rsidR="0062427B" w:rsidRPr="00557CCD" w:rsidRDefault="0085344E" w:rsidP="00765A5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Elija</w:t>
            </w:r>
            <w:r w:rsidR="0062427B" w:rsidRPr="00557CCD">
              <w:rPr>
                <w:rFonts w:ascii="Arial" w:hAnsi="Arial" w:cs="Arial"/>
                <w:bCs/>
                <w:color w:val="333333"/>
              </w:rPr>
              <w:t xml:space="preserve"> el nombre del departamento de la carrera.</w:t>
            </w:r>
          </w:p>
        </w:tc>
      </w:tr>
      <w:tr w:rsidR="0062427B" w:rsidRPr="00557CCD" w14:paraId="7DCAEA86" w14:textId="77777777" w:rsidTr="00833FF4">
        <w:tc>
          <w:tcPr>
            <w:tcW w:w="1129" w:type="dxa"/>
            <w:shd w:val="clear" w:color="auto" w:fill="auto"/>
            <w:vAlign w:val="center"/>
          </w:tcPr>
          <w:p w14:paraId="0D135FA6" w14:textId="77777777" w:rsidR="0062427B" w:rsidRPr="0005533C" w:rsidRDefault="0062427B" w:rsidP="0005533C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2</w:t>
            </w:r>
          </w:p>
        </w:tc>
        <w:tc>
          <w:tcPr>
            <w:tcW w:w="9072" w:type="dxa"/>
            <w:shd w:val="clear" w:color="auto" w:fill="auto"/>
          </w:tcPr>
          <w:p w14:paraId="3B491582" w14:textId="77777777" w:rsidR="0062427B" w:rsidRPr="00557CCD" w:rsidRDefault="0062427B" w:rsidP="00765A5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título del anteproyecto.</w:t>
            </w:r>
          </w:p>
        </w:tc>
      </w:tr>
      <w:tr w:rsidR="0062427B" w:rsidRPr="00557CCD" w14:paraId="7B7C12C7" w14:textId="77777777" w:rsidTr="00833FF4">
        <w:tc>
          <w:tcPr>
            <w:tcW w:w="1129" w:type="dxa"/>
            <w:shd w:val="clear" w:color="auto" w:fill="auto"/>
            <w:vAlign w:val="center"/>
          </w:tcPr>
          <w:p w14:paraId="6C940FC3" w14:textId="77777777" w:rsidR="0062427B" w:rsidRPr="0005533C" w:rsidRDefault="0062427B" w:rsidP="0005533C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3</w:t>
            </w:r>
          </w:p>
        </w:tc>
        <w:tc>
          <w:tcPr>
            <w:tcW w:w="9072" w:type="dxa"/>
            <w:shd w:val="clear" w:color="auto" w:fill="auto"/>
          </w:tcPr>
          <w:p w14:paraId="072D9A10" w14:textId="77777777" w:rsidR="0062427B" w:rsidRPr="00557CCD" w:rsidRDefault="0062427B" w:rsidP="00765A5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número de control del</w:t>
            </w:r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r w:rsidRPr="00557CCD">
              <w:rPr>
                <w:rFonts w:ascii="Arial" w:hAnsi="Arial" w:cs="Arial"/>
                <w:bCs/>
                <w:color w:val="333333"/>
              </w:rPr>
              <w:t>(la) residente.</w:t>
            </w:r>
          </w:p>
        </w:tc>
      </w:tr>
      <w:tr w:rsidR="0062427B" w:rsidRPr="00557CCD" w14:paraId="383E5810" w14:textId="77777777" w:rsidTr="00833FF4">
        <w:tc>
          <w:tcPr>
            <w:tcW w:w="1129" w:type="dxa"/>
            <w:shd w:val="clear" w:color="auto" w:fill="auto"/>
            <w:vAlign w:val="center"/>
          </w:tcPr>
          <w:p w14:paraId="61E95A9F" w14:textId="77777777" w:rsidR="0062427B" w:rsidRPr="0005533C" w:rsidRDefault="0062427B" w:rsidP="0005533C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4</w:t>
            </w:r>
          </w:p>
        </w:tc>
        <w:tc>
          <w:tcPr>
            <w:tcW w:w="9072" w:type="dxa"/>
            <w:shd w:val="clear" w:color="auto" w:fill="auto"/>
          </w:tcPr>
          <w:p w14:paraId="50466931" w14:textId="77777777" w:rsidR="0062427B" w:rsidRPr="00557CCD" w:rsidRDefault="0062427B" w:rsidP="00765A5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nombre del (la) residente</w:t>
            </w:r>
            <w:r>
              <w:rPr>
                <w:rFonts w:ascii="Arial" w:hAnsi="Arial" w:cs="Arial"/>
                <w:bCs/>
                <w:color w:val="333333"/>
              </w:rPr>
              <w:t xml:space="preserve"> empezando con el Apellido(s).</w:t>
            </w:r>
          </w:p>
        </w:tc>
      </w:tr>
      <w:tr w:rsidR="0062427B" w:rsidRPr="00557CCD" w14:paraId="7AEB00A7" w14:textId="77777777" w:rsidTr="00833FF4">
        <w:tc>
          <w:tcPr>
            <w:tcW w:w="1129" w:type="dxa"/>
            <w:shd w:val="clear" w:color="auto" w:fill="auto"/>
            <w:vAlign w:val="center"/>
          </w:tcPr>
          <w:p w14:paraId="4AC540CB" w14:textId="77777777" w:rsidR="0062427B" w:rsidRPr="0005533C" w:rsidRDefault="0062427B" w:rsidP="0005533C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5</w:t>
            </w:r>
          </w:p>
        </w:tc>
        <w:tc>
          <w:tcPr>
            <w:tcW w:w="9072" w:type="dxa"/>
            <w:shd w:val="clear" w:color="auto" w:fill="auto"/>
          </w:tcPr>
          <w:p w14:paraId="0C538391" w14:textId="77777777" w:rsidR="0062427B" w:rsidRPr="00557CCD" w:rsidRDefault="0062427B" w:rsidP="00765A5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la carrera del (la) residente.</w:t>
            </w:r>
          </w:p>
        </w:tc>
      </w:tr>
      <w:tr w:rsidR="0062427B" w:rsidRPr="00557CCD" w14:paraId="36DB5021" w14:textId="77777777" w:rsidTr="00833FF4">
        <w:tc>
          <w:tcPr>
            <w:tcW w:w="1129" w:type="dxa"/>
            <w:shd w:val="clear" w:color="auto" w:fill="auto"/>
            <w:vAlign w:val="center"/>
          </w:tcPr>
          <w:p w14:paraId="2485029A" w14:textId="77777777" w:rsidR="0062427B" w:rsidRPr="0005533C" w:rsidRDefault="0062427B" w:rsidP="0005533C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6</w:t>
            </w:r>
          </w:p>
        </w:tc>
        <w:tc>
          <w:tcPr>
            <w:tcW w:w="9072" w:type="dxa"/>
            <w:shd w:val="clear" w:color="auto" w:fill="auto"/>
          </w:tcPr>
          <w:p w14:paraId="1DC19235" w14:textId="77777777" w:rsidR="0062427B" w:rsidRDefault="0062427B" w:rsidP="00833FF4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 xml:space="preserve">Anotar el nombre </w:t>
            </w:r>
            <w:r>
              <w:rPr>
                <w:rFonts w:ascii="Arial" w:hAnsi="Arial" w:cs="Arial"/>
                <w:bCs/>
                <w:color w:val="333333"/>
              </w:rPr>
              <w:t xml:space="preserve">propuesto1 </w:t>
            </w:r>
            <w:r w:rsidRPr="00557CCD">
              <w:rPr>
                <w:rFonts w:ascii="Arial" w:hAnsi="Arial" w:cs="Arial"/>
                <w:bCs/>
                <w:color w:val="333333"/>
              </w:rPr>
              <w:t>de la persona que fungirá como asesor(a) interno(a).</w:t>
            </w:r>
          </w:p>
          <w:p w14:paraId="2612C0F0" w14:textId="77777777" w:rsidR="0062427B" w:rsidRDefault="0062427B" w:rsidP="00833FF4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 xml:space="preserve">Anotar el nombre </w:t>
            </w:r>
            <w:r>
              <w:rPr>
                <w:rFonts w:ascii="Arial" w:hAnsi="Arial" w:cs="Arial"/>
                <w:bCs/>
                <w:color w:val="333333"/>
              </w:rPr>
              <w:t xml:space="preserve">propuesto2 </w:t>
            </w:r>
            <w:r w:rsidRPr="00557CCD">
              <w:rPr>
                <w:rFonts w:ascii="Arial" w:hAnsi="Arial" w:cs="Arial"/>
                <w:bCs/>
                <w:color w:val="333333"/>
              </w:rPr>
              <w:t>de la persona que fungirá como asesor(a) interno(a).</w:t>
            </w:r>
          </w:p>
          <w:p w14:paraId="38808E2E" w14:textId="77777777" w:rsidR="0062427B" w:rsidRPr="00557CCD" w:rsidRDefault="0062427B" w:rsidP="00833FF4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 xml:space="preserve">Anotar el nombre </w:t>
            </w:r>
            <w:r>
              <w:rPr>
                <w:rFonts w:ascii="Arial" w:hAnsi="Arial" w:cs="Arial"/>
                <w:bCs/>
                <w:color w:val="333333"/>
              </w:rPr>
              <w:t xml:space="preserve">propuesto3 </w:t>
            </w:r>
            <w:r w:rsidRPr="00557CCD">
              <w:rPr>
                <w:rFonts w:ascii="Arial" w:hAnsi="Arial" w:cs="Arial"/>
                <w:bCs/>
                <w:color w:val="333333"/>
              </w:rPr>
              <w:t>de la persona que fungirá como asesor(a) interno(a).</w:t>
            </w:r>
          </w:p>
        </w:tc>
      </w:tr>
      <w:tr w:rsidR="00833FF4" w:rsidRPr="00557CCD" w14:paraId="31776E0B" w14:textId="77777777" w:rsidTr="00833FF4">
        <w:tc>
          <w:tcPr>
            <w:tcW w:w="1129" w:type="dxa"/>
            <w:shd w:val="clear" w:color="auto" w:fill="auto"/>
            <w:vAlign w:val="center"/>
          </w:tcPr>
          <w:p w14:paraId="169DDE87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7</w:t>
            </w:r>
          </w:p>
        </w:tc>
        <w:tc>
          <w:tcPr>
            <w:tcW w:w="9072" w:type="dxa"/>
            <w:shd w:val="clear" w:color="auto" w:fill="auto"/>
          </w:tcPr>
          <w:p w14:paraId="416EA108" w14:textId="77777777" w:rsidR="00833FF4" w:rsidRDefault="00833FF4" w:rsidP="00D66240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 xml:space="preserve">Elija como busco su  proyecto a través de: </w:t>
            </w:r>
            <w:r w:rsidRPr="00833FF4">
              <w:rPr>
                <w:rFonts w:ascii="Arial" w:hAnsi="Arial" w:cs="Arial"/>
                <w:bCs/>
                <w:color w:val="333333"/>
                <w:u w:val="single"/>
              </w:rPr>
              <w:t>Banco de proyectos del ITC</w:t>
            </w:r>
            <w:r>
              <w:rPr>
                <w:rFonts w:ascii="Arial" w:hAnsi="Arial" w:cs="Arial"/>
                <w:bCs/>
                <w:color w:val="333333"/>
              </w:rPr>
              <w:t xml:space="preserve">, </w:t>
            </w:r>
          </w:p>
          <w:p w14:paraId="4C248E64" w14:textId="77777777" w:rsidR="00833FF4" w:rsidRPr="00557CCD" w:rsidRDefault="00833FF4" w:rsidP="00D66240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 w:rsidRPr="00833FF4">
              <w:rPr>
                <w:rFonts w:ascii="Arial" w:hAnsi="Arial" w:cs="Arial"/>
                <w:bCs/>
                <w:color w:val="333333"/>
                <w:u w:val="single"/>
              </w:rPr>
              <w:t>Propuesta propia</w:t>
            </w:r>
            <w:r>
              <w:rPr>
                <w:rFonts w:ascii="Arial" w:hAnsi="Arial" w:cs="Arial"/>
                <w:bCs/>
                <w:color w:val="333333"/>
              </w:rPr>
              <w:t xml:space="preserve"> o </w:t>
            </w:r>
            <w:r>
              <w:rPr>
                <w:rFonts w:ascii="Arial" w:hAnsi="Arial" w:cs="Arial"/>
                <w:bCs/>
                <w:color w:val="333333"/>
                <w:u w:val="single"/>
              </w:rPr>
              <w:t xml:space="preserve">Trabajador </w:t>
            </w:r>
            <w:r w:rsidRPr="00833FF4">
              <w:rPr>
                <w:rFonts w:ascii="Arial" w:hAnsi="Arial" w:cs="Arial"/>
                <w:bCs/>
                <w:color w:val="333333"/>
                <w:u w:val="single"/>
              </w:rPr>
              <w:t>e</w:t>
            </w:r>
            <w:r>
              <w:rPr>
                <w:rFonts w:ascii="Arial" w:hAnsi="Arial" w:cs="Arial"/>
                <w:bCs/>
                <w:color w:val="333333"/>
                <w:u w:val="single"/>
              </w:rPr>
              <w:t>n</w:t>
            </w:r>
            <w:r w:rsidRPr="00833FF4">
              <w:rPr>
                <w:rFonts w:ascii="Arial" w:hAnsi="Arial" w:cs="Arial"/>
                <w:bCs/>
                <w:color w:val="333333"/>
                <w:u w:val="single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u w:val="single"/>
              </w:rPr>
              <w:t>l</w:t>
            </w:r>
            <w:r w:rsidRPr="00833FF4">
              <w:rPr>
                <w:rFonts w:ascii="Arial" w:hAnsi="Arial" w:cs="Arial"/>
                <w:bCs/>
                <w:color w:val="333333"/>
                <w:u w:val="single"/>
              </w:rPr>
              <w:t>a empresa</w:t>
            </w:r>
          </w:p>
        </w:tc>
      </w:tr>
      <w:tr w:rsidR="00833FF4" w:rsidRPr="00557CCD" w14:paraId="17E8C583" w14:textId="77777777" w:rsidTr="00833FF4">
        <w:tc>
          <w:tcPr>
            <w:tcW w:w="1129" w:type="dxa"/>
            <w:shd w:val="clear" w:color="auto" w:fill="auto"/>
            <w:vAlign w:val="center"/>
          </w:tcPr>
          <w:p w14:paraId="4DC55C0F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8</w:t>
            </w:r>
          </w:p>
        </w:tc>
        <w:tc>
          <w:tcPr>
            <w:tcW w:w="9072" w:type="dxa"/>
            <w:shd w:val="clear" w:color="auto" w:fill="auto"/>
          </w:tcPr>
          <w:p w14:paraId="276990E7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 xml:space="preserve">Elija la Forma de realización del proyecto: </w:t>
            </w:r>
            <w:r w:rsidRPr="00833FF4">
              <w:rPr>
                <w:rFonts w:ascii="Arial" w:hAnsi="Arial" w:cs="Arial"/>
                <w:bCs/>
                <w:color w:val="333333"/>
                <w:u w:val="single"/>
              </w:rPr>
              <w:t>individual</w:t>
            </w:r>
            <w:r>
              <w:rPr>
                <w:rFonts w:ascii="Arial" w:hAnsi="Arial" w:cs="Arial"/>
                <w:bCs/>
                <w:color w:val="333333"/>
              </w:rPr>
              <w:t xml:space="preserve">, </w:t>
            </w:r>
            <w:r w:rsidRPr="00833FF4">
              <w:rPr>
                <w:rFonts w:ascii="Arial" w:hAnsi="Arial" w:cs="Arial"/>
                <w:bCs/>
                <w:color w:val="333333"/>
              </w:rPr>
              <w:t>grupal</w:t>
            </w:r>
            <w:r>
              <w:rPr>
                <w:rFonts w:ascii="Arial" w:hAnsi="Arial" w:cs="Arial"/>
                <w:bCs/>
                <w:color w:val="333333"/>
              </w:rPr>
              <w:t xml:space="preserve"> o interdisciplinaria. </w:t>
            </w:r>
          </w:p>
        </w:tc>
      </w:tr>
      <w:tr w:rsidR="00833FF4" w:rsidRPr="00557CCD" w14:paraId="03BD4C4F" w14:textId="77777777" w:rsidTr="00833FF4">
        <w:tc>
          <w:tcPr>
            <w:tcW w:w="1129" w:type="dxa"/>
            <w:shd w:val="clear" w:color="auto" w:fill="auto"/>
            <w:vAlign w:val="center"/>
          </w:tcPr>
          <w:p w14:paraId="57EDF307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9</w:t>
            </w:r>
          </w:p>
        </w:tc>
        <w:tc>
          <w:tcPr>
            <w:tcW w:w="9072" w:type="dxa"/>
            <w:shd w:val="clear" w:color="auto" w:fill="auto"/>
          </w:tcPr>
          <w:p w14:paraId="5E913579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nombre de la persona que fungirá como asesor(a) externo(a).</w:t>
            </w:r>
          </w:p>
        </w:tc>
      </w:tr>
      <w:tr w:rsidR="00833FF4" w:rsidRPr="00557CCD" w14:paraId="1737A58F" w14:textId="77777777" w:rsidTr="00833FF4">
        <w:tc>
          <w:tcPr>
            <w:tcW w:w="1129" w:type="dxa"/>
            <w:shd w:val="clear" w:color="auto" w:fill="auto"/>
            <w:vAlign w:val="center"/>
          </w:tcPr>
          <w:p w14:paraId="10253504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10</w:t>
            </w:r>
          </w:p>
        </w:tc>
        <w:tc>
          <w:tcPr>
            <w:tcW w:w="9072" w:type="dxa"/>
            <w:shd w:val="clear" w:color="auto" w:fill="auto"/>
          </w:tcPr>
          <w:p w14:paraId="7E6F8469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nombre de la empresa</w:t>
            </w:r>
            <w:r>
              <w:rPr>
                <w:rFonts w:ascii="Arial" w:hAnsi="Arial" w:cs="Arial"/>
                <w:bCs/>
                <w:color w:val="333333"/>
              </w:rPr>
              <w:t xml:space="preserve"> yo institución.</w:t>
            </w:r>
          </w:p>
        </w:tc>
      </w:tr>
      <w:tr w:rsidR="00833FF4" w:rsidRPr="00557CCD" w14:paraId="64BD8207" w14:textId="77777777" w:rsidTr="00833FF4">
        <w:tc>
          <w:tcPr>
            <w:tcW w:w="1129" w:type="dxa"/>
            <w:shd w:val="clear" w:color="auto" w:fill="auto"/>
            <w:vAlign w:val="center"/>
          </w:tcPr>
          <w:p w14:paraId="4CD72AB4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11</w:t>
            </w:r>
          </w:p>
        </w:tc>
        <w:tc>
          <w:tcPr>
            <w:tcW w:w="9072" w:type="dxa"/>
            <w:shd w:val="clear" w:color="auto" w:fill="auto"/>
          </w:tcPr>
          <w:p w14:paraId="758E075D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Incluir el logo de la empresa.</w:t>
            </w:r>
          </w:p>
        </w:tc>
      </w:tr>
      <w:tr w:rsidR="00833FF4" w:rsidRPr="00557CCD" w14:paraId="34C9277E" w14:textId="77777777" w:rsidTr="00833FF4">
        <w:tc>
          <w:tcPr>
            <w:tcW w:w="1129" w:type="dxa"/>
            <w:shd w:val="clear" w:color="auto" w:fill="auto"/>
            <w:vAlign w:val="center"/>
          </w:tcPr>
          <w:p w14:paraId="55324180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12</w:t>
            </w:r>
          </w:p>
        </w:tc>
        <w:tc>
          <w:tcPr>
            <w:tcW w:w="9072" w:type="dxa"/>
            <w:shd w:val="clear" w:color="auto" w:fill="auto"/>
          </w:tcPr>
          <w:p w14:paraId="0407A81E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lugar</w:t>
            </w:r>
            <w:r>
              <w:rPr>
                <w:rFonts w:ascii="Arial" w:hAnsi="Arial" w:cs="Arial"/>
                <w:bCs/>
                <w:color w:val="333333"/>
              </w:rPr>
              <w:t>:(Ciudad, Estado, País)</w:t>
            </w:r>
            <w:r w:rsidRPr="00557CCD">
              <w:rPr>
                <w:rFonts w:ascii="Arial" w:hAnsi="Arial" w:cs="Arial"/>
                <w:bCs/>
                <w:color w:val="333333"/>
              </w:rPr>
              <w:t xml:space="preserve"> y</w:t>
            </w:r>
            <w:r>
              <w:rPr>
                <w:rFonts w:ascii="Arial" w:hAnsi="Arial" w:cs="Arial"/>
                <w:bCs/>
                <w:color w:val="333333"/>
              </w:rPr>
              <w:t xml:space="preserve"> l</w:t>
            </w:r>
            <w:r w:rsidRPr="00557CCD">
              <w:rPr>
                <w:rFonts w:ascii="Arial" w:hAnsi="Arial" w:cs="Arial"/>
                <w:bCs/>
                <w:color w:val="333333"/>
              </w:rPr>
              <w:t>a</w:t>
            </w:r>
            <w:r>
              <w:rPr>
                <w:rFonts w:ascii="Arial" w:hAnsi="Arial" w:cs="Arial"/>
                <w:bCs/>
                <w:color w:val="333333"/>
              </w:rPr>
              <w:t xml:space="preserve"> (</w:t>
            </w:r>
            <w:r w:rsidRPr="00557CCD">
              <w:rPr>
                <w:rFonts w:ascii="Arial" w:hAnsi="Arial" w:cs="Arial"/>
                <w:bCs/>
                <w:color w:val="333333"/>
              </w:rPr>
              <w:t>fecha</w:t>
            </w:r>
            <w:r>
              <w:rPr>
                <w:rFonts w:ascii="Arial" w:hAnsi="Arial" w:cs="Arial"/>
                <w:bCs/>
                <w:color w:val="333333"/>
              </w:rPr>
              <w:t>)</w:t>
            </w:r>
            <w:r w:rsidRPr="00557CCD">
              <w:rPr>
                <w:rFonts w:ascii="Arial" w:hAnsi="Arial" w:cs="Arial"/>
                <w:bCs/>
                <w:color w:val="333333"/>
              </w:rPr>
              <w:t xml:space="preserve"> de realización </w:t>
            </w:r>
            <w:r>
              <w:rPr>
                <w:rFonts w:ascii="Arial" w:hAnsi="Arial" w:cs="Arial"/>
                <w:bCs/>
                <w:color w:val="333333"/>
              </w:rPr>
              <w:t>de residencia.</w:t>
            </w:r>
          </w:p>
        </w:tc>
      </w:tr>
      <w:tr w:rsidR="00833FF4" w:rsidRPr="00557CCD" w14:paraId="71B76C60" w14:textId="77777777" w:rsidTr="00833FF4">
        <w:tc>
          <w:tcPr>
            <w:tcW w:w="1129" w:type="dxa"/>
            <w:shd w:val="clear" w:color="auto" w:fill="auto"/>
            <w:vAlign w:val="center"/>
          </w:tcPr>
          <w:p w14:paraId="23FCE724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13</w:t>
            </w:r>
          </w:p>
        </w:tc>
        <w:tc>
          <w:tcPr>
            <w:tcW w:w="9072" w:type="dxa"/>
            <w:shd w:val="clear" w:color="auto" w:fill="auto"/>
          </w:tcPr>
          <w:p w14:paraId="383C05CD" w14:textId="77777777" w:rsidR="00833FF4" w:rsidRPr="00557CCD" w:rsidRDefault="00833FF4" w:rsidP="00833FF4">
            <w:pPr>
              <w:tabs>
                <w:tab w:val="left" w:pos="2263"/>
              </w:tabs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nombre completo del</w:t>
            </w:r>
            <w:r w:rsidR="00286FE0">
              <w:rPr>
                <w:rFonts w:ascii="Arial" w:hAnsi="Arial" w:cs="Arial"/>
                <w:bCs/>
                <w:color w:val="333333"/>
              </w:rPr>
              <w:t xml:space="preserve"> </w:t>
            </w:r>
            <w:r w:rsidRPr="00557CCD">
              <w:rPr>
                <w:rFonts w:ascii="Arial" w:hAnsi="Arial" w:cs="Arial"/>
                <w:bCs/>
                <w:color w:val="333333"/>
              </w:rPr>
              <w:t>(la) residente</w:t>
            </w:r>
            <w:r>
              <w:rPr>
                <w:rFonts w:ascii="Arial" w:hAnsi="Arial" w:cs="Arial"/>
                <w:bCs/>
                <w:color w:val="333333"/>
              </w:rPr>
              <w:t xml:space="preserve"> (Apellido(s) y Nombre(s)</w:t>
            </w:r>
          </w:p>
        </w:tc>
      </w:tr>
      <w:tr w:rsidR="00833FF4" w:rsidRPr="00557CCD" w14:paraId="7E5D7491" w14:textId="77777777" w:rsidTr="00833FF4">
        <w:tc>
          <w:tcPr>
            <w:tcW w:w="1129" w:type="dxa"/>
            <w:shd w:val="clear" w:color="auto" w:fill="auto"/>
            <w:vAlign w:val="center"/>
          </w:tcPr>
          <w:p w14:paraId="24C59617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14</w:t>
            </w:r>
          </w:p>
        </w:tc>
        <w:tc>
          <w:tcPr>
            <w:tcW w:w="9072" w:type="dxa"/>
            <w:shd w:val="clear" w:color="auto" w:fill="auto"/>
          </w:tcPr>
          <w:p w14:paraId="4B1BA388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 xml:space="preserve">Anotar el número de control </w:t>
            </w:r>
            <w:r w:rsidR="00286FE0" w:rsidRPr="00557CCD">
              <w:rPr>
                <w:rFonts w:ascii="Arial" w:hAnsi="Arial" w:cs="Arial"/>
                <w:bCs/>
                <w:color w:val="333333"/>
              </w:rPr>
              <w:t>del (</w:t>
            </w:r>
            <w:r w:rsidRPr="00557CCD">
              <w:rPr>
                <w:rFonts w:ascii="Arial" w:hAnsi="Arial" w:cs="Arial"/>
                <w:bCs/>
                <w:color w:val="333333"/>
              </w:rPr>
              <w:t>la) residente.</w:t>
            </w:r>
          </w:p>
        </w:tc>
      </w:tr>
      <w:tr w:rsidR="00833FF4" w:rsidRPr="00557CCD" w14:paraId="536F44FC" w14:textId="77777777" w:rsidTr="00833FF4">
        <w:tc>
          <w:tcPr>
            <w:tcW w:w="1129" w:type="dxa"/>
            <w:shd w:val="clear" w:color="auto" w:fill="auto"/>
            <w:vAlign w:val="center"/>
          </w:tcPr>
          <w:p w14:paraId="624DC88C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15</w:t>
            </w:r>
          </w:p>
        </w:tc>
        <w:tc>
          <w:tcPr>
            <w:tcW w:w="9072" w:type="dxa"/>
            <w:shd w:val="clear" w:color="auto" w:fill="auto"/>
          </w:tcPr>
          <w:p w14:paraId="5D139606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Elija la carrera de ingeniería.</w:t>
            </w:r>
          </w:p>
        </w:tc>
      </w:tr>
      <w:tr w:rsidR="00833FF4" w:rsidRPr="00557CCD" w14:paraId="6CA57CB4" w14:textId="77777777" w:rsidTr="00833FF4">
        <w:tc>
          <w:tcPr>
            <w:tcW w:w="1129" w:type="dxa"/>
            <w:shd w:val="clear" w:color="auto" w:fill="auto"/>
            <w:vAlign w:val="center"/>
          </w:tcPr>
          <w:p w14:paraId="6EB66B75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16</w:t>
            </w:r>
          </w:p>
        </w:tc>
        <w:tc>
          <w:tcPr>
            <w:tcW w:w="9072" w:type="dxa"/>
            <w:shd w:val="clear" w:color="auto" w:fill="auto"/>
          </w:tcPr>
          <w:p w14:paraId="674567A1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domicilio del</w:t>
            </w:r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r w:rsidRPr="00557CCD">
              <w:rPr>
                <w:rFonts w:ascii="Arial" w:hAnsi="Arial" w:cs="Arial"/>
                <w:bCs/>
                <w:color w:val="333333"/>
              </w:rPr>
              <w:t>(la) residente</w:t>
            </w:r>
            <w:r>
              <w:rPr>
                <w:rFonts w:ascii="Arial" w:hAnsi="Arial" w:cs="Arial"/>
                <w:bCs/>
                <w:color w:val="333333"/>
              </w:rPr>
              <w:t xml:space="preserve"> (Calle y No.) (Colonia) (CP)</w:t>
            </w:r>
          </w:p>
        </w:tc>
      </w:tr>
      <w:tr w:rsidR="00833FF4" w:rsidRPr="00557CCD" w14:paraId="25D5553F" w14:textId="77777777" w:rsidTr="00833FF4">
        <w:tc>
          <w:tcPr>
            <w:tcW w:w="1129" w:type="dxa"/>
            <w:shd w:val="clear" w:color="auto" w:fill="auto"/>
            <w:vAlign w:val="center"/>
          </w:tcPr>
          <w:p w14:paraId="23ADF0D7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17</w:t>
            </w:r>
          </w:p>
        </w:tc>
        <w:tc>
          <w:tcPr>
            <w:tcW w:w="9072" w:type="dxa"/>
            <w:shd w:val="clear" w:color="auto" w:fill="auto"/>
          </w:tcPr>
          <w:p w14:paraId="62FD2DDD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 xml:space="preserve">Anotar </w:t>
            </w:r>
            <w:r>
              <w:rPr>
                <w:rFonts w:ascii="Arial" w:hAnsi="Arial" w:cs="Arial"/>
                <w:bCs/>
                <w:color w:val="333333"/>
              </w:rPr>
              <w:t>la (ciudad) y el (país).</w:t>
            </w:r>
          </w:p>
        </w:tc>
      </w:tr>
      <w:tr w:rsidR="00833FF4" w:rsidRPr="00557CCD" w14:paraId="4D7E0C60" w14:textId="77777777" w:rsidTr="00833FF4">
        <w:tc>
          <w:tcPr>
            <w:tcW w:w="1129" w:type="dxa"/>
            <w:shd w:val="clear" w:color="auto" w:fill="auto"/>
            <w:vAlign w:val="center"/>
          </w:tcPr>
          <w:p w14:paraId="04342330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18</w:t>
            </w:r>
          </w:p>
        </w:tc>
        <w:tc>
          <w:tcPr>
            <w:tcW w:w="9072" w:type="dxa"/>
            <w:shd w:val="clear" w:color="auto" w:fill="auto"/>
          </w:tcPr>
          <w:p w14:paraId="5F369EFC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Elija la seguridad social a acudir (ISSSTE, SS u otro)</w:t>
            </w:r>
          </w:p>
        </w:tc>
      </w:tr>
      <w:tr w:rsidR="00833FF4" w:rsidRPr="00557CCD" w14:paraId="46A73CF1" w14:textId="77777777" w:rsidTr="00833FF4">
        <w:tc>
          <w:tcPr>
            <w:tcW w:w="1129" w:type="dxa"/>
            <w:shd w:val="clear" w:color="auto" w:fill="auto"/>
            <w:vAlign w:val="center"/>
          </w:tcPr>
          <w:p w14:paraId="77ADAF1D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19</w:t>
            </w:r>
          </w:p>
        </w:tc>
        <w:tc>
          <w:tcPr>
            <w:tcW w:w="9072" w:type="dxa"/>
            <w:shd w:val="clear" w:color="auto" w:fill="auto"/>
          </w:tcPr>
          <w:p w14:paraId="5D23EF7C" w14:textId="77777777" w:rsidR="00833FF4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Anotar el número de seguro social seleccionado.</w:t>
            </w:r>
          </w:p>
        </w:tc>
      </w:tr>
      <w:tr w:rsidR="00833FF4" w:rsidRPr="00557CCD" w14:paraId="7B572FA6" w14:textId="77777777" w:rsidTr="00833FF4">
        <w:tc>
          <w:tcPr>
            <w:tcW w:w="1129" w:type="dxa"/>
            <w:shd w:val="clear" w:color="auto" w:fill="auto"/>
            <w:vAlign w:val="center"/>
          </w:tcPr>
          <w:p w14:paraId="18D9BBAD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20</w:t>
            </w:r>
          </w:p>
        </w:tc>
        <w:tc>
          <w:tcPr>
            <w:tcW w:w="9072" w:type="dxa"/>
            <w:shd w:val="clear" w:color="auto" w:fill="auto"/>
          </w:tcPr>
          <w:p w14:paraId="74019251" w14:textId="77777777" w:rsidR="00833FF4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Elija el Sexo: (Hombre, Mujer)</w:t>
            </w:r>
          </w:p>
        </w:tc>
      </w:tr>
      <w:tr w:rsidR="00833FF4" w:rsidRPr="00557CCD" w14:paraId="37D610DF" w14:textId="77777777" w:rsidTr="00833FF4">
        <w:tc>
          <w:tcPr>
            <w:tcW w:w="1129" w:type="dxa"/>
            <w:shd w:val="clear" w:color="auto" w:fill="auto"/>
            <w:vAlign w:val="center"/>
          </w:tcPr>
          <w:p w14:paraId="5ACBE7D1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21</w:t>
            </w:r>
          </w:p>
        </w:tc>
        <w:tc>
          <w:tcPr>
            <w:tcW w:w="9072" w:type="dxa"/>
            <w:shd w:val="clear" w:color="auto" w:fill="auto"/>
          </w:tcPr>
          <w:p w14:paraId="5B892826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correo electrónico</w:t>
            </w:r>
            <w:r>
              <w:rPr>
                <w:rFonts w:ascii="Arial" w:hAnsi="Arial" w:cs="Arial"/>
                <w:bCs/>
                <w:color w:val="333333"/>
              </w:rPr>
              <w:t xml:space="preserve"> no institucional </w:t>
            </w:r>
            <w:r w:rsidRPr="00557CCD">
              <w:rPr>
                <w:rFonts w:ascii="Arial" w:hAnsi="Arial" w:cs="Arial"/>
                <w:bCs/>
                <w:color w:val="333333"/>
              </w:rPr>
              <w:t xml:space="preserve"> </w:t>
            </w:r>
            <w:r w:rsidR="00286FE0" w:rsidRPr="00557CCD">
              <w:rPr>
                <w:rFonts w:ascii="Arial" w:hAnsi="Arial" w:cs="Arial"/>
                <w:bCs/>
                <w:color w:val="333333"/>
              </w:rPr>
              <w:t>del (</w:t>
            </w:r>
            <w:r w:rsidRPr="00557CCD">
              <w:rPr>
                <w:rFonts w:ascii="Arial" w:hAnsi="Arial" w:cs="Arial"/>
                <w:bCs/>
                <w:color w:val="333333"/>
              </w:rPr>
              <w:t>la) residente.</w:t>
            </w:r>
          </w:p>
        </w:tc>
      </w:tr>
      <w:tr w:rsidR="00833FF4" w:rsidRPr="00557CCD" w14:paraId="1FABEE53" w14:textId="77777777" w:rsidTr="00833FF4">
        <w:tc>
          <w:tcPr>
            <w:tcW w:w="1129" w:type="dxa"/>
            <w:shd w:val="clear" w:color="auto" w:fill="auto"/>
            <w:vAlign w:val="center"/>
          </w:tcPr>
          <w:p w14:paraId="2A521766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22</w:t>
            </w:r>
          </w:p>
        </w:tc>
        <w:tc>
          <w:tcPr>
            <w:tcW w:w="9072" w:type="dxa"/>
            <w:shd w:val="clear" w:color="auto" w:fill="auto"/>
          </w:tcPr>
          <w:p w14:paraId="2A587C79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teléfono</w:t>
            </w:r>
            <w:r>
              <w:rPr>
                <w:rFonts w:ascii="Arial" w:hAnsi="Arial" w:cs="Arial"/>
                <w:bCs/>
                <w:color w:val="333333"/>
              </w:rPr>
              <w:t xml:space="preserve"> de</w:t>
            </w:r>
            <w:r w:rsidRPr="00557CCD">
              <w:rPr>
                <w:rFonts w:ascii="Arial" w:hAnsi="Arial" w:cs="Arial"/>
                <w:bCs/>
                <w:color w:val="333333"/>
              </w:rPr>
              <w:t>l</w:t>
            </w:r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r w:rsidRPr="00557CCD">
              <w:rPr>
                <w:rFonts w:ascii="Arial" w:hAnsi="Arial" w:cs="Arial"/>
                <w:bCs/>
                <w:color w:val="333333"/>
              </w:rPr>
              <w:t>(la) residente.</w:t>
            </w:r>
          </w:p>
        </w:tc>
      </w:tr>
      <w:tr w:rsidR="00833FF4" w:rsidRPr="00557CCD" w14:paraId="766A3DA4" w14:textId="77777777" w:rsidTr="00833FF4">
        <w:tc>
          <w:tcPr>
            <w:tcW w:w="1129" w:type="dxa"/>
            <w:shd w:val="clear" w:color="auto" w:fill="auto"/>
            <w:vAlign w:val="center"/>
          </w:tcPr>
          <w:p w14:paraId="21E29AC1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23</w:t>
            </w:r>
          </w:p>
        </w:tc>
        <w:tc>
          <w:tcPr>
            <w:tcW w:w="9072" w:type="dxa"/>
            <w:shd w:val="clear" w:color="auto" w:fill="auto"/>
          </w:tcPr>
          <w:p w14:paraId="0D57A539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correo electrónico</w:t>
            </w:r>
            <w:r>
              <w:rPr>
                <w:rFonts w:ascii="Arial" w:hAnsi="Arial" w:cs="Arial"/>
                <w:bCs/>
                <w:color w:val="333333"/>
              </w:rPr>
              <w:t xml:space="preserve"> institucional </w:t>
            </w:r>
            <w:r w:rsidRPr="00557CCD">
              <w:rPr>
                <w:rFonts w:ascii="Arial" w:hAnsi="Arial" w:cs="Arial"/>
                <w:bCs/>
                <w:color w:val="333333"/>
              </w:rPr>
              <w:t xml:space="preserve"> </w:t>
            </w:r>
            <w:r w:rsidR="00286FE0" w:rsidRPr="00557CCD">
              <w:rPr>
                <w:rFonts w:ascii="Arial" w:hAnsi="Arial" w:cs="Arial"/>
                <w:bCs/>
                <w:color w:val="333333"/>
              </w:rPr>
              <w:t>del (</w:t>
            </w:r>
            <w:r w:rsidRPr="00557CCD">
              <w:rPr>
                <w:rFonts w:ascii="Arial" w:hAnsi="Arial" w:cs="Arial"/>
                <w:bCs/>
                <w:color w:val="333333"/>
              </w:rPr>
              <w:t>la) residente.</w:t>
            </w:r>
          </w:p>
        </w:tc>
      </w:tr>
      <w:tr w:rsidR="00833FF4" w:rsidRPr="00557CCD" w14:paraId="2F653686" w14:textId="77777777" w:rsidTr="00833FF4">
        <w:tc>
          <w:tcPr>
            <w:tcW w:w="1129" w:type="dxa"/>
            <w:shd w:val="clear" w:color="auto" w:fill="auto"/>
            <w:vAlign w:val="center"/>
          </w:tcPr>
          <w:p w14:paraId="64CBB6C9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24</w:t>
            </w:r>
          </w:p>
        </w:tc>
        <w:tc>
          <w:tcPr>
            <w:tcW w:w="9072" w:type="dxa"/>
            <w:shd w:val="clear" w:color="auto" w:fill="auto"/>
          </w:tcPr>
          <w:p w14:paraId="763020BF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>
              <w:rPr>
                <w:rFonts w:ascii="Arial" w:hAnsi="Arial" w:cs="Arial"/>
                <w:bCs/>
                <w:color w:val="333333"/>
              </w:rPr>
              <w:t>celular</w:t>
            </w:r>
            <w:r w:rsidRPr="00557CCD">
              <w:rPr>
                <w:rFonts w:ascii="Arial" w:hAnsi="Arial" w:cs="Arial"/>
                <w:bCs/>
                <w:color w:val="333333"/>
              </w:rPr>
              <w:t xml:space="preserve"> del</w:t>
            </w:r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r w:rsidRPr="00557CCD">
              <w:rPr>
                <w:rFonts w:ascii="Arial" w:hAnsi="Arial" w:cs="Arial"/>
                <w:bCs/>
                <w:color w:val="333333"/>
              </w:rPr>
              <w:t>(la) residente.</w:t>
            </w:r>
          </w:p>
        </w:tc>
      </w:tr>
      <w:tr w:rsidR="00833FF4" w:rsidRPr="00557CCD" w14:paraId="51D1A11D" w14:textId="77777777" w:rsidTr="00833FF4">
        <w:tc>
          <w:tcPr>
            <w:tcW w:w="1129" w:type="dxa"/>
            <w:shd w:val="clear" w:color="auto" w:fill="auto"/>
            <w:vAlign w:val="center"/>
          </w:tcPr>
          <w:p w14:paraId="58E98553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lastRenderedPageBreak/>
              <w:t>25</w:t>
            </w:r>
          </w:p>
        </w:tc>
        <w:tc>
          <w:tcPr>
            <w:tcW w:w="9072" w:type="dxa"/>
            <w:shd w:val="clear" w:color="auto" w:fill="auto"/>
          </w:tcPr>
          <w:p w14:paraId="11ACA868" w14:textId="77777777" w:rsidR="00833FF4" w:rsidRDefault="00833FF4" w:rsidP="00833FF4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Seleccione la casilla del Requisito 1 si cumple y agrega un comentario si fuera el caso.</w:t>
            </w:r>
          </w:p>
          <w:p w14:paraId="27C55CCC" w14:textId="77777777" w:rsidR="00833FF4" w:rsidRDefault="00833FF4" w:rsidP="00833FF4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Seleccione la casilla del Requisito 2 si cumple y agrega un comentario si fuera el caso.</w:t>
            </w:r>
          </w:p>
          <w:p w14:paraId="5985CEBB" w14:textId="77777777" w:rsidR="00833FF4" w:rsidRDefault="00833FF4" w:rsidP="00833FF4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Seleccione la casilla del Requisito 3 si cumple y agrega un comentario si fuera el caso.</w:t>
            </w:r>
          </w:p>
          <w:p w14:paraId="7D58C6DA" w14:textId="77777777" w:rsidR="00833FF4" w:rsidRPr="00557CCD" w:rsidRDefault="00833FF4" w:rsidP="00833FF4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Seleccione la casilla del Requisito 3 si cumple y agrega un comentario si fuera el caso.</w:t>
            </w:r>
          </w:p>
        </w:tc>
      </w:tr>
      <w:tr w:rsidR="00833FF4" w:rsidRPr="00557CCD" w14:paraId="16700369" w14:textId="77777777" w:rsidTr="00833FF4">
        <w:tc>
          <w:tcPr>
            <w:tcW w:w="1129" w:type="dxa"/>
            <w:shd w:val="clear" w:color="auto" w:fill="auto"/>
            <w:vAlign w:val="center"/>
          </w:tcPr>
          <w:p w14:paraId="721EC28E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26</w:t>
            </w:r>
          </w:p>
        </w:tc>
        <w:tc>
          <w:tcPr>
            <w:tcW w:w="9072" w:type="dxa"/>
            <w:shd w:val="clear" w:color="auto" w:fill="auto"/>
          </w:tcPr>
          <w:p w14:paraId="211AA671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nombre de la empresa donde se realizará el proyecto.</w:t>
            </w:r>
          </w:p>
        </w:tc>
      </w:tr>
      <w:tr w:rsidR="00833FF4" w:rsidRPr="00557CCD" w14:paraId="0CAA5956" w14:textId="77777777" w:rsidTr="00833FF4">
        <w:tc>
          <w:tcPr>
            <w:tcW w:w="1129" w:type="dxa"/>
            <w:shd w:val="clear" w:color="auto" w:fill="auto"/>
            <w:vAlign w:val="center"/>
          </w:tcPr>
          <w:p w14:paraId="623F9C1F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27</w:t>
            </w:r>
          </w:p>
        </w:tc>
        <w:tc>
          <w:tcPr>
            <w:tcW w:w="9072" w:type="dxa"/>
            <w:shd w:val="clear" w:color="auto" w:fill="auto"/>
          </w:tcPr>
          <w:p w14:paraId="3D554E51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giro del ramo o sector de la empresa.</w:t>
            </w:r>
          </w:p>
        </w:tc>
      </w:tr>
      <w:tr w:rsidR="00833FF4" w:rsidRPr="00557CCD" w14:paraId="02BF5C82" w14:textId="77777777" w:rsidTr="00833FF4">
        <w:tc>
          <w:tcPr>
            <w:tcW w:w="1129" w:type="dxa"/>
            <w:shd w:val="clear" w:color="auto" w:fill="auto"/>
            <w:vAlign w:val="center"/>
          </w:tcPr>
          <w:p w14:paraId="7E31FEE5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28</w:t>
            </w:r>
          </w:p>
        </w:tc>
        <w:tc>
          <w:tcPr>
            <w:tcW w:w="9072" w:type="dxa"/>
            <w:shd w:val="clear" w:color="auto" w:fill="auto"/>
          </w:tcPr>
          <w:p w14:paraId="5F0CA268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registro federal de contribuyentes de la empresa.</w:t>
            </w:r>
          </w:p>
        </w:tc>
      </w:tr>
      <w:tr w:rsidR="00833FF4" w:rsidRPr="00557CCD" w14:paraId="3699EDCD" w14:textId="77777777" w:rsidTr="00833FF4">
        <w:tc>
          <w:tcPr>
            <w:tcW w:w="1129" w:type="dxa"/>
            <w:shd w:val="clear" w:color="auto" w:fill="auto"/>
            <w:vAlign w:val="center"/>
          </w:tcPr>
          <w:p w14:paraId="024C89D9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29</w:t>
            </w:r>
          </w:p>
        </w:tc>
        <w:tc>
          <w:tcPr>
            <w:tcW w:w="9072" w:type="dxa"/>
            <w:shd w:val="clear" w:color="auto" w:fill="auto"/>
          </w:tcPr>
          <w:p w14:paraId="4D50FA2A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domicilio donde está ubicada la empresa.</w:t>
            </w:r>
          </w:p>
        </w:tc>
      </w:tr>
      <w:tr w:rsidR="00833FF4" w:rsidRPr="00557CCD" w14:paraId="6FFCC513" w14:textId="77777777" w:rsidTr="00833FF4">
        <w:tc>
          <w:tcPr>
            <w:tcW w:w="1129" w:type="dxa"/>
            <w:shd w:val="clear" w:color="auto" w:fill="auto"/>
            <w:vAlign w:val="center"/>
          </w:tcPr>
          <w:p w14:paraId="4A44ADC9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30</w:t>
            </w:r>
          </w:p>
        </w:tc>
        <w:tc>
          <w:tcPr>
            <w:tcW w:w="9072" w:type="dxa"/>
            <w:shd w:val="clear" w:color="auto" w:fill="auto"/>
          </w:tcPr>
          <w:p w14:paraId="47CBC977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nombre de la colonia donde se localiza la empresa.</w:t>
            </w:r>
          </w:p>
        </w:tc>
      </w:tr>
      <w:tr w:rsidR="00833FF4" w:rsidRPr="00557CCD" w14:paraId="224ECDDA" w14:textId="77777777" w:rsidTr="00833FF4">
        <w:tc>
          <w:tcPr>
            <w:tcW w:w="1129" w:type="dxa"/>
            <w:shd w:val="clear" w:color="auto" w:fill="auto"/>
            <w:vAlign w:val="center"/>
          </w:tcPr>
          <w:p w14:paraId="4F216ADA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31</w:t>
            </w:r>
          </w:p>
        </w:tc>
        <w:tc>
          <w:tcPr>
            <w:tcW w:w="9072" w:type="dxa"/>
            <w:shd w:val="clear" w:color="auto" w:fill="auto"/>
          </w:tcPr>
          <w:p w14:paraId="500D1E43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código postal que pertenece a la colonia donde se localiza la empresa.</w:t>
            </w:r>
          </w:p>
        </w:tc>
      </w:tr>
      <w:tr w:rsidR="00833FF4" w:rsidRPr="00557CCD" w14:paraId="7D30786E" w14:textId="77777777" w:rsidTr="00833FF4">
        <w:tc>
          <w:tcPr>
            <w:tcW w:w="1129" w:type="dxa"/>
            <w:shd w:val="clear" w:color="auto" w:fill="auto"/>
            <w:vAlign w:val="center"/>
          </w:tcPr>
          <w:p w14:paraId="443BF20C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32</w:t>
            </w:r>
          </w:p>
        </w:tc>
        <w:tc>
          <w:tcPr>
            <w:tcW w:w="9072" w:type="dxa"/>
            <w:shd w:val="clear" w:color="auto" w:fill="auto"/>
          </w:tcPr>
          <w:p w14:paraId="4AC185A2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la ciudad donde se encuentra ubicada la empresa.</w:t>
            </w:r>
          </w:p>
        </w:tc>
      </w:tr>
      <w:tr w:rsidR="00833FF4" w:rsidRPr="00557CCD" w14:paraId="4AA8EE4E" w14:textId="77777777" w:rsidTr="00833FF4">
        <w:tc>
          <w:tcPr>
            <w:tcW w:w="1129" w:type="dxa"/>
            <w:shd w:val="clear" w:color="auto" w:fill="auto"/>
            <w:vAlign w:val="center"/>
          </w:tcPr>
          <w:p w14:paraId="47891955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33</w:t>
            </w:r>
          </w:p>
        </w:tc>
        <w:tc>
          <w:tcPr>
            <w:tcW w:w="9072" w:type="dxa"/>
            <w:shd w:val="clear" w:color="auto" w:fill="auto"/>
          </w:tcPr>
          <w:p w14:paraId="719DB801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número de fax de la empresa, incluir el número de lada.</w:t>
            </w:r>
          </w:p>
        </w:tc>
      </w:tr>
      <w:tr w:rsidR="00833FF4" w:rsidRPr="00557CCD" w14:paraId="00BB5438" w14:textId="77777777" w:rsidTr="00833FF4">
        <w:tc>
          <w:tcPr>
            <w:tcW w:w="1129" w:type="dxa"/>
            <w:shd w:val="clear" w:color="auto" w:fill="auto"/>
            <w:vAlign w:val="center"/>
          </w:tcPr>
          <w:p w14:paraId="4DCB0E90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34</w:t>
            </w:r>
          </w:p>
        </w:tc>
        <w:tc>
          <w:tcPr>
            <w:tcW w:w="9072" w:type="dxa"/>
            <w:shd w:val="clear" w:color="auto" w:fill="auto"/>
          </w:tcPr>
          <w:p w14:paraId="01FA7731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número de teléfono de la empresa, incluir el número de lada.</w:t>
            </w:r>
          </w:p>
        </w:tc>
      </w:tr>
      <w:tr w:rsidR="00833FF4" w:rsidRPr="00557CCD" w14:paraId="5226977D" w14:textId="77777777" w:rsidTr="00833FF4">
        <w:tc>
          <w:tcPr>
            <w:tcW w:w="1129" w:type="dxa"/>
            <w:shd w:val="clear" w:color="auto" w:fill="auto"/>
            <w:vAlign w:val="center"/>
          </w:tcPr>
          <w:p w14:paraId="2D9A8B6A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35</w:t>
            </w:r>
          </w:p>
        </w:tc>
        <w:tc>
          <w:tcPr>
            <w:tcW w:w="9072" w:type="dxa"/>
            <w:shd w:val="clear" w:color="auto" w:fill="auto"/>
          </w:tcPr>
          <w:p w14:paraId="1CE32C48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 xml:space="preserve">Anotar el número de extensión del teléfono. </w:t>
            </w:r>
          </w:p>
        </w:tc>
      </w:tr>
      <w:tr w:rsidR="00833FF4" w:rsidRPr="00557CCD" w14:paraId="3AC67481" w14:textId="77777777" w:rsidTr="00833FF4">
        <w:tc>
          <w:tcPr>
            <w:tcW w:w="1129" w:type="dxa"/>
            <w:shd w:val="clear" w:color="auto" w:fill="auto"/>
            <w:vAlign w:val="center"/>
          </w:tcPr>
          <w:p w14:paraId="2D8E89FD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36</w:t>
            </w:r>
          </w:p>
        </w:tc>
        <w:tc>
          <w:tcPr>
            <w:tcW w:w="9072" w:type="dxa"/>
            <w:shd w:val="clear" w:color="auto" w:fill="auto"/>
          </w:tcPr>
          <w:p w14:paraId="50507C89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nombre de la persona de mayor jerarquía en la empresa.</w:t>
            </w:r>
          </w:p>
        </w:tc>
      </w:tr>
      <w:tr w:rsidR="00833FF4" w:rsidRPr="00557CCD" w14:paraId="58B0124D" w14:textId="77777777" w:rsidTr="00833FF4">
        <w:tc>
          <w:tcPr>
            <w:tcW w:w="1129" w:type="dxa"/>
            <w:shd w:val="clear" w:color="auto" w:fill="auto"/>
            <w:vAlign w:val="center"/>
          </w:tcPr>
          <w:p w14:paraId="6A703F72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37</w:t>
            </w:r>
          </w:p>
        </w:tc>
        <w:tc>
          <w:tcPr>
            <w:tcW w:w="9072" w:type="dxa"/>
            <w:shd w:val="clear" w:color="auto" w:fill="auto"/>
          </w:tcPr>
          <w:p w14:paraId="6F3ED64C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puesto que ocupa la persona de mayor jerarquía.</w:t>
            </w:r>
          </w:p>
        </w:tc>
      </w:tr>
      <w:tr w:rsidR="00833FF4" w:rsidRPr="00557CCD" w14:paraId="1FC38AD8" w14:textId="77777777" w:rsidTr="00833FF4">
        <w:tc>
          <w:tcPr>
            <w:tcW w:w="1129" w:type="dxa"/>
            <w:shd w:val="clear" w:color="auto" w:fill="auto"/>
            <w:vAlign w:val="center"/>
          </w:tcPr>
          <w:p w14:paraId="75BAF500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38</w:t>
            </w:r>
          </w:p>
        </w:tc>
        <w:tc>
          <w:tcPr>
            <w:tcW w:w="9072" w:type="dxa"/>
            <w:shd w:val="clear" w:color="auto" w:fill="auto"/>
          </w:tcPr>
          <w:p w14:paraId="205609D2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Anotar el nombre de la persona que fungirá como asesor(a) externo(a).</w:t>
            </w:r>
          </w:p>
        </w:tc>
      </w:tr>
      <w:tr w:rsidR="00833FF4" w:rsidRPr="00557CCD" w14:paraId="426095FE" w14:textId="77777777" w:rsidTr="00833FF4">
        <w:tc>
          <w:tcPr>
            <w:tcW w:w="1129" w:type="dxa"/>
            <w:shd w:val="clear" w:color="auto" w:fill="auto"/>
            <w:vAlign w:val="center"/>
          </w:tcPr>
          <w:p w14:paraId="2BB233DF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39</w:t>
            </w:r>
          </w:p>
        </w:tc>
        <w:tc>
          <w:tcPr>
            <w:tcW w:w="9072" w:type="dxa"/>
            <w:shd w:val="clear" w:color="auto" w:fill="auto"/>
          </w:tcPr>
          <w:p w14:paraId="6E7CBCB6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Nombre del puesto de la persona que fungirá como asesor(a) externo(a).</w:t>
            </w:r>
          </w:p>
        </w:tc>
      </w:tr>
      <w:tr w:rsidR="00833FF4" w:rsidRPr="00557CCD" w14:paraId="27918124" w14:textId="77777777" w:rsidTr="00833FF4">
        <w:tc>
          <w:tcPr>
            <w:tcW w:w="1129" w:type="dxa"/>
            <w:shd w:val="clear" w:color="auto" w:fill="auto"/>
            <w:vAlign w:val="center"/>
          </w:tcPr>
          <w:p w14:paraId="0E66FF21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40</w:t>
            </w:r>
          </w:p>
        </w:tc>
        <w:tc>
          <w:tcPr>
            <w:tcW w:w="9072" w:type="dxa"/>
            <w:shd w:val="clear" w:color="auto" w:fill="auto"/>
          </w:tcPr>
          <w:p w14:paraId="20563DE7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Anotar el área o departamento dentro del área de la empresa o institución.</w:t>
            </w:r>
          </w:p>
        </w:tc>
      </w:tr>
      <w:tr w:rsidR="00833FF4" w:rsidRPr="00557CCD" w14:paraId="09B6B9D3" w14:textId="77777777" w:rsidTr="00833FF4">
        <w:tc>
          <w:tcPr>
            <w:tcW w:w="1129" w:type="dxa"/>
            <w:shd w:val="clear" w:color="auto" w:fill="auto"/>
            <w:vAlign w:val="center"/>
          </w:tcPr>
          <w:p w14:paraId="1413FABA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41</w:t>
            </w:r>
          </w:p>
        </w:tc>
        <w:tc>
          <w:tcPr>
            <w:tcW w:w="9072" w:type="dxa"/>
            <w:shd w:val="clear" w:color="auto" w:fill="auto"/>
          </w:tcPr>
          <w:p w14:paraId="5D867155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Anotar el correo del asesor(a) externo(a)</w:t>
            </w:r>
          </w:p>
        </w:tc>
      </w:tr>
      <w:tr w:rsidR="00833FF4" w:rsidRPr="00557CCD" w14:paraId="143E9A03" w14:textId="77777777" w:rsidTr="00833FF4">
        <w:tc>
          <w:tcPr>
            <w:tcW w:w="1129" w:type="dxa"/>
            <w:shd w:val="clear" w:color="auto" w:fill="auto"/>
            <w:vAlign w:val="center"/>
          </w:tcPr>
          <w:p w14:paraId="4203955D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42</w:t>
            </w:r>
          </w:p>
        </w:tc>
        <w:tc>
          <w:tcPr>
            <w:tcW w:w="9072" w:type="dxa"/>
            <w:shd w:val="clear" w:color="auto" w:fill="auto"/>
          </w:tcPr>
          <w:p w14:paraId="1E85F617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Anotar el celular o teléfono del contacto del asesor(a) extern</w:t>
            </w:r>
            <w:r w:rsidR="00BB025D">
              <w:rPr>
                <w:rFonts w:ascii="Arial" w:hAnsi="Arial" w:cs="Arial"/>
                <w:bCs/>
                <w:color w:val="333333"/>
              </w:rPr>
              <w:t>o</w:t>
            </w:r>
            <w:r>
              <w:rPr>
                <w:rFonts w:ascii="Arial" w:hAnsi="Arial" w:cs="Arial"/>
                <w:bCs/>
                <w:color w:val="333333"/>
              </w:rPr>
              <w:t>(a)</w:t>
            </w:r>
          </w:p>
        </w:tc>
      </w:tr>
      <w:tr w:rsidR="00833FF4" w:rsidRPr="00557CCD" w14:paraId="072FF2C8" w14:textId="77777777" w:rsidTr="00833FF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72DC5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43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3BFBF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Inc</w:t>
            </w:r>
            <w:r>
              <w:rPr>
                <w:rFonts w:ascii="Arial" w:hAnsi="Arial" w:cs="Arial"/>
                <w:bCs/>
                <w:color w:val="333333"/>
              </w:rPr>
              <w:t>luir los objetivos del proyecto  o Objetivo general.</w:t>
            </w:r>
          </w:p>
        </w:tc>
      </w:tr>
      <w:tr w:rsidR="00833FF4" w:rsidRPr="00557CCD" w14:paraId="7AB225C3" w14:textId="77777777" w:rsidTr="00833FF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A7D0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 w:rsidRPr="0005533C">
              <w:rPr>
                <w:rFonts w:ascii="Arial" w:hAnsi="Arial" w:cs="Arial"/>
                <w:b/>
                <w:bCs/>
                <w:color w:val="333333"/>
              </w:rPr>
              <w:t>44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FC980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Incluir los objetivos específicos mínimo 3 máximo 5.</w:t>
            </w:r>
          </w:p>
        </w:tc>
      </w:tr>
      <w:tr w:rsidR="00833FF4" w:rsidRPr="00557CCD" w14:paraId="1BF69867" w14:textId="77777777" w:rsidTr="00833FF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FAA1F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45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E198A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Incluir la justificación del proyecto.</w:t>
            </w:r>
          </w:p>
        </w:tc>
      </w:tr>
      <w:tr w:rsidR="00833FF4" w:rsidRPr="00557CCD" w14:paraId="05D2323C" w14:textId="77777777" w:rsidTr="00833FF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17604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46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9660D" w14:textId="77777777" w:rsidR="00833FF4" w:rsidRDefault="00833FF4" w:rsidP="00833FF4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>Elaborar el crono</w:t>
            </w:r>
            <w:r>
              <w:rPr>
                <w:rFonts w:ascii="Arial" w:hAnsi="Arial" w:cs="Arial"/>
                <w:bCs/>
                <w:color w:val="333333"/>
              </w:rPr>
              <w:t>grama preliminar de actividades.</w:t>
            </w:r>
          </w:p>
          <w:p w14:paraId="50ACB818" w14:textId="77777777" w:rsidR="00833FF4" w:rsidRDefault="00833FF4" w:rsidP="00833FF4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Dar doble click al cronograma para editarlo seleccionando las semanas de cada actividad y anotando las actividades que se necesitan del proyecto.</w:t>
            </w:r>
          </w:p>
          <w:p w14:paraId="0D1F537A" w14:textId="77777777" w:rsidR="00833FF4" w:rsidRPr="00557CCD" w:rsidRDefault="00833FF4" w:rsidP="00833FF4">
            <w:pPr>
              <w:spacing w:after="0"/>
              <w:ind w:right="-882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  <w:bCs/>
                <w:color w:val="333333"/>
              </w:rPr>
              <w:t>Borrar las actividades que no se necesiten del ejemplo.</w:t>
            </w:r>
          </w:p>
        </w:tc>
      </w:tr>
      <w:tr w:rsidR="00833FF4" w:rsidRPr="00557CCD" w14:paraId="0403D36F" w14:textId="77777777" w:rsidTr="00833FF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DE323" w14:textId="77777777" w:rsidR="00833FF4" w:rsidRPr="0005533C" w:rsidRDefault="00833FF4" w:rsidP="00833FF4">
            <w:pPr>
              <w:spacing w:before="60" w:after="60"/>
              <w:ind w:left="596" w:right="-882" w:hanging="454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47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B086" w14:textId="77777777" w:rsidR="00833FF4" w:rsidRPr="00557CCD" w:rsidRDefault="00833FF4" w:rsidP="00833FF4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557CCD">
              <w:rPr>
                <w:rFonts w:ascii="Arial" w:hAnsi="Arial" w:cs="Arial"/>
                <w:bCs/>
                <w:color w:val="333333"/>
              </w:rPr>
              <w:t xml:space="preserve">Anotar una descripción detallada de </w:t>
            </w:r>
            <w:r>
              <w:rPr>
                <w:rFonts w:ascii="Arial" w:hAnsi="Arial" w:cs="Arial"/>
                <w:bCs/>
                <w:color w:val="333333"/>
              </w:rPr>
              <w:t>las actividades especificadas en el cronograma.</w:t>
            </w:r>
          </w:p>
        </w:tc>
      </w:tr>
    </w:tbl>
    <w:p w14:paraId="21D2F921" w14:textId="77777777" w:rsidR="00CC75D8" w:rsidRPr="002F0269" w:rsidRDefault="00CC75D8" w:rsidP="002F0269">
      <w:pPr>
        <w:spacing w:after="0" w:line="240" w:lineRule="auto"/>
        <w:rPr>
          <w:rFonts w:ascii="Arial" w:hAnsi="Arial" w:cs="Arial"/>
          <w:b/>
        </w:rPr>
      </w:pPr>
    </w:p>
    <w:sectPr w:rsidR="00CC75D8" w:rsidRPr="002F0269" w:rsidSect="00270CE2">
      <w:headerReference w:type="default" r:id="rId12"/>
      <w:footerReference w:type="even" r:id="rId13"/>
      <w:footerReference w:type="default" r:id="rId14"/>
      <w:pgSz w:w="12240" w:h="15840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A6287" w14:textId="77777777" w:rsidR="00693322" w:rsidRDefault="00693322" w:rsidP="00723ADA">
      <w:pPr>
        <w:spacing w:after="0" w:line="240" w:lineRule="auto"/>
      </w:pPr>
      <w:r>
        <w:separator/>
      </w:r>
    </w:p>
  </w:endnote>
  <w:endnote w:type="continuationSeparator" w:id="0">
    <w:p w14:paraId="0580B103" w14:textId="77777777" w:rsidR="00693322" w:rsidRDefault="00693322" w:rsidP="0072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109B" w14:textId="77777777" w:rsidR="00765A54" w:rsidRDefault="00765A54" w:rsidP="00481913">
    <w:pPr>
      <w:pStyle w:val="Piedepgina"/>
    </w:pPr>
    <w:r>
      <w:rPr>
        <w:lang w:val="es-ES"/>
      </w:rPr>
      <w:t>[Escriba texto]</w:t>
    </w:r>
    <w:r>
      <w:rPr>
        <w:lang w:val="es-ES"/>
      </w:rPr>
      <w:tab/>
      <w:t>[Escriba texto]</w:t>
    </w:r>
    <w:r>
      <w:rPr>
        <w:lang w:val="es-ES"/>
      </w:rPr>
      <w:tab/>
      <w:t>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37" w:type="dxa"/>
      <w:jc w:val="center"/>
      <w:tblLook w:val="04A0" w:firstRow="1" w:lastRow="0" w:firstColumn="1" w:lastColumn="0" w:noHBand="0" w:noVBand="1"/>
    </w:tblPr>
    <w:tblGrid>
      <w:gridCol w:w="2487"/>
      <w:gridCol w:w="82"/>
      <w:gridCol w:w="1369"/>
      <w:gridCol w:w="121"/>
      <w:gridCol w:w="2336"/>
      <w:gridCol w:w="211"/>
      <w:gridCol w:w="1576"/>
      <w:gridCol w:w="264"/>
      <w:gridCol w:w="608"/>
      <w:gridCol w:w="283"/>
    </w:tblGrid>
    <w:tr w:rsidR="00765A54" w:rsidRPr="00F22BD9" w14:paraId="25CA9C3B" w14:textId="77777777" w:rsidTr="00452625">
      <w:trPr>
        <w:trHeight w:val="285"/>
        <w:jc w:val="center"/>
      </w:trPr>
      <w:tc>
        <w:tcPr>
          <w:tcW w:w="2569" w:type="dxa"/>
          <w:gridSpan w:val="2"/>
          <w:shd w:val="clear" w:color="auto" w:fill="auto"/>
          <w:vAlign w:val="center"/>
        </w:tcPr>
        <w:p w14:paraId="76AE61C3" w14:textId="77777777" w:rsidR="00765A54" w:rsidRPr="0049128B" w:rsidRDefault="00765A54" w:rsidP="002D35D6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 xml:space="preserve">VER </w:t>
          </w:r>
          <w:r>
            <w:rPr>
              <w:rFonts w:ascii="Arial Narrow" w:hAnsi="Arial Narrow" w:cs="Arial"/>
              <w:sz w:val="12"/>
              <w:szCs w:val="12"/>
            </w:rPr>
            <w:t>1</w:t>
          </w:r>
          <w:r w:rsidRPr="0049128B">
            <w:rPr>
              <w:rFonts w:ascii="Arial Narrow" w:hAnsi="Arial Narrow" w:cs="Arial"/>
              <w:sz w:val="12"/>
              <w:szCs w:val="12"/>
            </w:rPr>
            <w:t xml:space="preserve"> </w:t>
          </w:r>
          <w:r>
            <w:rPr>
              <w:rFonts w:ascii="Arial Narrow" w:hAnsi="Arial Narrow" w:cs="Arial"/>
              <w:sz w:val="12"/>
              <w:szCs w:val="12"/>
            </w:rPr>
            <w:t>Formato: Reporte preliminar  de residencia profesional</w:t>
          </w:r>
        </w:p>
      </w:tc>
      <w:tc>
        <w:tcPr>
          <w:tcW w:w="1490" w:type="dxa"/>
          <w:gridSpan w:val="2"/>
          <w:shd w:val="clear" w:color="auto" w:fill="auto"/>
          <w:vAlign w:val="center"/>
        </w:tcPr>
        <w:p w14:paraId="1AE97A77" w14:textId="77777777" w:rsidR="00765A54" w:rsidRPr="00F22BD9" w:rsidRDefault="00765A54" w:rsidP="00452625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14:paraId="0A0BEE31" w14:textId="77777777" w:rsidR="00765A54" w:rsidRPr="00F22BD9" w:rsidRDefault="00765A54" w:rsidP="00452625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C.R.L.A./04-03-2020</w:t>
          </w:r>
        </w:p>
      </w:tc>
      <w:tc>
        <w:tcPr>
          <w:tcW w:w="2547" w:type="dxa"/>
          <w:gridSpan w:val="2"/>
          <w:shd w:val="clear" w:color="auto" w:fill="auto"/>
          <w:vAlign w:val="center"/>
        </w:tcPr>
        <w:p w14:paraId="06BD81CE" w14:textId="77777777" w:rsidR="00765A54" w:rsidRPr="00F22BD9" w:rsidRDefault="00765A54" w:rsidP="00452625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sz w:val="12"/>
              <w:szCs w:val="12"/>
            </w:rPr>
            <w:t>REVISÓ</w:t>
          </w:r>
        </w:p>
        <w:p w14:paraId="2F297190" w14:textId="77777777" w:rsidR="00765A54" w:rsidRPr="00F22BD9" w:rsidRDefault="00765A54" w:rsidP="00452625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D.N.U.</w:t>
          </w:r>
          <w:r w:rsidRPr="00F22BD9">
            <w:rPr>
              <w:rFonts w:ascii="Arial Narrow" w:hAnsi="Arial Narrow" w:cs="Arial"/>
              <w:sz w:val="12"/>
              <w:szCs w:val="12"/>
            </w:rPr>
            <w:t>/</w:t>
          </w:r>
          <w:r>
            <w:rPr>
              <w:rFonts w:ascii="Arial Narrow" w:hAnsi="Arial Narrow" w:cs="Arial"/>
              <w:sz w:val="12"/>
              <w:szCs w:val="12"/>
            </w:rPr>
            <w:t xml:space="preserve"> 05-03-2020</w:t>
          </w:r>
        </w:p>
      </w:tc>
      <w:tc>
        <w:tcPr>
          <w:tcW w:w="1840" w:type="dxa"/>
          <w:gridSpan w:val="2"/>
          <w:shd w:val="clear" w:color="auto" w:fill="auto"/>
          <w:vAlign w:val="center"/>
        </w:tcPr>
        <w:p w14:paraId="63F65DDA" w14:textId="77777777" w:rsidR="00765A54" w:rsidRPr="00F22BD9" w:rsidRDefault="00765A54" w:rsidP="00452625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sz w:val="12"/>
              <w:szCs w:val="12"/>
            </w:rPr>
            <w:t>AUTORIZÓ</w:t>
          </w:r>
        </w:p>
        <w:p w14:paraId="7D7B6B67" w14:textId="77777777" w:rsidR="00765A54" w:rsidRPr="00F22BD9" w:rsidRDefault="00765A54" w:rsidP="00452625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N.S.E.U.</w:t>
          </w:r>
          <w:r w:rsidRPr="00F22BD9">
            <w:rPr>
              <w:rFonts w:ascii="Arial Narrow" w:hAnsi="Arial Narrow" w:cs="Arial"/>
              <w:sz w:val="12"/>
              <w:szCs w:val="12"/>
            </w:rPr>
            <w:t xml:space="preserve">/ </w:t>
          </w:r>
          <w:r>
            <w:rPr>
              <w:rFonts w:ascii="Arial Narrow" w:hAnsi="Arial Narrow" w:cs="Arial"/>
              <w:sz w:val="12"/>
              <w:szCs w:val="12"/>
            </w:rPr>
            <w:t>06-03-2020</w:t>
          </w:r>
        </w:p>
      </w:tc>
      <w:tc>
        <w:tcPr>
          <w:tcW w:w="891" w:type="dxa"/>
          <w:gridSpan w:val="2"/>
          <w:shd w:val="clear" w:color="auto" w:fill="auto"/>
          <w:vAlign w:val="center"/>
        </w:tcPr>
        <w:p w14:paraId="02D44E40" w14:textId="77777777" w:rsidR="00765A54" w:rsidRPr="00F22BD9" w:rsidRDefault="00765A54" w:rsidP="00452625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F55F38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1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F55F38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8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  <w:tr w:rsidR="00765A54" w:rsidRPr="00F22BD9" w14:paraId="51DB176C" w14:textId="77777777" w:rsidTr="00452625">
      <w:trPr>
        <w:gridAfter w:val="1"/>
        <w:wAfter w:w="283" w:type="dxa"/>
        <w:trHeight w:val="285"/>
        <w:jc w:val="center"/>
      </w:trPr>
      <w:tc>
        <w:tcPr>
          <w:tcW w:w="2487" w:type="dxa"/>
          <w:shd w:val="clear" w:color="auto" w:fill="auto"/>
          <w:vAlign w:val="center"/>
        </w:tcPr>
        <w:p w14:paraId="68D85900" w14:textId="77777777" w:rsidR="00765A54" w:rsidRPr="0049128B" w:rsidRDefault="00765A54" w:rsidP="00F21EA3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</w:p>
      </w:tc>
      <w:tc>
        <w:tcPr>
          <w:tcW w:w="1451" w:type="dxa"/>
          <w:gridSpan w:val="2"/>
          <w:shd w:val="clear" w:color="auto" w:fill="auto"/>
          <w:vAlign w:val="center"/>
        </w:tcPr>
        <w:p w14:paraId="4EDB567A" w14:textId="77777777" w:rsidR="00765A54" w:rsidRDefault="00765A54" w:rsidP="00F21EA3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</w:p>
      </w:tc>
      <w:tc>
        <w:tcPr>
          <w:tcW w:w="2457" w:type="dxa"/>
          <w:gridSpan w:val="2"/>
          <w:shd w:val="clear" w:color="auto" w:fill="auto"/>
          <w:vAlign w:val="center"/>
        </w:tcPr>
        <w:p w14:paraId="4F915B5D" w14:textId="77777777" w:rsidR="00765A54" w:rsidRDefault="00765A54" w:rsidP="00F21EA3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</w:p>
      </w:tc>
      <w:tc>
        <w:tcPr>
          <w:tcW w:w="1787" w:type="dxa"/>
          <w:gridSpan w:val="2"/>
          <w:shd w:val="clear" w:color="auto" w:fill="auto"/>
          <w:vAlign w:val="center"/>
        </w:tcPr>
        <w:p w14:paraId="166ADED9" w14:textId="77777777" w:rsidR="00765A54" w:rsidRDefault="00765A54" w:rsidP="007A375F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</w:p>
      </w:tc>
      <w:tc>
        <w:tcPr>
          <w:tcW w:w="872" w:type="dxa"/>
          <w:gridSpan w:val="2"/>
          <w:shd w:val="clear" w:color="auto" w:fill="auto"/>
          <w:vAlign w:val="center"/>
        </w:tcPr>
        <w:p w14:paraId="1CF3D911" w14:textId="77777777" w:rsidR="00765A54" w:rsidRPr="00F22BD9" w:rsidRDefault="00765A54" w:rsidP="000F46D5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</w:p>
      </w:tc>
    </w:tr>
  </w:tbl>
  <w:p w14:paraId="5D1E778E" w14:textId="77777777" w:rsidR="00765A54" w:rsidRPr="002D2D58" w:rsidRDefault="00765A54" w:rsidP="002D2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C79C" w14:textId="77777777" w:rsidR="00693322" w:rsidRDefault="00693322" w:rsidP="00723ADA">
      <w:pPr>
        <w:spacing w:after="0" w:line="240" w:lineRule="auto"/>
      </w:pPr>
      <w:r>
        <w:separator/>
      </w:r>
    </w:p>
  </w:footnote>
  <w:footnote w:type="continuationSeparator" w:id="0">
    <w:p w14:paraId="5D421C5F" w14:textId="77777777" w:rsidR="00693322" w:rsidRDefault="00693322" w:rsidP="0072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765A54" w:rsidRPr="00BE2C86" w14:paraId="07621B26" w14:textId="77777777" w:rsidTr="36E42E2F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14:paraId="0A10F370" w14:textId="77777777" w:rsidR="00765A54" w:rsidRPr="00BE2C86" w:rsidRDefault="00765A54" w:rsidP="000F46D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es-MX"/>
            </w:rPr>
            <w:drawing>
              <wp:inline distT="0" distB="0" distL="0" distR="0" wp14:anchorId="1F1E7CC5" wp14:editId="6FA54317">
                <wp:extent cx="1013460" cy="101346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6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14:paraId="4757C197" w14:textId="77777777" w:rsidR="00765A54" w:rsidRPr="00423381" w:rsidRDefault="00765A54" w:rsidP="002D35D6">
          <w:pPr>
            <w:pStyle w:val="Encabezad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423381">
            <w:rPr>
              <w:rFonts w:ascii="Arial" w:hAnsi="Arial" w:cs="Arial"/>
              <w:b/>
              <w:sz w:val="20"/>
              <w:szCs w:val="20"/>
            </w:rPr>
            <w:t xml:space="preserve">Formato: </w:t>
          </w:r>
          <w:r>
            <w:rPr>
              <w:rFonts w:ascii="Arial" w:hAnsi="Arial" w:cs="Arial"/>
              <w:b/>
              <w:sz w:val="20"/>
              <w:szCs w:val="20"/>
            </w:rPr>
            <w:t>Reporte Preliminar</w:t>
          </w:r>
          <w:r w:rsidRPr="00423381">
            <w:rPr>
              <w:rFonts w:ascii="Arial" w:hAnsi="Arial" w:cs="Arial"/>
              <w:b/>
              <w:sz w:val="20"/>
              <w:szCs w:val="20"/>
            </w:rPr>
            <w:t xml:space="preserve"> de Residencias Profesionales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14:paraId="0CAA96A6" w14:textId="77777777" w:rsidR="00765A54" w:rsidRPr="00423381" w:rsidRDefault="00765A54" w:rsidP="000F46D5">
          <w:pPr>
            <w:pStyle w:val="Encabezado"/>
            <w:spacing w:before="60" w:after="60"/>
            <w:rPr>
              <w:rFonts w:ascii="Arial" w:hAnsi="Arial" w:cs="Arial"/>
              <w:b/>
              <w:sz w:val="20"/>
              <w:szCs w:val="20"/>
            </w:rPr>
          </w:pPr>
          <w:r w:rsidRPr="00423381">
            <w:rPr>
              <w:rFonts w:ascii="Arial" w:hAnsi="Arial" w:cs="Arial"/>
              <w:b/>
              <w:sz w:val="20"/>
              <w:szCs w:val="20"/>
            </w:rPr>
            <w:t>Responsable: Áreas académicas</w:t>
          </w:r>
        </w:p>
      </w:tc>
    </w:tr>
    <w:tr w:rsidR="00765A54" w:rsidRPr="00BE2C86" w14:paraId="7013F677" w14:textId="77777777" w:rsidTr="36E42E2F">
      <w:trPr>
        <w:trHeight w:val="199"/>
      </w:trPr>
      <w:tc>
        <w:tcPr>
          <w:tcW w:w="2694" w:type="dxa"/>
          <w:vMerge/>
        </w:tcPr>
        <w:p w14:paraId="59B84729" w14:textId="77777777" w:rsidR="00765A54" w:rsidRPr="00BE2C86" w:rsidRDefault="00765A54" w:rsidP="000F46D5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</w:tcPr>
        <w:p w14:paraId="0D8EDF3E" w14:textId="77777777" w:rsidR="00765A54" w:rsidRPr="00423381" w:rsidRDefault="00765A54" w:rsidP="000F46D5">
          <w:pPr>
            <w:pStyle w:val="Encabezado"/>
            <w:jc w:val="right"/>
            <w:rPr>
              <w:rFonts w:ascii="Arial" w:hAnsi="Arial" w:cs="Arial"/>
              <w:b/>
              <w:color w:val="999999"/>
              <w:sz w:val="20"/>
              <w:szCs w:val="20"/>
            </w:rPr>
          </w:pPr>
        </w:p>
      </w:tc>
      <w:tc>
        <w:tcPr>
          <w:tcW w:w="2693" w:type="dxa"/>
          <w:shd w:val="clear" w:color="auto" w:fill="auto"/>
          <w:vAlign w:val="center"/>
        </w:tcPr>
        <w:p w14:paraId="3D16FDDA" w14:textId="77777777" w:rsidR="00765A54" w:rsidRPr="00423381" w:rsidRDefault="00765A54" w:rsidP="000F46D5">
          <w:pPr>
            <w:pStyle w:val="Encabezado"/>
            <w:spacing w:before="60" w:after="60"/>
            <w:rPr>
              <w:rFonts w:ascii="Arial" w:hAnsi="Arial" w:cs="Arial"/>
              <w:sz w:val="20"/>
              <w:szCs w:val="20"/>
            </w:rPr>
          </w:pPr>
          <w:r w:rsidRPr="00423381">
            <w:rPr>
              <w:rFonts w:ascii="Arial" w:hAnsi="Arial" w:cs="Arial"/>
              <w:b/>
              <w:sz w:val="20"/>
              <w:szCs w:val="20"/>
            </w:rPr>
            <w:t>Código: SIG-CA-F-5</w:t>
          </w:r>
          <w:r>
            <w:rPr>
              <w:rFonts w:ascii="Arial" w:hAnsi="Arial" w:cs="Arial"/>
              <w:b/>
              <w:sz w:val="20"/>
              <w:szCs w:val="20"/>
            </w:rPr>
            <w:t>0</w:t>
          </w:r>
          <w:r w:rsidRPr="00423381">
            <w:rPr>
              <w:rFonts w:ascii="Arial" w:hAnsi="Arial" w:cs="Arial"/>
              <w:b/>
              <w:sz w:val="20"/>
              <w:szCs w:val="20"/>
            </w:rPr>
            <w:t>-01</w:t>
          </w:r>
        </w:p>
      </w:tc>
      <w:tc>
        <w:tcPr>
          <w:tcW w:w="1970" w:type="dxa"/>
          <w:shd w:val="clear" w:color="auto" w:fill="auto"/>
          <w:vAlign w:val="center"/>
        </w:tcPr>
        <w:p w14:paraId="3615741B" w14:textId="77777777" w:rsidR="00765A54" w:rsidRPr="00423381" w:rsidRDefault="00765A54" w:rsidP="000F46D5">
          <w:pPr>
            <w:pStyle w:val="Encabezado"/>
            <w:spacing w:before="60" w:after="60"/>
            <w:rPr>
              <w:rFonts w:ascii="Arial" w:hAnsi="Arial" w:cs="Arial"/>
              <w:b/>
              <w:sz w:val="20"/>
              <w:szCs w:val="20"/>
            </w:rPr>
          </w:pPr>
          <w:r w:rsidRPr="00423381">
            <w:rPr>
              <w:rFonts w:ascii="Arial" w:hAnsi="Arial" w:cs="Arial"/>
              <w:b/>
              <w:sz w:val="20"/>
              <w:szCs w:val="20"/>
            </w:rPr>
            <w:t xml:space="preserve">Página: </w:t>
          </w:r>
          <w:r w:rsidRPr="00423381">
            <w:rPr>
              <w:rFonts w:ascii="Arial" w:hAnsi="Arial" w:cs="Arial"/>
              <w:sz w:val="20"/>
              <w:szCs w:val="20"/>
            </w:rPr>
            <w:fldChar w:fldCharType="begin"/>
          </w:r>
          <w:r w:rsidRPr="0042338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23381">
            <w:rPr>
              <w:rFonts w:ascii="Arial" w:hAnsi="Arial" w:cs="Arial"/>
              <w:sz w:val="20"/>
              <w:szCs w:val="20"/>
            </w:rPr>
            <w:fldChar w:fldCharType="separate"/>
          </w:r>
          <w:r w:rsidR="00F55F38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23381">
            <w:rPr>
              <w:rFonts w:ascii="Arial" w:hAnsi="Arial" w:cs="Arial"/>
              <w:sz w:val="20"/>
              <w:szCs w:val="20"/>
            </w:rPr>
            <w:fldChar w:fldCharType="end"/>
          </w:r>
          <w:r w:rsidRPr="00423381">
            <w:rPr>
              <w:rFonts w:ascii="Arial" w:hAnsi="Arial" w:cs="Arial"/>
              <w:sz w:val="20"/>
              <w:szCs w:val="20"/>
            </w:rPr>
            <w:t xml:space="preserve"> de </w:t>
          </w:r>
          <w:r w:rsidRPr="00423381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423381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423381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F55F38">
            <w:rPr>
              <w:rStyle w:val="Nmerodepgina"/>
              <w:rFonts w:ascii="Arial" w:hAnsi="Arial" w:cs="Arial"/>
              <w:noProof/>
              <w:sz w:val="20"/>
              <w:szCs w:val="20"/>
            </w:rPr>
            <w:t>8</w:t>
          </w:r>
          <w:r w:rsidRPr="00423381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765A54" w:rsidRPr="00BE2C86" w14:paraId="04076E8B" w14:textId="77777777" w:rsidTr="36E42E2F">
      <w:trPr>
        <w:trHeight w:val="199"/>
      </w:trPr>
      <w:tc>
        <w:tcPr>
          <w:tcW w:w="2694" w:type="dxa"/>
          <w:vMerge/>
        </w:tcPr>
        <w:p w14:paraId="48E31815" w14:textId="77777777" w:rsidR="00765A54" w:rsidRPr="00BE2C86" w:rsidRDefault="00765A54" w:rsidP="000F46D5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</w:tcPr>
        <w:p w14:paraId="4B1FCA59" w14:textId="77777777" w:rsidR="00765A54" w:rsidRPr="00423381" w:rsidRDefault="00765A54" w:rsidP="000F46D5">
          <w:pPr>
            <w:pStyle w:val="Encabezado"/>
            <w:jc w:val="right"/>
            <w:rPr>
              <w:rFonts w:ascii="Arial" w:hAnsi="Arial" w:cs="Arial"/>
              <w:b/>
              <w:color w:val="999999"/>
              <w:sz w:val="20"/>
              <w:szCs w:val="20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14:paraId="1DA2A7AE" w14:textId="77777777" w:rsidR="00765A54" w:rsidRPr="00423381" w:rsidRDefault="00765A54" w:rsidP="000F46D5">
          <w:pPr>
            <w:pStyle w:val="Encabezado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423381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765A54" w:rsidRPr="00BE2C86" w14:paraId="24967AE0" w14:textId="77777777" w:rsidTr="36E42E2F">
      <w:trPr>
        <w:trHeight w:val="70"/>
      </w:trPr>
      <w:tc>
        <w:tcPr>
          <w:tcW w:w="2694" w:type="dxa"/>
          <w:vMerge/>
        </w:tcPr>
        <w:p w14:paraId="2C28840B" w14:textId="77777777" w:rsidR="00765A54" w:rsidRPr="00BE2C86" w:rsidRDefault="00765A54" w:rsidP="000F46D5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</w:tcPr>
        <w:p w14:paraId="295E60A8" w14:textId="77777777" w:rsidR="00765A54" w:rsidRPr="00423381" w:rsidRDefault="00765A54" w:rsidP="000F46D5">
          <w:pPr>
            <w:pStyle w:val="Encabezado"/>
            <w:jc w:val="right"/>
            <w:rPr>
              <w:rFonts w:ascii="Arial" w:hAnsi="Arial" w:cs="Arial"/>
              <w:b/>
              <w:color w:val="999999"/>
              <w:sz w:val="20"/>
              <w:szCs w:val="20"/>
            </w:rPr>
          </w:pPr>
        </w:p>
      </w:tc>
      <w:tc>
        <w:tcPr>
          <w:tcW w:w="2693" w:type="dxa"/>
          <w:shd w:val="clear" w:color="auto" w:fill="auto"/>
          <w:vAlign w:val="center"/>
        </w:tcPr>
        <w:p w14:paraId="24AECB86" w14:textId="77777777" w:rsidR="00765A54" w:rsidRPr="00423381" w:rsidRDefault="00765A54" w:rsidP="000F46D5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423381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14:paraId="60C299E3" w14:textId="77777777" w:rsidR="00765A54" w:rsidRPr="00423381" w:rsidRDefault="00765A54" w:rsidP="002D35D6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36E42E2F">
            <w:rPr>
              <w:rFonts w:ascii="Arial" w:hAnsi="Arial" w:cs="Arial"/>
              <w:b/>
              <w:bCs/>
              <w:sz w:val="20"/>
              <w:szCs w:val="20"/>
            </w:rPr>
            <w:t>Emisión</w:t>
          </w:r>
          <w:r w:rsidRPr="36E42E2F">
            <w:rPr>
              <w:rFonts w:ascii="Arial" w:hAnsi="Arial" w:cs="Arial"/>
              <w:sz w:val="20"/>
              <w:szCs w:val="20"/>
            </w:rPr>
            <w:t>: Noviembre 2021</w:t>
          </w:r>
        </w:p>
      </w:tc>
    </w:tr>
  </w:tbl>
  <w:p w14:paraId="3BF49BF2" w14:textId="77777777" w:rsidR="00765A54" w:rsidRDefault="00765A54" w:rsidP="00124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922"/>
    <w:multiLevelType w:val="hybridMultilevel"/>
    <w:tmpl w:val="033A0A98"/>
    <w:lvl w:ilvl="0" w:tplc="E02690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F25A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4AFD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1C0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1CD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3026E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266A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5EE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D070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F73DE"/>
    <w:multiLevelType w:val="hybridMultilevel"/>
    <w:tmpl w:val="D9E6ED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7E2944"/>
    <w:multiLevelType w:val="hybridMultilevel"/>
    <w:tmpl w:val="AA4A7BA4"/>
    <w:lvl w:ilvl="0" w:tplc="6D3028C6">
      <w:start w:val="5"/>
      <w:numFmt w:val="upperRoman"/>
      <w:lvlText w:val="%1."/>
      <w:lvlJc w:val="left"/>
      <w:pPr>
        <w:ind w:left="103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7" w:hanging="360"/>
      </w:pPr>
    </w:lvl>
    <w:lvl w:ilvl="2" w:tplc="080A001B" w:tentative="1">
      <w:start w:val="1"/>
      <w:numFmt w:val="lowerRoman"/>
      <w:lvlText w:val="%3."/>
      <w:lvlJc w:val="right"/>
      <w:pPr>
        <w:ind w:left="2117" w:hanging="180"/>
      </w:pPr>
    </w:lvl>
    <w:lvl w:ilvl="3" w:tplc="080A000F" w:tentative="1">
      <w:start w:val="1"/>
      <w:numFmt w:val="decimal"/>
      <w:lvlText w:val="%4."/>
      <w:lvlJc w:val="left"/>
      <w:pPr>
        <w:ind w:left="2837" w:hanging="360"/>
      </w:pPr>
    </w:lvl>
    <w:lvl w:ilvl="4" w:tplc="080A0019" w:tentative="1">
      <w:start w:val="1"/>
      <w:numFmt w:val="lowerLetter"/>
      <w:lvlText w:val="%5."/>
      <w:lvlJc w:val="left"/>
      <w:pPr>
        <w:ind w:left="3557" w:hanging="360"/>
      </w:pPr>
    </w:lvl>
    <w:lvl w:ilvl="5" w:tplc="080A001B" w:tentative="1">
      <w:start w:val="1"/>
      <w:numFmt w:val="lowerRoman"/>
      <w:lvlText w:val="%6."/>
      <w:lvlJc w:val="right"/>
      <w:pPr>
        <w:ind w:left="4277" w:hanging="180"/>
      </w:pPr>
    </w:lvl>
    <w:lvl w:ilvl="6" w:tplc="080A000F" w:tentative="1">
      <w:start w:val="1"/>
      <w:numFmt w:val="decimal"/>
      <w:lvlText w:val="%7."/>
      <w:lvlJc w:val="left"/>
      <w:pPr>
        <w:ind w:left="4997" w:hanging="360"/>
      </w:pPr>
    </w:lvl>
    <w:lvl w:ilvl="7" w:tplc="080A0019" w:tentative="1">
      <w:start w:val="1"/>
      <w:numFmt w:val="lowerLetter"/>
      <w:lvlText w:val="%8."/>
      <w:lvlJc w:val="left"/>
      <w:pPr>
        <w:ind w:left="5717" w:hanging="360"/>
      </w:pPr>
    </w:lvl>
    <w:lvl w:ilvl="8" w:tplc="08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1D876E82"/>
    <w:multiLevelType w:val="hybridMultilevel"/>
    <w:tmpl w:val="8EA4B0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5513E"/>
    <w:multiLevelType w:val="multilevel"/>
    <w:tmpl w:val="F30CACF8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E4140"/>
    <w:multiLevelType w:val="hybridMultilevel"/>
    <w:tmpl w:val="EBE0722E"/>
    <w:lvl w:ilvl="0" w:tplc="D382B5B8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239A7FE2"/>
    <w:multiLevelType w:val="hybridMultilevel"/>
    <w:tmpl w:val="B3CE81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2090C"/>
    <w:multiLevelType w:val="hybridMultilevel"/>
    <w:tmpl w:val="75EE8E48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E4D3F"/>
    <w:multiLevelType w:val="multilevel"/>
    <w:tmpl w:val="754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D57403"/>
    <w:multiLevelType w:val="hybridMultilevel"/>
    <w:tmpl w:val="AD94B5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5138F"/>
    <w:multiLevelType w:val="hybridMultilevel"/>
    <w:tmpl w:val="F02094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D5FAD"/>
    <w:multiLevelType w:val="hybridMultilevel"/>
    <w:tmpl w:val="74A2D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B0EDF"/>
    <w:multiLevelType w:val="hybridMultilevel"/>
    <w:tmpl w:val="33DCCC04"/>
    <w:lvl w:ilvl="0" w:tplc="A6A6D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B6BE7"/>
    <w:multiLevelType w:val="hybridMultilevel"/>
    <w:tmpl w:val="D450B4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1799500">
    <w:abstractNumId w:val="0"/>
  </w:num>
  <w:num w:numId="2" w16cid:durableId="672607985">
    <w:abstractNumId w:val="6"/>
  </w:num>
  <w:num w:numId="3" w16cid:durableId="1592928150">
    <w:abstractNumId w:val="13"/>
  </w:num>
  <w:num w:numId="4" w16cid:durableId="878975981">
    <w:abstractNumId w:val="3"/>
  </w:num>
  <w:num w:numId="5" w16cid:durableId="709957201">
    <w:abstractNumId w:val="8"/>
  </w:num>
  <w:num w:numId="6" w16cid:durableId="1032345527">
    <w:abstractNumId w:val="2"/>
  </w:num>
  <w:num w:numId="7" w16cid:durableId="1648246984">
    <w:abstractNumId w:val="5"/>
  </w:num>
  <w:num w:numId="8" w16cid:durableId="1386565215">
    <w:abstractNumId w:val="9"/>
  </w:num>
  <w:num w:numId="9" w16cid:durableId="1759205599">
    <w:abstractNumId w:val="7"/>
  </w:num>
  <w:num w:numId="10" w16cid:durableId="236020413">
    <w:abstractNumId w:val="1"/>
  </w:num>
  <w:num w:numId="11" w16cid:durableId="1539320377">
    <w:abstractNumId w:val="11"/>
  </w:num>
  <w:num w:numId="12" w16cid:durableId="2142310215">
    <w:abstractNumId w:val="4"/>
  </w:num>
  <w:num w:numId="13" w16cid:durableId="1119256192">
    <w:abstractNumId w:val="12"/>
  </w:num>
  <w:num w:numId="14" w16cid:durableId="373120083">
    <w:abstractNumId w:val="10"/>
  </w:num>
  <w:num w:numId="15" w16cid:durableId="10428258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ocumentProtection w:edit="forms" w:enforcement="1" w:cryptProviderType="rsaAES" w:cryptAlgorithmClass="hash" w:cryptAlgorithmType="typeAny" w:cryptAlgorithmSid="14" w:cryptSpinCount="100000" w:hash="qbiwbOy+L0Px8eV8mPBGowLIgKfrTb3cFx2R7SawegtKUKPJwDJQnAyna/zf5yC5sP09Fo6lzg5iy7wsk4xz3A==" w:salt="0eVcG6gcU3nE8xLEXSRH3A=="/>
  <w:defaultTabStop w:val="708"/>
  <w:hyphenationZone w:val="425"/>
  <w:drawingGridHorizontalSpacing w:val="110"/>
  <w:displayHorizont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F6"/>
    <w:rsid w:val="00023003"/>
    <w:rsid w:val="0002315E"/>
    <w:rsid w:val="00026F5D"/>
    <w:rsid w:val="00030AE9"/>
    <w:rsid w:val="00034F11"/>
    <w:rsid w:val="00052851"/>
    <w:rsid w:val="0005533C"/>
    <w:rsid w:val="00060755"/>
    <w:rsid w:val="00062384"/>
    <w:rsid w:val="00074CAF"/>
    <w:rsid w:val="000B201D"/>
    <w:rsid w:val="000C7324"/>
    <w:rsid w:val="000D5FAD"/>
    <w:rsid w:val="000E5226"/>
    <w:rsid w:val="000F46D5"/>
    <w:rsid w:val="00124A08"/>
    <w:rsid w:val="00133211"/>
    <w:rsid w:val="001473BE"/>
    <w:rsid w:val="001552E8"/>
    <w:rsid w:val="001658B5"/>
    <w:rsid w:val="0016757F"/>
    <w:rsid w:val="00167A0D"/>
    <w:rsid w:val="001735D7"/>
    <w:rsid w:val="001838F0"/>
    <w:rsid w:val="001A75CB"/>
    <w:rsid w:val="001D00F7"/>
    <w:rsid w:val="001D2BF9"/>
    <w:rsid w:val="001E10A1"/>
    <w:rsid w:val="001F4F50"/>
    <w:rsid w:val="001F5C20"/>
    <w:rsid w:val="001F7860"/>
    <w:rsid w:val="002243AB"/>
    <w:rsid w:val="00256FA0"/>
    <w:rsid w:val="00261956"/>
    <w:rsid w:val="00270CE2"/>
    <w:rsid w:val="002751EF"/>
    <w:rsid w:val="00286FE0"/>
    <w:rsid w:val="002A3DC9"/>
    <w:rsid w:val="002A5023"/>
    <w:rsid w:val="002A540E"/>
    <w:rsid w:val="002B5B0E"/>
    <w:rsid w:val="002C4134"/>
    <w:rsid w:val="002C7D4B"/>
    <w:rsid w:val="002D2D58"/>
    <w:rsid w:val="002D35D6"/>
    <w:rsid w:val="002E222F"/>
    <w:rsid w:val="002F0269"/>
    <w:rsid w:val="002F3239"/>
    <w:rsid w:val="003200D2"/>
    <w:rsid w:val="00321A6E"/>
    <w:rsid w:val="003332A9"/>
    <w:rsid w:val="00336C5D"/>
    <w:rsid w:val="00342C66"/>
    <w:rsid w:val="003534E3"/>
    <w:rsid w:val="00361107"/>
    <w:rsid w:val="00361223"/>
    <w:rsid w:val="00366169"/>
    <w:rsid w:val="0038672F"/>
    <w:rsid w:val="003A6C17"/>
    <w:rsid w:val="003B74BB"/>
    <w:rsid w:val="003C25D8"/>
    <w:rsid w:val="003C2F4A"/>
    <w:rsid w:val="003C3521"/>
    <w:rsid w:val="003C63CF"/>
    <w:rsid w:val="003E24E1"/>
    <w:rsid w:val="00406881"/>
    <w:rsid w:val="00423381"/>
    <w:rsid w:val="00430B02"/>
    <w:rsid w:val="00445658"/>
    <w:rsid w:val="00447B4D"/>
    <w:rsid w:val="00452625"/>
    <w:rsid w:val="004562F6"/>
    <w:rsid w:val="00460845"/>
    <w:rsid w:val="0046199A"/>
    <w:rsid w:val="00474E92"/>
    <w:rsid w:val="00481714"/>
    <w:rsid w:val="00481913"/>
    <w:rsid w:val="0048497D"/>
    <w:rsid w:val="00491A51"/>
    <w:rsid w:val="004925A2"/>
    <w:rsid w:val="00496C48"/>
    <w:rsid w:val="004A719A"/>
    <w:rsid w:val="004B6526"/>
    <w:rsid w:val="004D1BEE"/>
    <w:rsid w:val="004D5618"/>
    <w:rsid w:val="0052176D"/>
    <w:rsid w:val="0052714F"/>
    <w:rsid w:val="00532CF9"/>
    <w:rsid w:val="005412F0"/>
    <w:rsid w:val="00557BFB"/>
    <w:rsid w:val="00557CCD"/>
    <w:rsid w:val="0056529F"/>
    <w:rsid w:val="005653E1"/>
    <w:rsid w:val="0057583C"/>
    <w:rsid w:val="00577F41"/>
    <w:rsid w:val="00580972"/>
    <w:rsid w:val="005A39FE"/>
    <w:rsid w:val="005A74A2"/>
    <w:rsid w:val="005B24EA"/>
    <w:rsid w:val="005C0FAE"/>
    <w:rsid w:val="005C2528"/>
    <w:rsid w:val="005C5B18"/>
    <w:rsid w:val="005E2EDD"/>
    <w:rsid w:val="005F3C88"/>
    <w:rsid w:val="00614EE8"/>
    <w:rsid w:val="0061552E"/>
    <w:rsid w:val="0062427B"/>
    <w:rsid w:val="0062789B"/>
    <w:rsid w:val="0062796C"/>
    <w:rsid w:val="006348BB"/>
    <w:rsid w:val="0064265E"/>
    <w:rsid w:val="00656137"/>
    <w:rsid w:val="00660F6E"/>
    <w:rsid w:val="00673DDB"/>
    <w:rsid w:val="00686412"/>
    <w:rsid w:val="00691637"/>
    <w:rsid w:val="00693322"/>
    <w:rsid w:val="006A270C"/>
    <w:rsid w:val="006B2A9B"/>
    <w:rsid w:val="006D083F"/>
    <w:rsid w:val="006D1A0E"/>
    <w:rsid w:val="006D4501"/>
    <w:rsid w:val="006E315B"/>
    <w:rsid w:val="006F3335"/>
    <w:rsid w:val="006F362F"/>
    <w:rsid w:val="007045EB"/>
    <w:rsid w:val="00723ADA"/>
    <w:rsid w:val="007346BD"/>
    <w:rsid w:val="00765A54"/>
    <w:rsid w:val="00791290"/>
    <w:rsid w:val="007A375F"/>
    <w:rsid w:val="007B1F80"/>
    <w:rsid w:val="007B485A"/>
    <w:rsid w:val="007C0764"/>
    <w:rsid w:val="007E2951"/>
    <w:rsid w:val="007F7227"/>
    <w:rsid w:val="00806C51"/>
    <w:rsid w:val="00820333"/>
    <w:rsid w:val="00833FF4"/>
    <w:rsid w:val="00834F9A"/>
    <w:rsid w:val="008431E2"/>
    <w:rsid w:val="00844465"/>
    <w:rsid w:val="0085097E"/>
    <w:rsid w:val="0085344E"/>
    <w:rsid w:val="008578B1"/>
    <w:rsid w:val="00866B58"/>
    <w:rsid w:val="00874C71"/>
    <w:rsid w:val="00886296"/>
    <w:rsid w:val="00891992"/>
    <w:rsid w:val="008A05B0"/>
    <w:rsid w:val="008B368A"/>
    <w:rsid w:val="008B6D44"/>
    <w:rsid w:val="008C06B7"/>
    <w:rsid w:val="008C1D54"/>
    <w:rsid w:val="008F41C1"/>
    <w:rsid w:val="008F4E59"/>
    <w:rsid w:val="008F7781"/>
    <w:rsid w:val="009011E3"/>
    <w:rsid w:val="009063B5"/>
    <w:rsid w:val="00910E55"/>
    <w:rsid w:val="00913554"/>
    <w:rsid w:val="00920BA9"/>
    <w:rsid w:val="00937488"/>
    <w:rsid w:val="0094297A"/>
    <w:rsid w:val="00956173"/>
    <w:rsid w:val="009563C1"/>
    <w:rsid w:val="0096453F"/>
    <w:rsid w:val="00964673"/>
    <w:rsid w:val="00966140"/>
    <w:rsid w:val="0097497E"/>
    <w:rsid w:val="009826DE"/>
    <w:rsid w:val="009B711F"/>
    <w:rsid w:val="009C16D2"/>
    <w:rsid w:val="009C4134"/>
    <w:rsid w:val="009C77A9"/>
    <w:rsid w:val="009D42EF"/>
    <w:rsid w:val="009D60CE"/>
    <w:rsid w:val="009E5344"/>
    <w:rsid w:val="009F1F99"/>
    <w:rsid w:val="00A07AC9"/>
    <w:rsid w:val="00A45A85"/>
    <w:rsid w:val="00A710AF"/>
    <w:rsid w:val="00A710C6"/>
    <w:rsid w:val="00A72685"/>
    <w:rsid w:val="00A74A40"/>
    <w:rsid w:val="00AB04F5"/>
    <w:rsid w:val="00AC0D87"/>
    <w:rsid w:val="00AC3EBB"/>
    <w:rsid w:val="00AC6E5B"/>
    <w:rsid w:val="00AE678F"/>
    <w:rsid w:val="00B00DA4"/>
    <w:rsid w:val="00B02892"/>
    <w:rsid w:val="00B06768"/>
    <w:rsid w:val="00B13167"/>
    <w:rsid w:val="00B3210B"/>
    <w:rsid w:val="00B35660"/>
    <w:rsid w:val="00B42FDB"/>
    <w:rsid w:val="00B5494A"/>
    <w:rsid w:val="00B66C2E"/>
    <w:rsid w:val="00B66F99"/>
    <w:rsid w:val="00B77119"/>
    <w:rsid w:val="00BA4286"/>
    <w:rsid w:val="00BB025D"/>
    <w:rsid w:val="00BD3A41"/>
    <w:rsid w:val="00BD4391"/>
    <w:rsid w:val="00BF1FA4"/>
    <w:rsid w:val="00BF34F4"/>
    <w:rsid w:val="00BF5786"/>
    <w:rsid w:val="00C2508A"/>
    <w:rsid w:val="00C32271"/>
    <w:rsid w:val="00C330F0"/>
    <w:rsid w:val="00C46B35"/>
    <w:rsid w:val="00C7378E"/>
    <w:rsid w:val="00C77240"/>
    <w:rsid w:val="00C82BD3"/>
    <w:rsid w:val="00C90CCB"/>
    <w:rsid w:val="00C9239F"/>
    <w:rsid w:val="00CC75D8"/>
    <w:rsid w:val="00CD64D4"/>
    <w:rsid w:val="00CD71B4"/>
    <w:rsid w:val="00CE3114"/>
    <w:rsid w:val="00CE5C31"/>
    <w:rsid w:val="00D110E0"/>
    <w:rsid w:val="00D13E15"/>
    <w:rsid w:val="00D15481"/>
    <w:rsid w:val="00D1748F"/>
    <w:rsid w:val="00D2222A"/>
    <w:rsid w:val="00D31EB7"/>
    <w:rsid w:val="00D524C8"/>
    <w:rsid w:val="00D66240"/>
    <w:rsid w:val="00D733A2"/>
    <w:rsid w:val="00D851B8"/>
    <w:rsid w:val="00DA6764"/>
    <w:rsid w:val="00DB0AFD"/>
    <w:rsid w:val="00DC2E28"/>
    <w:rsid w:val="00DD03D7"/>
    <w:rsid w:val="00DD237E"/>
    <w:rsid w:val="00DD3772"/>
    <w:rsid w:val="00DE3F0C"/>
    <w:rsid w:val="00DF167A"/>
    <w:rsid w:val="00E23EC7"/>
    <w:rsid w:val="00E246E1"/>
    <w:rsid w:val="00E6430A"/>
    <w:rsid w:val="00E810EF"/>
    <w:rsid w:val="00E97DBC"/>
    <w:rsid w:val="00EA2B4C"/>
    <w:rsid w:val="00EA449C"/>
    <w:rsid w:val="00EC32B2"/>
    <w:rsid w:val="00EC7A96"/>
    <w:rsid w:val="00EF0D05"/>
    <w:rsid w:val="00EF1B61"/>
    <w:rsid w:val="00F03332"/>
    <w:rsid w:val="00F15233"/>
    <w:rsid w:val="00F21EA3"/>
    <w:rsid w:val="00F27A03"/>
    <w:rsid w:val="00F55F38"/>
    <w:rsid w:val="00F64B84"/>
    <w:rsid w:val="00FB5570"/>
    <w:rsid w:val="00FF3A2D"/>
    <w:rsid w:val="06D87F7D"/>
    <w:rsid w:val="15318CE7"/>
    <w:rsid w:val="160F6AB7"/>
    <w:rsid w:val="27860CE4"/>
    <w:rsid w:val="2A4E3AAF"/>
    <w:rsid w:val="36E42E2F"/>
    <w:rsid w:val="489E0FE0"/>
    <w:rsid w:val="4A39E041"/>
    <w:rsid w:val="785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B5AC62"/>
  <w15:chartTrackingRefBased/>
  <w15:docId w15:val="{8946A308-52FC-483D-8C0B-76CC54CF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15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C75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CC75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C75D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0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23EC7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75D8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CC75D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link w:val="Ttulo2"/>
    <w:rsid w:val="00CC75D8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CC75D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Encabezado">
    <w:name w:val="header"/>
    <w:basedOn w:val="Normal"/>
    <w:link w:val="EncabezadoCar"/>
    <w:rsid w:val="00CC75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link w:val="Encabezado"/>
    <w:rsid w:val="00CC75D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nhideWhenUsed/>
    <w:rsid w:val="00723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ADA"/>
  </w:style>
  <w:style w:type="character" w:customStyle="1" w:styleId="Ttulo8Car">
    <w:name w:val="Título 8 Car"/>
    <w:link w:val="Ttulo8"/>
    <w:uiPriority w:val="9"/>
    <w:semiHidden/>
    <w:rsid w:val="001F4F50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tulo">
    <w:name w:val="Title"/>
    <w:basedOn w:val="Normal"/>
    <w:link w:val="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F4F50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character" w:customStyle="1" w:styleId="SubttuloCar">
    <w:name w:val="Subtítulo Car"/>
    <w:link w:val="Subttulo"/>
    <w:rsid w:val="001F4F50"/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A39F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NormalWeb">
    <w:name w:val="Normal (Web)"/>
    <w:basedOn w:val="Normal"/>
    <w:uiPriority w:val="99"/>
    <w:semiHidden/>
    <w:unhideWhenUsed/>
    <w:rsid w:val="005A3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Listaoscura-nfasis4">
    <w:name w:val="Dark List Accent 4"/>
    <w:basedOn w:val="Tablanormal"/>
    <w:uiPriority w:val="70"/>
    <w:rsid w:val="0089199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paragraph" w:styleId="Prrafodelista">
    <w:name w:val="List Paragraph"/>
    <w:basedOn w:val="Normal"/>
    <w:uiPriority w:val="34"/>
    <w:qFormat/>
    <w:rsid w:val="00270CE2"/>
    <w:pPr>
      <w:ind w:left="720"/>
      <w:contextualSpacing/>
    </w:pPr>
  </w:style>
  <w:style w:type="character" w:customStyle="1" w:styleId="Ttulo9Car">
    <w:name w:val="Título 9 Car"/>
    <w:link w:val="Ttulo9"/>
    <w:uiPriority w:val="9"/>
    <w:rsid w:val="00E23EC7"/>
    <w:rPr>
      <w:rFonts w:ascii="Cambria" w:eastAsia="Times New Roman" w:hAnsi="Cambria" w:cs="Times New Roman"/>
      <w:i/>
      <w:iCs/>
      <w:color w:val="404040"/>
      <w:lang w:eastAsia="en-US"/>
    </w:rPr>
  </w:style>
  <w:style w:type="character" w:styleId="Nmerodepgina">
    <w:name w:val="page number"/>
    <w:basedOn w:val="Fuentedeprrafopredeter"/>
    <w:rsid w:val="002D2D58"/>
  </w:style>
  <w:style w:type="paragraph" w:styleId="Bibliografa">
    <w:name w:val="Bibliography"/>
    <w:basedOn w:val="Normal"/>
    <w:next w:val="Normal"/>
    <w:uiPriority w:val="37"/>
    <w:unhideWhenUsed/>
    <w:rsid w:val="00577F41"/>
  </w:style>
  <w:style w:type="character" w:styleId="Textodelmarcadordeposicin">
    <w:name w:val="Placeholder Text"/>
    <w:basedOn w:val="Fuentedeprrafopredeter"/>
    <w:uiPriority w:val="99"/>
    <w:semiHidden/>
    <w:rsid w:val="0046199A"/>
    <w:rPr>
      <w:color w:val="808080"/>
    </w:rPr>
  </w:style>
  <w:style w:type="character" w:customStyle="1" w:styleId="Estilo1">
    <w:name w:val="Estilo1"/>
    <w:basedOn w:val="Fuentedeprrafopredeter"/>
    <w:uiPriority w:val="1"/>
    <w:rsid w:val="00557CCD"/>
    <w:rPr>
      <w:rFonts w:ascii="Arial" w:hAnsi="Arial"/>
      <w:b/>
      <w:color w:val="1F3864" w:themeColor="accent1" w:themeShade="80"/>
      <w:sz w:val="24"/>
    </w:rPr>
  </w:style>
  <w:style w:type="paragraph" w:customStyle="1" w:styleId="NombreActividad1">
    <w:name w:val="Nombre Actividad 1"/>
    <w:basedOn w:val="Sinespaciado"/>
    <w:link w:val="NombreActividad1Car"/>
    <w:rsid w:val="0048497D"/>
    <w:pPr>
      <w:contextualSpacing/>
    </w:pPr>
    <w:rPr>
      <w:b/>
      <w:color w:val="002060"/>
    </w:rPr>
  </w:style>
  <w:style w:type="character" w:customStyle="1" w:styleId="NombreActividad1Car">
    <w:name w:val="Nombre Actividad 1 Car"/>
    <w:basedOn w:val="Fuentedeprrafopredeter"/>
    <w:link w:val="NombreActividad1"/>
    <w:rsid w:val="0048497D"/>
    <w:rPr>
      <w:b/>
      <w:color w:val="002060"/>
      <w:sz w:val="22"/>
      <w:szCs w:val="22"/>
      <w:lang w:eastAsia="en-US"/>
    </w:rPr>
  </w:style>
  <w:style w:type="character" w:customStyle="1" w:styleId="Estilo4">
    <w:name w:val="Estilo4"/>
    <w:basedOn w:val="Fuentedeprrafopredeter"/>
    <w:uiPriority w:val="1"/>
    <w:rsid w:val="0048497D"/>
    <w:rPr>
      <w:color w:val="4472C4" w:themeColor="accent1"/>
    </w:rPr>
  </w:style>
  <w:style w:type="character" w:customStyle="1" w:styleId="Estilo5">
    <w:name w:val="Estilo5"/>
    <w:basedOn w:val="Fuentedeprrafopredeter"/>
    <w:uiPriority w:val="1"/>
    <w:rsid w:val="0048497D"/>
    <w:rPr>
      <w:color w:val="0070C0"/>
    </w:rPr>
  </w:style>
  <w:style w:type="character" w:customStyle="1" w:styleId="Estilo6">
    <w:name w:val="Estilo6"/>
    <w:basedOn w:val="Fuentedeprrafopredeter"/>
    <w:uiPriority w:val="1"/>
    <w:rsid w:val="0048497D"/>
    <w:rPr>
      <w:color w:val="00B050"/>
    </w:rPr>
  </w:style>
  <w:style w:type="character" w:customStyle="1" w:styleId="Estilo7">
    <w:name w:val="Estilo7"/>
    <w:basedOn w:val="Fuentedeprrafopredeter"/>
    <w:uiPriority w:val="1"/>
    <w:rsid w:val="0048497D"/>
    <w:rPr>
      <w:color w:val="C45911" w:themeColor="accent2" w:themeShade="BF"/>
    </w:rPr>
  </w:style>
  <w:style w:type="character" w:customStyle="1" w:styleId="Estilo8">
    <w:name w:val="Estilo8"/>
    <w:basedOn w:val="Fuentedeprrafopredeter"/>
    <w:uiPriority w:val="1"/>
    <w:rsid w:val="0048497D"/>
    <w:rPr>
      <w:color w:val="7030A0"/>
    </w:rPr>
  </w:style>
  <w:style w:type="character" w:customStyle="1" w:styleId="Estilo9">
    <w:name w:val="Estilo9"/>
    <w:basedOn w:val="Fuentedeprrafopredeter"/>
    <w:uiPriority w:val="1"/>
    <w:rsid w:val="0048497D"/>
    <w:rPr>
      <w:color w:val="BF8F00" w:themeColor="accent4" w:themeShade="BF"/>
    </w:rPr>
  </w:style>
  <w:style w:type="character" w:customStyle="1" w:styleId="Estilo10">
    <w:name w:val="Estilo10"/>
    <w:basedOn w:val="Fuentedeprrafopredeter"/>
    <w:uiPriority w:val="1"/>
    <w:rsid w:val="0048497D"/>
    <w:rPr>
      <w:color w:val="002060"/>
    </w:rPr>
  </w:style>
  <w:style w:type="character" w:customStyle="1" w:styleId="Estilo13">
    <w:name w:val="Estilo13"/>
    <w:basedOn w:val="Fuentedeprrafopredeter"/>
    <w:uiPriority w:val="1"/>
    <w:rsid w:val="0048497D"/>
    <w:rPr>
      <w:color w:val="538135" w:themeColor="accent6" w:themeShade="BF"/>
    </w:rPr>
  </w:style>
  <w:style w:type="paragraph" w:styleId="Sinespaciado">
    <w:name w:val="No Spacing"/>
    <w:uiPriority w:val="1"/>
    <w:qFormat/>
    <w:rsid w:val="0048497D"/>
    <w:rPr>
      <w:sz w:val="22"/>
      <w:szCs w:val="22"/>
      <w:lang w:eastAsia="en-US"/>
    </w:rPr>
  </w:style>
  <w:style w:type="character" w:customStyle="1" w:styleId="Estilo2">
    <w:name w:val="Estilo2"/>
    <w:basedOn w:val="Fuentedeprrafopredeter"/>
    <w:uiPriority w:val="1"/>
    <w:rsid w:val="0048497D"/>
    <w:rPr>
      <w:rFonts w:ascii="Arial Narrow" w:hAnsi="Arial Narrow"/>
      <w:b/>
      <w:color w:val="002060"/>
    </w:rPr>
  </w:style>
  <w:style w:type="character" w:customStyle="1" w:styleId="Estilo3">
    <w:name w:val="Estilo3"/>
    <w:basedOn w:val="Fuentedeprrafopredeter"/>
    <w:uiPriority w:val="1"/>
    <w:rsid w:val="0048497D"/>
    <w:rPr>
      <w:rFonts w:ascii="Arial Narrow" w:hAnsi="Arial Narrow"/>
      <w:b/>
      <w:color w:val="002060"/>
    </w:rPr>
  </w:style>
  <w:style w:type="character" w:customStyle="1" w:styleId="Estilo11">
    <w:name w:val="Estilo11"/>
    <w:basedOn w:val="Fuentedeprrafopredeter"/>
    <w:uiPriority w:val="1"/>
    <w:rsid w:val="0048497D"/>
    <w:rPr>
      <w:rFonts w:ascii="Arial Narrow" w:hAnsi="Arial Narrow"/>
      <w:b/>
      <w:color w:val="002060"/>
    </w:rPr>
  </w:style>
  <w:style w:type="character" w:customStyle="1" w:styleId="Estilo12">
    <w:name w:val="Estilo12"/>
    <w:basedOn w:val="Fuentedeprrafopredeter"/>
    <w:uiPriority w:val="1"/>
    <w:rsid w:val="0048497D"/>
    <w:rPr>
      <w:rFonts w:ascii="Arial Narrow" w:hAnsi="Arial Narrow"/>
      <w:b/>
      <w:color w:val="002060"/>
    </w:rPr>
  </w:style>
  <w:style w:type="character" w:customStyle="1" w:styleId="Estilo14">
    <w:name w:val="Estilo14"/>
    <w:basedOn w:val="Fuentedeprrafopredeter"/>
    <w:uiPriority w:val="1"/>
    <w:rsid w:val="0048497D"/>
    <w:rPr>
      <w:rFonts w:ascii="Arial Narrow" w:hAnsi="Arial Narrow"/>
      <w:b/>
      <w:color w:val="002060"/>
    </w:rPr>
  </w:style>
  <w:style w:type="character" w:styleId="Hipervnculo">
    <w:name w:val="Hyperlink"/>
    <w:basedOn w:val="Fuentedeprrafopredeter"/>
    <w:uiPriority w:val="99"/>
    <w:unhideWhenUsed/>
    <w:rsid w:val="0045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6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9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9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7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6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8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\OneDrive\Desktop\residencias\SIG-CA-F-50-01-SC%20Formato-de-Reporte-Preliminar-de-residencias-profesionales-Rev1(instructivo%20y%20guia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7870D8A88D42569F1AA036AF099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50526-D020-4D46-80D3-275042460694}"/>
      </w:docPartPr>
      <w:docPartBody>
        <w:p w:rsidR="00B375DC" w:rsidRDefault="00000000">
          <w:pPr>
            <w:pStyle w:val="A67870D8A88D42569F1AA036AF099250"/>
          </w:pPr>
          <w:r w:rsidRPr="00FF4C7F">
            <w:rPr>
              <w:rStyle w:val="Textodelmarcadordeposicin"/>
            </w:rPr>
            <w:t>Elija un elemento.</w:t>
          </w:r>
        </w:p>
      </w:docPartBody>
    </w:docPart>
    <w:docPart>
      <w:docPartPr>
        <w:name w:val="6E8B8A1AEB3544308D4EAF0E1C83C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A6801-353A-46D1-B0B7-9FE5A0DC9F8E}"/>
      </w:docPartPr>
      <w:docPartBody>
        <w:p w:rsidR="00B375DC" w:rsidRDefault="00000000">
          <w:pPr>
            <w:pStyle w:val="6E8B8A1AEB3544308D4EAF0E1C83C167"/>
          </w:pPr>
          <w:r w:rsidRPr="000173E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BE1626A8F84BA78ECA53F6267E9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FF230-BAC8-44D1-A0E2-CA6832984701}"/>
      </w:docPartPr>
      <w:docPartBody>
        <w:p w:rsidR="00B375DC" w:rsidRDefault="00000000">
          <w:pPr>
            <w:pStyle w:val="D4BE1626A8F84BA78ECA53F6267E9A08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B0D3C1FD057441D1871057889404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99F38-7A28-42BC-AFF3-CD953F5E3C55}"/>
      </w:docPartPr>
      <w:docPartBody>
        <w:p w:rsidR="00B375DC" w:rsidRDefault="00000000">
          <w:pPr>
            <w:pStyle w:val="B0D3C1FD057441D1871057889404E889"/>
          </w:pPr>
          <w:r w:rsidRPr="00557CCD">
            <w:rPr>
              <w:rStyle w:val="Textodelmarcadordeposicin"/>
              <w:rFonts w:ascii="Arial" w:hAnsi="Arial" w:cs="Arial"/>
            </w:rPr>
            <w:t>Elija un elemento.</w:t>
          </w:r>
        </w:p>
      </w:docPartBody>
    </w:docPart>
    <w:docPart>
      <w:docPartPr>
        <w:name w:val="008ABB064D054233BEE9C519D0304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E9F4-3019-4B56-8924-0BFE53ECB900}"/>
      </w:docPartPr>
      <w:docPartBody>
        <w:p w:rsidR="00B375DC" w:rsidRDefault="00000000">
          <w:pPr>
            <w:pStyle w:val="008ABB064D054233BEE9C519D0304158"/>
          </w:pPr>
          <w:r w:rsidRPr="000173E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D5A6731B5BC4BEBB3ECFD99AA645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483BC-44C5-4A16-ABD2-5F6497E66707}"/>
      </w:docPartPr>
      <w:docPartBody>
        <w:p w:rsidR="00B375DC" w:rsidRDefault="00000000">
          <w:pPr>
            <w:pStyle w:val="ED5A6731B5BC4BEBB3ECFD99AA645AE1"/>
          </w:pPr>
          <w:r w:rsidRPr="00FF4C7F">
            <w:rPr>
              <w:rStyle w:val="Textodelmarcadordeposicin"/>
            </w:rPr>
            <w:t>Elija un elemento.</w:t>
          </w:r>
        </w:p>
      </w:docPartBody>
    </w:docPart>
    <w:docPart>
      <w:docPartPr>
        <w:name w:val="DFDC7BC8949F4AE7B488F88C1797C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E84A5-2DC1-4633-9427-2C1DD4575421}"/>
      </w:docPartPr>
      <w:docPartBody>
        <w:p w:rsidR="00B375DC" w:rsidRDefault="00000000">
          <w:pPr>
            <w:pStyle w:val="DFDC7BC8949F4AE7B488F88C1797CFF4"/>
          </w:pPr>
          <w:r w:rsidRPr="00FF4C7F">
            <w:rPr>
              <w:rStyle w:val="Textodelmarcadordeposicin"/>
            </w:rPr>
            <w:t>Elija un elemento.</w:t>
          </w:r>
        </w:p>
      </w:docPartBody>
    </w:docPart>
    <w:docPart>
      <w:docPartPr>
        <w:name w:val="3C84288A185243ECADC12302B4C1E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5F1B8-9451-47AF-9D42-50B1DDDBE9B8}"/>
      </w:docPartPr>
      <w:docPartBody>
        <w:p w:rsidR="00B375DC" w:rsidRDefault="00000000">
          <w:pPr>
            <w:pStyle w:val="3C84288A185243ECADC12302B4C1E7C7"/>
          </w:pPr>
          <w:r w:rsidRPr="00FF4C7F">
            <w:rPr>
              <w:rStyle w:val="Textodelmarcadordeposicin"/>
            </w:rPr>
            <w:t>Elija un elemento.</w:t>
          </w:r>
        </w:p>
      </w:docPartBody>
    </w:docPart>
    <w:docPart>
      <w:docPartPr>
        <w:name w:val="EFBF54CABFE2446AB90E3C4A574D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75E2-493C-4EF5-BB6E-7E47C1F09667}"/>
      </w:docPartPr>
      <w:docPartBody>
        <w:p w:rsidR="00B375DC" w:rsidRDefault="00000000">
          <w:pPr>
            <w:pStyle w:val="EFBF54CABFE2446AB90E3C4A574DCEF9"/>
          </w:pPr>
          <w:r w:rsidRPr="00FF4C7F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9C47A981DD3434F837CE2A46E29A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F720-BC85-4521-92A8-690957EA0D98}"/>
      </w:docPartPr>
      <w:docPartBody>
        <w:p w:rsidR="00B375DC" w:rsidRDefault="00000000">
          <w:pPr>
            <w:pStyle w:val="B9C47A981DD3434F837CE2A46E29A428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F27A391FA14E40A485FA0F8D65656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54D4F-3BDA-4146-AD43-F85CEA0F2417}"/>
      </w:docPartPr>
      <w:docPartBody>
        <w:p w:rsidR="00B375DC" w:rsidRDefault="00000000">
          <w:pPr>
            <w:pStyle w:val="F27A391FA14E40A485FA0F8D656568ED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D0B332F5694143BBB6EA39D4E2DAE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9F7BE-9DEA-4066-A174-C14D3D775EEC}"/>
      </w:docPartPr>
      <w:docPartBody>
        <w:p w:rsidR="00B375DC" w:rsidRDefault="00000000">
          <w:pPr>
            <w:pStyle w:val="D0B332F5694143BBB6EA39D4E2DAEB07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483B4A9264044A528EC77EFA09C1D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E6605-7BDF-453D-94A8-7D8FA9399BED}"/>
      </w:docPartPr>
      <w:docPartBody>
        <w:p w:rsidR="00B375DC" w:rsidRDefault="00000000">
          <w:pPr>
            <w:pStyle w:val="483B4A9264044A528EC77EFA09C1DF3C"/>
          </w:pPr>
          <w:r w:rsidRPr="00557CCD">
            <w:rPr>
              <w:rStyle w:val="Textodelmarcadordeposicin"/>
              <w:rFonts w:ascii="Arial" w:hAnsi="Arial" w:cs="Arial"/>
            </w:rPr>
            <w:t>Elija un elemento.</w:t>
          </w:r>
        </w:p>
      </w:docPartBody>
    </w:docPart>
    <w:docPart>
      <w:docPartPr>
        <w:name w:val="4763390AC5AA43379D0BCFAB2B04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72B40-2488-46A3-826F-F178EBEC9298}"/>
      </w:docPartPr>
      <w:docPartBody>
        <w:p w:rsidR="00B375DC" w:rsidRDefault="00000000">
          <w:pPr>
            <w:pStyle w:val="4763390AC5AA43379D0BCFAB2B04015C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8AD18106ABA34F019B422550F2E25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C38FE-DF30-4845-B3BF-0E77F268721C}"/>
      </w:docPartPr>
      <w:docPartBody>
        <w:p w:rsidR="00B375DC" w:rsidRDefault="00000000">
          <w:pPr>
            <w:pStyle w:val="8AD18106ABA34F019B422550F2E25BC0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13BB765861F8413AA78CB822D726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BCB54-E183-40AD-A76D-770DC5F5754C}"/>
      </w:docPartPr>
      <w:docPartBody>
        <w:p w:rsidR="00B375DC" w:rsidRDefault="00000000">
          <w:pPr>
            <w:pStyle w:val="13BB765861F8413AA78CB822D726F285"/>
          </w:pPr>
          <w:r w:rsidRPr="000173E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6C7A63B54A84EC488ED1CE9D3DF9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A4EA2-C43B-4906-99FB-630E2A702236}"/>
      </w:docPartPr>
      <w:docPartBody>
        <w:p w:rsidR="00B375DC" w:rsidRDefault="00000000">
          <w:pPr>
            <w:pStyle w:val="F6C7A63B54A84EC488ED1CE9D3DF9343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4FE0C9B7402945E3A2C9C13A58D0A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79F90-1394-4D18-BFB5-A675EE7E1613}"/>
      </w:docPartPr>
      <w:docPartBody>
        <w:p w:rsidR="00B375DC" w:rsidRDefault="00000000">
          <w:pPr>
            <w:pStyle w:val="4FE0C9B7402945E3A2C9C13A58D0AA19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0DD13AC010EA47518AE26C3543DC1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E7A61-5ED7-4EF0-BD26-1694CC3AEDD0}"/>
      </w:docPartPr>
      <w:docPartBody>
        <w:p w:rsidR="00B375DC" w:rsidRDefault="00000000">
          <w:pPr>
            <w:pStyle w:val="0DD13AC010EA47518AE26C3543DC1A2A"/>
          </w:pPr>
          <w:r w:rsidRPr="00557CCD">
            <w:rPr>
              <w:rStyle w:val="Textodelmarcadordeposicin"/>
              <w:rFonts w:ascii="Arial" w:hAnsi="Arial" w:cs="Arial"/>
            </w:rPr>
            <w:t>Elija un elemento.</w:t>
          </w:r>
        </w:p>
      </w:docPartBody>
    </w:docPart>
    <w:docPart>
      <w:docPartPr>
        <w:name w:val="7F5C3BCD12E845EBB90AE956E975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0D9C-83A1-4A83-8395-DE4763544C17}"/>
      </w:docPartPr>
      <w:docPartBody>
        <w:p w:rsidR="00B375DC" w:rsidRDefault="00000000">
          <w:pPr>
            <w:pStyle w:val="7F5C3BCD12E845EBB90AE956E97548E8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9C7ABB14064E4753AAD4400B966DE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02A14-0D54-40AE-BA82-5E925534A045}"/>
      </w:docPartPr>
      <w:docPartBody>
        <w:p w:rsidR="00B375DC" w:rsidRDefault="00000000">
          <w:pPr>
            <w:pStyle w:val="9C7ABB14064E4753AAD4400B966DE5DD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38350DE2AFB64614BEF516C6CD913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04843-06E0-4C69-9397-46076FD6ECCF}"/>
      </w:docPartPr>
      <w:docPartBody>
        <w:p w:rsidR="00B375DC" w:rsidRDefault="00000000">
          <w:pPr>
            <w:pStyle w:val="38350DE2AFB64614BEF516C6CD913594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F3521C83B5F64F83976FF63C11ED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B361C-EEEA-4B6B-BF97-5078D387EAAF}"/>
      </w:docPartPr>
      <w:docPartBody>
        <w:p w:rsidR="00B375DC" w:rsidRDefault="00000000">
          <w:pPr>
            <w:pStyle w:val="F3521C83B5F64F83976FF63C11EDBA17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98B90C803819469D8390E8B1122E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61AC5-6EAE-4C2F-9864-DE2098C92129}"/>
      </w:docPartPr>
      <w:docPartBody>
        <w:p w:rsidR="00B375DC" w:rsidRDefault="00000000">
          <w:pPr>
            <w:pStyle w:val="98B90C803819469D8390E8B1122E84D9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2F751F360BC2453EB158B258B366D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F9A23-98D6-46B4-9081-5546A5E0A84F}"/>
      </w:docPartPr>
      <w:docPartBody>
        <w:p w:rsidR="00B375DC" w:rsidRDefault="00000000">
          <w:pPr>
            <w:pStyle w:val="2F751F360BC2453EB158B258B366D5A1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600EF72C2A09402A9B48DE3416D1B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77B52-37FA-4AFE-B764-611A14164FB6}"/>
      </w:docPartPr>
      <w:docPartBody>
        <w:p w:rsidR="00B375DC" w:rsidRDefault="00000000">
          <w:pPr>
            <w:pStyle w:val="600EF72C2A09402A9B48DE3416D1B4DB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CC27CE4A63E74C3781371E3A819D9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2E4E-0FDB-4C51-84AD-430BBC40AAEA}"/>
      </w:docPartPr>
      <w:docPartBody>
        <w:p w:rsidR="00B375DC" w:rsidRDefault="00000000">
          <w:pPr>
            <w:pStyle w:val="CC27CE4A63E74C3781371E3A819D9BA4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9BFAF880B2344005987DB5DB7EF7E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35138-9A0A-4770-A71A-C73F47C07ED3}"/>
      </w:docPartPr>
      <w:docPartBody>
        <w:p w:rsidR="00B375DC" w:rsidRDefault="00000000">
          <w:pPr>
            <w:pStyle w:val="9BFAF880B2344005987DB5DB7EF7E73F"/>
          </w:pPr>
          <w:r w:rsidRPr="00557CC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2705E83409FB4B3E8266C8B8CDC7A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C3C88-76E1-49FF-B3D9-571D42661EFE}"/>
      </w:docPartPr>
      <w:docPartBody>
        <w:p w:rsidR="00B375DC" w:rsidRDefault="00000000">
          <w:pPr>
            <w:pStyle w:val="2705E83409FB4B3E8266C8B8CDC7A4A8"/>
          </w:pPr>
          <w:r w:rsidRPr="000173E0">
            <w:rPr>
              <w:rStyle w:val="Textodelmarcadordeposicin"/>
            </w:rPr>
            <w:t>Elija un elemento.</w:t>
          </w:r>
        </w:p>
      </w:docPartBody>
    </w:docPart>
    <w:docPart>
      <w:docPartPr>
        <w:name w:val="CB0EC5F29D684291BED7DA6492919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A357B-3AA0-4EB8-ACEC-CD09796E56F9}"/>
      </w:docPartPr>
      <w:docPartBody>
        <w:p w:rsidR="00B375DC" w:rsidRDefault="00000000">
          <w:pPr>
            <w:pStyle w:val="CB0EC5F29D684291BED7DA6492919642"/>
          </w:pPr>
          <w:r w:rsidRPr="000173E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54E4C48C22D4E89AA94DC94A867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532B0-5B3E-4C92-91AB-4C765E6D272E}"/>
      </w:docPartPr>
      <w:docPartBody>
        <w:p w:rsidR="00B375DC" w:rsidRDefault="00000000">
          <w:pPr>
            <w:pStyle w:val="954E4C48C22D4E89AA94DC94A867ED8F"/>
          </w:pPr>
          <w:r w:rsidRPr="00557CCD">
            <w:rPr>
              <w:rStyle w:val="Textodelmarcadordeposicin"/>
              <w:b/>
              <w:color w:val="000000" w:themeColor="text1"/>
              <w:sz w:val="24"/>
              <w:szCs w:val="24"/>
            </w:rPr>
            <w:t>Haga clic aquí para escribir texto.</w:t>
          </w:r>
        </w:p>
      </w:docPartBody>
    </w:docPart>
    <w:docPart>
      <w:docPartPr>
        <w:name w:val="F9C387CC21F54FB5BA632DD08228B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B62A5-30DF-4059-970B-FD2940E43630}"/>
      </w:docPartPr>
      <w:docPartBody>
        <w:p w:rsidR="00B375DC" w:rsidRDefault="00000000">
          <w:pPr>
            <w:pStyle w:val="F9C387CC21F54FB5BA632DD08228BDFC"/>
          </w:pPr>
          <w:r w:rsidRPr="00EF0D05">
            <w:rPr>
              <w:rStyle w:val="Textodelmarcadordeposicin"/>
              <w:b/>
              <w:color w:val="000000" w:themeColor="text1"/>
              <w:sz w:val="24"/>
              <w:szCs w:val="24"/>
            </w:rPr>
            <w:t>Haga clic aquí para escribir texto.</w:t>
          </w:r>
        </w:p>
      </w:docPartBody>
    </w:docPart>
    <w:docPart>
      <w:docPartPr>
        <w:name w:val="4D79E37E774E48AEA87CD917EC819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13920-A90A-4569-9B20-A28EB6085FF9}"/>
      </w:docPartPr>
      <w:docPartBody>
        <w:p w:rsidR="00B375DC" w:rsidRDefault="00000000">
          <w:pPr>
            <w:pStyle w:val="4D79E37E774E48AEA87CD917EC819CAB"/>
          </w:pPr>
          <w:r w:rsidRPr="00EF0D05">
            <w:rPr>
              <w:rStyle w:val="Textodelmarcadordeposicin"/>
              <w:b/>
              <w:color w:val="000000" w:themeColor="text1"/>
              <w:sz w:val="24"/>
              <w:szCs w:val="24"/>
            </w:rPr>
            <w:t>Haga clic aquí para escribir texto.</w:t>
          </w:r>
        </w:p>
      </w:docPartBody>
    </w:docPart>
    <w:docPart>
      <w:docPartPr>
        <w:name w:val="E21BF7255F0440F68E4DC2F75C020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3514E-87E6-477F-8DD3-DAABC2566B08}"/>
      </w:docPartPr>
      <w:docPartBody>
        <w:p w:rsidR="00B375DC" w:rsidRDefault="00000000">
          <w:pPr>
            <w:pStyle w:val="E21BF7255F0440F68E4DC2F75C020A23"/>
          </w:pPr>
          <w:r w:rsidRPr="00EF0D05">
            <w:rPr>
              <w:rStyle w:val="Textodelmarcadordeposicin"/>
              <w:b/>
              <w:color w:val="000000" w:themeColor="text1"/>
              <w:sz w:val="24"/>
              <w:szCs w:val="24"/>
            </w:rPr>
            <w:t>Haga clic aquí para escribir texto.</w:t>
          </w:r>
        </w:p>
      </w:docPartBody>
    </w:docPart>
    <w:docPart>
      <w:docPartPr>
        <w:name w:val="A6631A2CC9934B4795AEE5D597565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6EAB7-82A4-45C9-97F6-1371F7A55F8C}"/>
      </w:docPartPr>
      <w:docPartBody>
        <w:p w:rsidR="00B375DC" w:rsidRDefault="00000000">
          <w:pPr>
            <w:pStyle w:val="A6631A2CC9934B4795AEE5D597565131"/>
          </w:pPr>
          <w:r w:rsidRPr="00EF0D05">
            <w:rPr>
              <w:rStyle w:val="Textodelmarcadordeposicin"/>
              <w:b/>
              <w:color w:val="000000" w:themeColor="text1"/>
              <w:sz w:val="24"/>
              <w:szCs w:val="24"/>
            </w:rPr>
            <w:t>Haga clic aquí para escribir texto.</w:t>
          </w:r>
        </w:p>
      </w:docPartBody>
    </w:docPart>
    <w:docPart>
      <w:docPartPr>
        <w:name w:val="D84B4ABC344F4E3B9C7FD3C7A56B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B1C91-E0FA-4DD2-917A-B99E9A40030F}"/>
      </w:docPartPr>
      <w:docPartBody>
        <w:p w:rsidR="00B375DC" w:rsidRDefault="00000000">
          <w:pPr>
            <w:pStyle w:val="D84B4ABC344F4E3B9C7FD3C7A56BF958"/>
          </w:pPr>
          <w:r w:rsidRPr="00EF0D05">
            <w:rPr>
              <w:rStyle w:val="Textodelmarcadordeposicin"/>
              <w:b/>
              <w:color w:val="000000" w:themeColor="text1"/>
              <w:sz w:val="24"/>
              <w:szCs w:val="24"/>
            </w:rPr>
            <w:t>Haga clic aquí para escribir texto.</w:t>
          </w:r>
        </w:p>
      </w:docPartBody>
    </w:docPart>
    <w:docPart>
      <w:docPartPr>
        <w:name w:val="A5FF6431267B4859BE137CEB06B7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12308-DF23-4BC6-87BE-F4D8336AC14E}"/>
      </w:docPartPr>
      <w:docPartBody>
        <w:p w:rsidR="00B375DC" w:rsidRDefault="00000000">
          <w:pPr>
            <w:pStyle w:val="A5FF6431267B4859BE137CEB06B70586"/>
          </w:pPr>
          <w:r w:rsidRPr="00EF0D05">
            <w:rPr>
              <w:rStyle w:val="Textodelmarcadordeposicin"/>
              <w:b/>
              <w:color w:val="000000" w:themeColor="text1"/>
              <w:sz w:val="24"/>
              <w:szCs w:val="24"/>
            </w:rPr>
            <w:t>Haga clic aquí para escribir texto.</w:t>
          </w:r>
        </w:p>
      </w:docPartBody>
    </w:docPart>
    <w:docPart>
      <w:docPartPr>
        <w:name w:val="730EBA5FF0924539AC1578F41AA12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D3186-243E-4467-8CAD-54362F2433E7}"/>
      </w:docPartPr>
      <w:docPartBody>
        <w:p w:rsidR="00B375DC" w:rsidRDefault="00000000">
          <w:pPr>
            <w:pStyle w:val="730EBA5FF0924539AC1578F41AA120E5"/>
          </w:pPr>
          <w:r w:rsidRPr="00EF0D05">
            <w:rPr>
              <w:rStyle w:val="Textodelmarcadordeposicin"/>
              <w:b/>
              <w:color w:val="000000" w:themeColor="text1"/>
              <w:sz w:val="24"/>
              <w:szCs w:val="24"/>
            </w:rPr>
            <w:t>Haga clic aquí para escribir texto.</w:t>
          </w:r>
        </w:p>
      </w:docPartBody>
    </w:docPart>
    <w:docPart>
      <w:docPartPr>
        <w:name w:val="711D7FFDC33F4834801D90187E373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668BF-3C86-41CB-B282-0465BB582651}"/>
      </w:docPartPr>
      <w:docPartBody>
        <w:p w:rsidR="00B375DC" w:rsidRDefault="00000000">
          <w:pPr>
            <w:pStyle w:val="711D7FFDC33F4834801D90187E37300B"/>
          </w:pPr>
          <w:r w:rsidRPr="000173E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84E3A522F024A58BBFEAA21DD1B6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C5237-082D-4852-BACF-C1ECA34AA204}"/>
      </w:docPartPr>
      <w:docPartBody>
        <w:p w:rsidR="00B375DC" w:rsidRDefault="00000000">
          <w:pPr>
            <w:pStyle w:val="A84E3A522F024A58BBFEAA21DD1B6738"/>
          </w:pPr>
          <w:r w:rsidRPr="000173E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2783BF14E64429A16201C078DAC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C6A6A-5F51-4263-B6E4-535B82672DDA}"/>
      </w:docPartPr>
      <w:docPartBody>
        <w:p w:rsidR="00B375DC" w:rsidRDefault="00000000">
          <w:pPr>
            <w:pStyle w:val="0E2783BF14E64429A16201C078DACCA6"/>
          </w:pPr>
          <w:r w:rsidRPr="000173E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E7985E7E875450EBC5F6FEF23FF7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8EE5B-73C3-4CA5-8D54-7C4872C36895}"/>
      </w:docPartPr>
      <w:docPartBody>
        <w:p w:rsidR="00B375DC" w:rsidRDefault="00000000">
          <w:pPr>
            <w:pStyle w:val="BE7985E7E875450EBC5F6FEF23FF7B73"/>
          </w:pPr>
          <w:r w:rsidRPr="000173E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4C7C4DB6AA467684EDC1DD4A131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24F6-DA2E-4972-9E84-176273CE3F73}"/>
      </w:docPartPr>
      <w:docPartBody>
        <w:p w:rsidR="00B375DC" w:rsidRDefault="00000000">
          <w:pPr>
            <w:pStyle w:val="1A4C7C4DB6AA467684EDC1DD4A13154F"/>
          </w:pPr>
          <w:r w:rsidRPr="000173E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242F710127B4770AB3E72F1A05FF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0C0AE-5F2D-4EF0-9A18-27098B5137D8}"/>
      </w:docPartPr>
      <w:docPartBody>
        <w:p w:rsidR="00B375DC" w:rsidRDefault="00000000">
          <w:pPr>
            <w:pStyle w:val="0242F710127B4770AB3E72F1A05FFAF4"/>
          </w:pPr>
          <w:r w:rsidRPr="000173E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1E5F634B1E44A0FB50CE3D2AF4EA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0B8C-1F29-4662-82FB-B73033674F00}"/>
      </w:docPartPr>
      <w:docPartBody>
        <w:p w:rsidR="00B375DC" w:rsidRDefault="00000000">
          <w:pPr>
            <w:pStyle w:val="01E5F634B1E44A0FB50CE3D2AF4EAB3E"/>
          </w:pPr>
          <w:r w:rsidRPr="000173E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C6C1870B45640E1AA7AF4C810368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469F2-2B2F-45AE-9B55-12976219886A}"/>
      </w:docPartPr>
      <w:docPartBody>
        <w:p w:rsidR="00B375DC" w:rsidRDefault="00000000">
          <w:pPr>
            <w:pStyle w:val="5C6C1870B45640E1AA7AF4C810368C7F"/>
          </w:pPr>
          <w:r w:rsidRPr="000B5F3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C03438D5F23B412EA829413F3E61A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E1E75-AD1A-4B82-B7B8-1CD636C516D0}"/>
      </w:docPartPr>
      <w:docPartBody>
        <w:p w:rsidR="00B375DC" w:rsidRDefault="00000000">
          <w:pPr>
            <w:pStyle w:val="C03438D5F23B412EA829413F3E61ADE4"/>
          </w:pPr>
          <w:r w:rsidRPr="000B5F3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F8ABBA56D68D40048AC60B0635D16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E6DCB-759F-4860-ACDF-19E91A4F68BB}"/>
      </w:docPartPr>
      <w:docPartBody>
        <w:p w:rsidR="00B375DC" w:rsidRDefault="00000000">
          <w:pPr>
            <w:pStyle w:val="F8ABBA56D68D40048AC60B0635D1623E"/>
          </w:pPr>
          <w:r w:rsidRPr="000B5F3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FD1110FA34D64324A6A08A5276D2F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56722-2015-448B-B965-B9B810AC344D}"/>
      </w:docPartPr>
      <w:docPartBody>
        <w:p w:rsidR="00B375DC" w:rsidRDefault="00000000">
          <w:pPr>
            <w:pStyle w:val="FD1110FA34D64324A6A08A5276D2FE77"/>
          </w:pPr>
          <w:r w:rsidRPr="000B5F3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275AA3F604B403DBF18EA482F037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3C1A1-1917-424B-9CFF-2C1CF5B6AD52}"/>
      </w:docPartPr>
      <w:docPartBody>
        <w:p w:rsidR="00B375DC" w:rsidRDefault="00000000">
          <w:pPr>
            <w:pStyle w:val="3275AA3F604B403DBF18EA482F037C87"/>
          </w:pPr>
          <w:r w:rsidRPr="000B5F3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EDDF435E7FE24DDBAB8D72357D8E5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24FAC-5738-4554-90C6-A06CFD039997}"/>
      </w:docPartPr>
      <w:docPartBody>
        <w:p w:rsidR="00B375DC" w:rsidRDefault="00000000">
          <w:pPr>
            <w:pStyle w:val="EDDF435E7FE24DDBAB8D72357D8E59F8"/>
          </w:pPr>
          <w:r w:rsidRPr="000B5F3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06B02B3BFC404B1586B6E798AA78D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22E8B-CC3A-473E-B912-35E25F353137}"/>
      </w:docPartPr>
      <w:docPartBody>
        <w:p w:rsidR="00800FAA" w:rsidRDefault="00B375DC" w:rsidP="00B375DC">
          <w:pPr>
            <w:pStyle w:val="06B02B3BFC404B1586B6E798AA78DB35"/>
          </w:pPr>
          <w:r>
            <w:rPr>
              <w:rStyle w:val="Textodelmarcadordeposicin"/>
              <w:rFonts w:ascii="Arial" w:hAnsi="Arial" w:cs="Arial"/>
              <w:sz w:val="28"/>
            </w:rPr>
            <w:t>Haga clic aquí para escribir texto.</w:t>
          </w:r>
        </w:p>
      </w:docPartBody>
    </w:docPart>
    <w:docPart>
      <w:docPartPr>
        <w:name w:val="D052F1F912BC41A3BC6D423399F1B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54117-A9B8-4F15-B167-8A16FBCFDAD4}"/>
      </w:docPartPr>
      <w:docPartBody>
        <w:p w:rsidR="00800FAA" w:rsidRDefault="00B375DC" w:rsidP="00B375DC">
          <w:pPr>
            <w:pStyle w:val="D052F1F912BC41A3BC6D423399F1B12D"/>
          </w:pPr>
          <w:r w:rsidRPr="00BF1FA4">
            <w:rPr>
              <w:rStyle w:val="Textodelmarcadordeposicin"/>
              <w:rFonts w:ascii="Arial" w:hAnsi="Arial" w:cs="Arial"/>
              <w:sz w:val="28"/>
            </w:rPr>
            <w:t>Haga clic aquí para escribir texto.</w:t>
          </w:r>
        </w:p>
      </w:docPartBody>
    </w:docPart>
    <w:docPart>
      <w:docPartPr>
        <w:name w:val="C17A7471C84A42028525FDFCA94BF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FD9B1-CE2C-43E8-9CAA-C4524A51F5D0}"/>
      </w:docPartPr>
      <w:docPartBody>
        <w:p w:rsidR="00800FAA" w:rsidRDefault="00B375DC" w:rsidP="00B375DC">
          <w:pPr>
            <w:pStyle w:val="C17A7471C84A42028525FDFCA94BF2EF"/>
          </w:pPr>
          <w:r w:rsidRPr="00BF1FA4">
            <w:rPr>
              <w:rStyle w:val="Textodelmarcadordeposicin"/>
              <w:rFonts w:ascii="Arial" w:hAnsi="Arial" w:cs="Arial"/>
              <w:sz w:val="28"/>
            </w:rPr>
            <w:t>Haga clic aquí para escribir texto.</w:t>
          </w:r>
        </w:p>
      </w:docPartBody>
    </w:docPart>
    <w:docPart>
      <w:docPartPr>
        <w:name w:val="D2F1AF48B45A4B908658E8CBB2C03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0723D-9343-45DC-94A9-EA735C1F5DA6}"/>
      </w:docPartPr>
      <w:docPartBody>
        <w:p w:rsidR="00800FAA" w:rsidRDefault="00B375DC" w:rsidP="00B375DC">
          <w:pPr>
            <w:pStyle w:val="D2F1AF48B45A4B908658E8CBB2C03F48"/>
          </w:pPr>
          <w:r w:rsidRPr="00BF1FA4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B35C6C8D9AD447D782FAD8264AD3C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D386-D0F0-4479-8C6D-4E2C6FB932C2}"/>
      </w:docPartPr>
      <w:docPartBody>
        <w:p w:rsidR="00800FAA" w:rsidRDefault="00B375DC" w:rsidP="00B375DC">
          <w:pPr>
            <w:pStyle w:val="B35C6C8D9AD447D782FAD8264AD3CF03"/>
          </w:pPr>
          <w:r w:rsidRPr="00BF1FA4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2C8B5429851E42D88C53E0B6EA7AF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9CA37-AD6D-4DE2-A637-7C0B7EA29071}"/>
      </w:docPartPr>
      <w:docPartBody>
        <w:p w:rsidR="00800FAA" w:rsidRDefault="00B375DC" w:rsidP="00B375DC">
          <w:pPr>
            <w:pStyle w:val="2C8B5429851E42D88C53E0B6EA7AF5FF"/>
          </w:pPr>
          <w:r w:rsidRPr="00BF1FA4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558C7B955A204FD48BDAEA61356EF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50EEB-EEB8-4C4B-9FEE-8B664E679242}"/>
      </w:docPartPr>
      <w:docPartBody>
        <w:p w:rsidR="00800FAA" w:rsidRDefault="00B375DC" w:rsidP="00B375DC">
          <w:pPr>
            <w:pStyle w:val="558C7B955A204FD48BDAEA61356EF1A9"/>
          </w:pPr>
          <w:r w:rsidRPr="00BF1FA4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E"/>
    <w:rsid w:val="000526FE"/>
    <w:rsid w:val="00303F28"/>
    <w:rsid w:val="00800FAA"/>
    <w:rsid w:val="008F7C87"/>
    <w:rsid w:val="00B375DC"/>
    <w:rsid w:val="00E6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75DC"/>
    <w:rPr>
      <w:color w:val="808080"/>
    </w:rPr>
  </w:style>
  <w:style w:type="paragraph" w:customStyle="1" w:styleId="A67870D8A88D42569F1AA036AF099250">
    <w:name w:val="A67870D8A88D42569F1AA036AF099250"/>
  </w:style>
  <w:style w:type="paragraph" w:customStyle="1" w:styleId="6E8B8A1AEB3544308D4EAF0E1C83C167">
    <w:name w:val="6E8B8A1AEB3544308D4EAF0E1C83C167"/>
  </w:style>
  <w:style w:type="paragraph" w:customStyle="1" w:styleId="D4BE1626A8F84BA78ECA53F6267E9A08">
    <w:name w:val="D4BE1626A8F84BA78ECA53F6267E9A08"/>
  </w:style>
  <w:style w:type="paragraph" w:customStyle="1" w:styleId="B0D3C1FD057441D1871057889404E889">
    <w:name w:val="B0D3C1FD057441D1871057889404E889"/>
  </w:style>
  <w:style w:type="paragraph" w:customStyle="1" w:styleId="008ABB064D054233BEE9C519D0304158">
    <w:name w:val="008ABB064D054233BEE9C519D0304158"/>
  </w:style>
  <w:style w:type="paragraph" w:customStyle="1" w:styleId="ED5A6731B5BC4BEBB3ECFD99AA645AE1">
    <w:name w:val="ED5A6731B5BC4BEBB3ECFD99AA645AE1"/>
  </w:style>
  <w:style w:type="paragraph" w:customStyle="1" w:styleId="DFDC7BC8949F4AE7B488F88C1797CFF4">
    <w:name w:val="DFDC7BC8949F4AE7B488F88C1797CFF4"/>
  </w:style>
  <w:style w:type="paragraph" w:customStyle="1" w:styleId="3C84288A185243ECADC12302B4C1E7C7">
    <w:name w:val="3C84288A185243ECADC12302B4C1E7C7"/>
  </w:style>
  <w:style w:type="paragraph" w:customStyle="1" w:styleId="EFBF54CABFE2446AB90E3C4A574DCEF9">
    <w:name w:val="EFBF54CABFE2446AB90E3C4A574DCEF9"/>
  </w:style>
  <w:style w:type="paragraph" w:customStyle="1" w:styleId="B9C47A981DD3434F837CE2A46E29A428">
    <w:name w:val="B9C47A981DD3434F837CE2A46E29A428"/>
  </w:style>
  <w:style w:type="paragraph" w:customStyle="1" w:styleId="F27A391FA14E40A485FA0F8D656568ED">
    <w:name w:val="F27A391FA14E40A485FA0F8D656568ED"/>
  </w:style>
  <w:style w:type="paragraph" w:customStyle="1" w:styleId="D0B332F5694143BBB6EA39D4E2DAEB07">
    <w:name w:val="D0B332F5694143BBB6EA39D4E2DAEB07"/>
  </w:style>
  <w:style w:type="paragraph" w:customStyle="1" w:styleId="483B4A9264044A528EC77EFA09C1DF3C">
    <w:name w:val="483B4A9264044A528EC77EFA09C1DF3C"/>
  </w:style>
  <w:style w:type="paragraph" w:customStyle="1" w:styleId="4763390AC5AA43379D0BCFAB2B04015C">
    <w:name w:val="4763390AC5AA43379D0BCFAB2B04015C"/>
  </w:style>
  <w:style w:type="paragraph" w:customStyle="1" w:styleId="8AD18106ABA34F019B422550F2E25BC0">
    <w:name w:val="8AD18106ABA34F019B422550F2E25BC0"/>
  </w:style>
  <w:style w:type="paragraph" w:customStyle="1" w:styleId="13BB765861F8413AA78CB822D726F285">
    <w:name w:val="13BB765861F8413AA78CB822D726F285"/>
  </w:style>
  <w:style w:type="paragraph" w:customStyle="1" w:styleId="F6C7A63B54A84EC488ED1CE9D3DF9343">
    <w:name w:val="F6C7A63B54A84EC488ED1CE9D3DF9343"/>
  </w:style>
  <w:style w:type="paragraph" w:customStyle="1" w:styleId="4FE0C9B7402945E3A2C9C13A58D0AA19">
    <w:name w:val="4FE0C9B7402945E3A2C9C13A58D0AA19"/>
  </w:style>
  <w:style w:type="paragraph" w:customStyle="1" w:styleId="0DD13AC010EA47518AE26C3543DC1A2A">
    <w:name w:val="0DD13AC010EA47518AE26C3543DC1A2A"/>
  </w:style>
  <w:style w:type="paragraph" w:customStyle="1" w:styleId="7F5C3BCD12E845EBB90AE956E97548E8">
    <w:name w:val="7F5C3BCD12E845EBB90AE956E97548E8"/>
  </w:style>
  <w:style w:type="paragraph" w:customStyle="1" w:styleId="9C7ABB14064E4753AAD4400B966DE5DD">
    <w:name w:val="9C7ABB14064E4753AAD4400B966DE5DD"/>
  </w:style>
  <w:style w:type="paragraph" w:customStyle="1" w:styleId="38350DE2AFB64614BEF516C6CD913594">
    <w:name w:val="38350DE2AFB64614BEF516C6CD913594"/>
  </w:style>
  <w:style w:type="paragraph" w:customStyle="1" w:styleId="F3521C83B5F64F83976FF63C11EDBA17">
    <w:name w:val="F3521C83B5F64F83976FF63C11EDBA17"/>
  </w:style>
  <w:style w:type="paragraph" w:customStyle="1" w:styleId="98B90C803819469D8390E8B1122E84D9">
    <w:name w:val="98B90C803819469D8390E8B1122E84D9"/>
  </w:style>
  <w:style w:type="paragraph" w:customStyle="1" w:styleId="2F751F360BC2453EB158B258B366D5A1">
    <w:name w:val="2F751F360BC2453EB158B258B366D5A1"/>
  </w:style>
  <w:style w:type="paragraph" w:customStyle="1" w:styleId="600EF72C2A09402A9B48DE3416D1B4DB">
    <w:name w:val="600EF72C2A09402A9B48DE3416D1B4DB"/>
  </w:style>
  <w:style w:type="paragraph" w:customStyle="1" w:styleId="CC27CE4A63E74C3781371E3A819D9BA4">
    <w:name w:val="CC27CE4A63E74C3781371E3A819D9BA4"/>
  </w:style>
  <w:style w:type="paragraph" w:customStyle="1" w:styleId="9BFAF880B2344005987DB5DB7EF7E73F">
    <w:name w:val="9BFAF880B2344005987DB5DB7EF7E73F"/>
  </w:style>
  <w:style w:type="paragraph" w:customStyle="1" w:styleId="2705E83409FB4B3E8266C8B8CDC7A4A8">
    <w:name w:val="2705E83409FB4B3E8266C8B8CDC7A4A8"/>
  </w:style>
  <w:style w:type="paragraph" w:customStyle="1" w:styleId="CB0EC5F29D684291BED7DA6492919642">
    <w:name w:val="CB0EC5F29D684291BED7DA6492919642"/>
  </w:style>
  <w:style w:type="paragraph" w:customStyle="1" w:styleId="954E4C48C22D4E89AA94DC94A867ED8F">
    <w:name w:val="954E4C48C22D4E89AA94DC94A867ED8F"/>
  </w:style>
  <w:style w:type="paragraph" w:customStyle="1" w:styleId="F9C387CC21F54FB5BA632DD08228BDFC">
    <w:name w:val="F9C387CC21F54FB5BA632DD08228BDFC"/>
  </w:style>
  <w:style w:type="paragraph" w:customStyle="1" w:styleId="4D79E37E774E48AEA87CD917EC819CAB">
    <w:name w:val="4D79E37E774E48AEA87CD917EC819CAB"/>
  </w:style>
  <w:style w:type="paragraph" w:customStyle="1" w:styleId="E21BF7255F0440F68E4DC2F75C020A23">
    <w:name w:val="E21BF7255F0440F68E4DC2F75C020A23"/>
  </w:style>
  <w:style w:type="paragraph" w:customStyle="1" w:styleId="A6631A2CC9934B4795AEE5D597565131">
    <w:name w:val="A6631A2CC9934B4795AEE5D597565131"/>
  </w:style>
  <w:style w:type="paragraph" w:customStyle="1" w:styleId="D84B4ABC344F4E3B9C7FD3C7A56BF958">
    <w:name w:val="D84B4ABC344F4E3B9C7FD3C7A56BF958"/>
  </w:style>
  <w:style w:type="paragraph" w:customStyle="1" w:styleId="A5FF6431267B4859BE137CEB06B70586">
    <w:name w:val="A5FF6431267B4859BE137CEB06B70586"/>
  </w:style>
  <w:style w:type="paragraph" w:customStyle="1" w:styleId="730EBA5FF0924539AC1578F41AA120E5">
    <w:name w:val="730EBA5FF0924539AC1578F41AA120E5"/>
  </w:style>
  <w:style w:type="paragraph" w:customStyle="1" w:styleId="711D7FFDC33F4834801D90187E37300B">
    <w:name w:val="711D7FFDC33F4834801D90187E37300B"/>
  </w:style>
  <w:style w:type="paragraph" w:customStyle="1" w:styleId="A84E3A522F024A58BBFEAA21DD1B6738">
    <w:name w:val="A84E3A522F024A58BBFEAA21DD1B6738"/>
  </w:style>
  <w:style w:type="paragraph" w:customStyle="1" w:styleId="0E2783BF14E64429A16201C078DACCA6">
    <w:name w:val="0E2783BF14E64429A16201C078DACCA6"/>
  </w:style>
  <w:style w:type="paragraph" w:customStyle="1" w:styleId="BE7985E7E875450EBC5F6FEF23FF7B73">
    <w:name w:val="BE7985E7E875450EBC5F6FEF23FF7B73"/>
  </w:style>
  <w:style w:type="paragraph" w:customStyle="1" w:styleId="1A4C7C4DB6AA467684EDC1DD4A13154F">
    <w:name w:val="1A4C7C4DB6AA467684EDC1DD4A13154F"/>
  </w:style>
  <w:style w:type="paragraph" w:customStyle="1" w:styleId="0242F710127B4770AB3E72F1A05FFAF4">
    <w:name w:val="0242F710127B4770AB3E72F1A05FFAF4"/>
  </w:style>
  <w:style w:type="paragraph" w:customStyle="1" w:styleId="01E5F634B1E44A0FB50CE3D2AF4EAB3E">
    <w:name w:val="01E5F634B1E44A0FB50CE3D2AF4EAB3E"/>
  </w:style>
  <w:style w:type="paragraph" w:customStyle="1" w:styleId="5C6C1870B45640E1AA7AF4C810368C7F">
    <w:name w:val="5C6C1870B45640E1AA7AF4C810368C7F"/>
  </w:style>
  <w:style w:type="paragraph" w:customStyle="1" w:styleId="C03438D5F23B412EA829413F3E61ADE4">
    <w:name w:val="C03438D5F23B412EA829413F3E61ADE4"/>
  </w:style>
  <w:style w:type="paragraph" w:customStyle="1" w:styleId="F8ABBA56D68D40048AC60B0635D1623E">
    <w:name w:val="F8ABBA56D68D40048AC60B0635D1623E"/>
  </w:style>
  <w:style w:type="paragraph" w:customStyle="1" w:styleId="FD1110FA34D64324A6A08A5276D2FE77">
    <w:name w:val="FD1110FA34D64324A6A08A5276D2FE77"/>
  </w:style>
  <w:style w:type="paragraph" w:customStyle="1" w:styleId="3275AA3F604B403DBF18EA482F037C87">
    <w:name w:val="3275AA3F604B403DBF18EA482F037C87"/>
  </w:style>
  <w:style w:type="paragraph" w:customStyle="1" w:styleId="EDDF435E7FE24DDBAB8D72357D8E59F8">
    <w:name w:val="EDDF435E7FE24DDBAB8D72357D8E59F8"/>
  </w:style>
  <w:style w:type="paragraph" w:customStyle="1" w:styleId="06B02B3BFC404B1586B6E798AA78DB35">
    <w:name w:val="06B02B3BFC404B1586B6E798AA78DB35"/>
    <w:rsid w:val="00B375DC"/>
  </w:style>
  <w:style w:type="paragraph" w:customStyle="1" w:styleId="D052F1F912BC41A3BC6D423399F1B12D">
    <w:name w:val="D052F1F912BC41A3BC6D423399F1B12D"/>
    <w:rsid w:val="00B375DC"/>
  </w:style>
  <w:style w:type="paragraph" w:customStyle="1" w:styleId="C17A7471C84A42028525FDFCA94BF2EF">
    <w:name w:val="C17A7471C84A42028525FDFCA94BF2EF"/>
    <w:rsid w:val="00B375DC"/>
  </w:style>
  <w:style w:type="paragraph" w:customStyle="1" w:styleId="D2F1AF48B45A4B908658E8CBB2C03F48">
    <w:name w:val="D2F1AF48B45A4B908658E8CBB2C03F48"/>
    <w:rsid w:val="00B375DC"/>
  </w:style>
  <w:style w:type="paragraph" w:customStyle="1" w:styleId="B35C6C8D9AD447D782FAD8264AD3CF03">
    <w:name w:val="B35C6C8D9AD447D782FAD8264AD3CF03"/>
    <w:rsid w:val="00B375DC"/>
  </w:style>
  <w:style w:type="paragraph" w:customStyle="1" w:styleId="2C8B5429851E42D88C53E0B6EA7AF5FF">
    <w:name w:val="2C8B5429851E42D88C53E0B6EA7AF5FF"/>
    <w:rsid w:val="00B375DC"/>
  </w:style>
  <w:style w:type="paragraph" w:customStyle="1" w:styleId="C5D4D1DF2F69454CAD8E7B751E1F684C">
    <w:name w:val="C5D4D1DF2F69454CAD8E7B751E1F684C"/>
    <w:rsid w:val="00B375DC"/>
  </w:style>
  <w:style w:type="paragraph" w:customStyle="1" w:styleId="558C7B955A204FD48BDAEA61356EF1A9">
    <w:name w:val="558C7B955A204FD48BDAEA61356EF1A9"/>
    <w:rsid w:val="00B375DC"/>
  </w:style>
  <w:style w:type="paragraph" w:customStyle="1" w:styleId="B7B5928A75EB4FC68BA93D6EADC9148E">
    <w:name w:val="B7B5928A75EB4FC68BA93D6EADC9148E"/>
    <w:rsid w:val="00B37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2E909022D27C4CAEC9EF687A0DE6E1" ma:contentTypeVersion="10" ma:contentTypeDescription="Crear nuevo documento." ma:contentTypeScope="" ma:versionID="d9e3a48559fbe8ae5ed47fb766673e2b">
  <xsd:schema xmlns:xsd="http://www.w3.org/2001/XMLSchema" xmlns:xs="http://www.w3.org/2001/XMLSchema" xmlns:p="http://schemas.microsoft.com/office/2006/metadata/properties" xmlns:ns2="b3723f45-bcfc-473d-9800-713da2862199" xmlns:ns3="5a03f498-d3ab-4577-a212-7eb8ab9cc15b" targetNamespace="http://schemas.microsoft.com/office/2006/metadata/properties" ma:root="true" ma:fieldsID="da093996b19d8d8900c9d117cd0538cd" ns2:_="" ns3:_="">
    <xsd:import namespace="b3723f45-bcfc-473d-9800-713da2862199"/>
    <xsd:import namespace="5a03f498-d3ab-4577-a212-7eb8ab9cc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23f45-bcfc-473d-9800-713da2862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3f498-d3ab-4577-a212-7eb8ab9cc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Rui14</b:Tag>
    <b:SourceType>Film</b:SourceType>
    <b:Guid>{9BCBE277-18E7-4202-AF0A-9A091A39A9CC}</b:Guid>
    <b:Title>El Sándwich de Mariana</b:Title>
    <b:Year>2014</b:Year>
    <b:URL>https://www.youtube.com/watch?v=f-8s7ev3dRM</b:URL>
    <b:CountryRegion>México</b:CountryRegion>
    <b:Author>
      <b:Director>
        <b:NameList>
          <b:Person>
            <b:Last>Cuaron</b:Last>
            <b:First>Carlos</b:First>
          </b:Person>
        </b:NameList>
      </b:Director>
      <b:Performer>
        <b:NameList>
          <b:Person>
            <b:Last>Carlos</b:Last>
            <b:First>Cuaron</b:First>
          </b:Person>
        </b:NameList>
      </b:Performer>
      <b:ProducerName>
        <b:NameList>
          <b:Person>
            <b:Last>Ramirez</b:Last>
            <b:First>Luis</b:First>
            <b:Middle>Angel</b:Middle>
          </b:Person>
        </b:NameList>
      </b:ProducerName>
      <b:Writer>
        <b:NameList>
          <b:Person>
            <b:Last>Cuarón</b:Last>
            <b:First>Carlos</b:First>
          </b:Person>
        </b:NameList>
      </b:Writer>
    </b:Author>
    <b:ProductionCompany>Nivel Diez, Film &amp; Post</b:ProductionCompany>
    <b:Distributor>Youtube MX</b:Distributor>
    <b:ShortTitle>Bullying</b:ShortTitle>
    <b:Comments>México aprende a decir basta</b:Comments>
    <b:YearAccessed>2021</b:YearAccessed>
    <b:MonthAccessed>Nov</b:MonthAccessed>
    <b:DayAccessed>18</b:DayAccessed>
    <b:LCID>es-MX</b:LCID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E604B9-447A-461B-A2FC-8FC556CB2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23f45-bcfc-473d-9800-713da2862199"/>
    <ds:schemaRef ds:uri="5a03f498-d3ab-4577-a212-7eb8ab9cc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4EEC2B-BDE6-4556-8339-48B19A2FCF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EA7F25-B29D-482A-8A74-6118E29065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599600-66FC-4084-8406-664326D617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SIG-CA-F-50-01-SC Formato-de-Reporte-Preliminar-de-residencias-profesionales-Rev1(instructivo y guia)</Template>
  <TotalTime>56</TotalTime>
  <Pages>8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Beltran</dc:creator>
  <cp:keywords/>
  <dc:description/>
  <cp:lastModifiedBy>GERARDO ANGEL BELTRAN RUIZ</cp:lastModifiedBy>
  <cp:revision>4</cp:revision>
  <cp:lastPrinted>2017-01-13T15:40:00Z</cp:lastPrinted>
  <dcterms:created xsi:type="dcterms:W3CDTF">2023-02-16T23:07:00Z</dcterms:created>
  <dcterms:modified xsi:type="dcterms:W3CDTF">2023-02-28T18:14:00Z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0x010100C42E909022D27C4CAEC9EF687A0DE6E1</vt:lpwstr>
  </property>
</Properties>
</file>